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1F" w:rsidRPr="001D3819" w:rsidRDefault="008A36D7" w:rsidP="002A19B4">
      <w:pPr>
        <w:rPr>
          <w:lang w:val="es-ES_tradnl"/>
        </w:rPr>
      </w:pPr>
      <w:r w:rsidRPr="001D3819"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787DCE89" wp14:editId="0D6967F1">
            <wp:simplePos x="0" y="0"/>
            <wp:positionH relativeFrom="column">
              <wp:posOffset>252080</wp:posOffset>
            </wp:positionH>
            <wp:positionV relativeFrom="paragraph">
              <wp:posOffset>66675</wp:posOffset>
            </wp:positionV>
            <wp:extent cx="1618615" cy="1952625"/>
            <wp:effectExtent l="0" t="0" r="635" b="0"/>
            <wp:wrapNone/>
            <wp:docPr id="4" name="Picture 4" descr="CITI_MEDIA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TI_MEDIA-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91F" w:rsidRPr="001D3819" w:rsidRDefault="0000791F" w:rsidP="002A19B4">
      <w:pPr>
        <w:jc w:val="right"/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  <w:r w:rsidRPr="001D3819">
        <w:rPr>
          <w:lang w:val="es-ES_tradnl"/>
        </w:rPr>
        <w:t xml:space="preserve">              </w:t>
      </w:r>
    </w:p>
    <w:p w:rsidR="0000791F" w:rsidRPr="001D3819" w:rsidRDefault="0000791F" w:rsidP="002A19B4">
      <w:pPr>
        <w:jc w:val="right"/>
        <w:rPr>
          <w:rFonts w:ascii="Myriad Pro" w:hAnsi="Myriad Pro"/>
          <w:bCs/>
          <w:sz w:val="52"/>
          <w:szCs w:val="52"/>
          <w:lang w:val="es-ES_tradnl"/>
        </w:rPr>
      </w:pPr>
    </w:p>
    <w:p w:rsidR="0000791F" w:rsidRPr="001D3819" w:rsidRDefault="00827FEE" w:rsidP="000956D5">
      <w:pPr>
        <w:pStyle w:val="CITI-Portada-Titulo"/>
        <w:rPr>
          <w:lang w:val="es-ES_tradnl"/>
        </w:rPr>
      </w:pPr>
      <w:proofErr w:type="spellStart"/>
      <w:r>
        <w:rPr>
          <w:lang w:val="es-ES_tradnl"/>
        </w:rPr>
        <w:t>CHecklist</w:t>
      </w:r>
      <w:proofErr w:type="spellEnd"/>
      <w:r>
        <w:rPr>
          <w:lang w:val="es-ES_tradnl"/>
        </w:rPr>
        <w:t xml:space="preserve"> de Auditoria de Preventa</w:t>
      </w: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Default="0000791F" w:rsidP="00790D1C">
      <w:pPr>
        <w:pStyle w:val="CITI-NORMAL"/>
      </w:pPr>
    </w:p>
    <w:p w:rsidR="00B46D7C" w:rsidRPr="00790D1C" w:rsidRDefault="00B46D7C" w:rsidP="00790D1C">
      <w:pPr>
        <w:pStyle w:val="CITI-NORMAL"/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tbl>
      <w:tblPr>
        <w:tblW w:w="9851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7981"/>
      </w:tblGrid>
      <w:tr w:rsidR="008E4252" w:rsidTr="008E4252">
        <w:trPr>
          <w:cantSplit/>
        </w:trPr>
        <w:tc>
          <w:tcPr>
            <w:tcW w:w="1870" w:type="dxa"/>
            <w:vMerge w:val="restart"/>
          </w:tcPr>
          <w:p w:rsidR="008E4252" w:rsidRPr="008E4252" w:rsidRDefault="008E4252" w:rsidP="00355162">
            <w:pPr>
              <w:pStyle w:val="Textoindependiente"/>
              <w:widowControl/>
              <w:spacing w:before="120"/>
              <w:ind w:left="0" w:firstLine="0"/>
              <w:jc w:val="center"/>
              <w:rPr>
                <w:sz w:val="22"/>
                <w:lang w:val="es-ES_tradnl" w:eastAsia="es-ES"/>
              </w:rPr>
            </w:pPr>
          </w:p>
        </w:tc>
        <w:tc>
          <w:tcPr>
            <w:tcW w:w="7981" w:type="dxa"/>
          </w:tcPr>
          <w:p w:rsidR="008E4252" w:rsidRPr="008E4252" w:rsidRDefault="008E4252" w:rsidP="00355162">
            <w:pPr>
              <w:pStyle w:val="Textoindependiente"/>
              <w:widowControl/>
              <w:spacing w:before="0"/>
              <w:ind w:left="0" w:firstLine="0"/>
              <w:rPr>
                <w:rFonts w:ascii="Myriad Pro Light" w:hAnsi="Myriad Pro Light" w:cs="Tahoma"/>
                <w:bCs/>
                <w:sz w:val="28"/>
                <w:lang w:val="es-ES_tradnl" w:eastAsia="es-ES"/>
              </w:rPr>
            </w:pPr>
            <w:r w:rsidRPr="008E4252">
              <w:rPr>
                <w:rFonts w:ascii="Myriad Pro Light" w:hAnsi="Myriad Pro Light" w:cs="Tahoma"/>
                <w:bCs/>
                <w:lang w:val="es-ES_tradnl" w:eastAsia="es-ES"/>
              </w:rPr>
              <w:t>Proyecto:</w:t>
            </w:r>
            <w:r w:rsidRPr="008E4252">
              <w:rPr>
                <w:rFonts w:ascii="Myriad Pro Light" w:hAnsi="Myriad Pro Light" w:cs="Tahoma"/>
                <w:bCs/>
                <w:sz w:val="28"/>
                <w:lang w:val="es-ES_tradnl" w:eastAsia="es-ES"/>
              </w:rPr>
              <w:t xml:space="preserve"> </w: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begin"/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instrText xml:space="preserve"> </w:instrText>
            </w:r>
            <w:r w:rsidR="00BA0CDC">
              <w:rPr>
                <w:rFonts w:ascii="Myriad Pro Light" w:hAnsi="Myriad Pro Light" w:cs="Tahoma"/>
                <w:sz w:val="28"/>
                <w:lang w:val="es-ES_tradnl" w:eastAsia="es-ES"/>
              </w:rPr>
              <w:instrText>DOCPROPERTY</w:instrTex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instrText xml:space="preserve"> "Proyecto" \* MERGEFORMAT </w:instrTex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separate"/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t>[Optimización]</w: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end"/>
            </w:r>
          </w:p>
        </w:tc>
      </w:tr>
      <w:tr w:rsidR="008E4252" w:rsidTr="008E4252">
        <w:trPr>
          <w:cantSplit/>
        </w:trPr>
        <w:tc>
          <w:tcPr>
            <w:tcW w:w="1870" w:type="dxa"/>
            <w:vMerge/>
          </w:tcPr>
          <w:p w:rsidR="008E4252" w:rsidRPr="008E4252" w:rsidRDefault="008E4252" w:rsidP="00355162">
            <w:pPr>
              <w:pStyle w:val="Textoindependiente"/>
              <w:widowControl/>
              <w:spacing w:before="0"/>
              <w:ind w:left="0" w:firstLine="0"/>
              <w:rPr>
                <w:sz w:val="22"/>
                <w:lang w:val="es-ES_tradnl" w:eastAsia="es-ES"/>
              </w:rPr>
            </w:pPr>
          </w:p>
        </w:tc>
        <w:tc>
          <w:tcPr>
            <w:tcW w:w="7981" w:type="dxa"/>
          </w:tcPr>
          <w:p w:rsidR="008E4252" w:rsidRPr="008E4252" w:rsidRDefault="001070BD" w:rsidP="00355162">
            <w:pPr>
              <w:pStyle w:val="Textoindependiente"/>
              <w:widowControl/>
              <w:spacing w:before="0"/>
              <w:ind w:left="0" w:firstLine="0"/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</w:pP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begin"/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instrText xml:space="preserve"> DOCPROPERTY  Cliente  \* MERGEFORMAT </w:instrText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separate"/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t>[Cliente]</w:t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end"/>
            </w:r>
          </w:p>
        </w:tc>
      </w:tr>
    </w:tbl>
    <w:p w:rsidR="0000791F" w:rsidRPr="00B44B58" w:rsidRDefault="0000791F" w:rsidP="00B44B58">
      <w:pPr>
        <w:pStyle w:val="CITI-NORMAL"/>
        <w:rPr>
          <w:rStyle w:val="nfasis"/>
          <w:i w:val="0"/>
          <w:iCs w:val="0"/>
        </w:rPr>
      </w:pPr>
    </w:p>
    <w:p w:rsidR="008E4252" w:rsidRPr="001D3819" w:rsidRDefault="008E4252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Default="0000791F" w:rsidP="002A19B4">
      <w:pPr>
        <w:rPr>
          <w:lang w:val="es-ES_tradnl"/>
        </w:rPr>
      </w:pPr>
    </w:p>
    <w:p w:rsidR="00B46D7C" w:rsidRDefault="00B46D7C" w:rsidP="002A19B4">
      <w:pPr>
        <w:rPr>
          <w:lang w:val="es-ES_tradnl"/>
        </w:rPr>
      </w:pPr>
    </w:p>
    <w:p w:rsidR="00B46D7C" w:rsidRDefault="00B46D7C" w:rsidP="002A19B4">
      <w:pPr>
        <w:rPr>
          <w:lang w:val="es-ES_tradnl"/>
        </w:rPr>
      </w:pPr>
    </w:p>
    <w:p w:rsidR="00B46D7C" w:rsidRDefault="00B46D7C" w:rsidP="002A19B4">
      <w:pPr>
        <w:rPr>
          <w:lang w:val="es-ES_tradnl"/>
        </w:rPr>
      </w:pPr>
    </w:p>
    <w:p w:rsidR="00B46D7C" w:rsidRDefault="00B46D7C" w:rsidP="002A19B4">
      <w:pPr>
        <w:rPr>
          <w:lang w:val="es-ES_tradnl"/>
        </w:rPr>
      </w:pPr>
    </w:p>
    <w:p w:rsidR="00B46D7C" w:rsidRPr="001D3819" w:rsidRDefault="00B46D7C" w:rsidP="002A19B4">
      <w:pPr>
        <w:rPr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Confidencialidad del documento.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Todos los derechos reservados. El contenido de este</w:t>
      </w:r>
      <w:r w:rsidR="00AE7CFC" w:rsidRPr="001D3819">
        <w:rPr>
          <w:rFonts w:ascii="Myriad Pro Light" w:hAnsi="Myriad Pro Light"/>
          <w:sz w:val="16"/>
          <w:lang w:val="es-ES_tradnl"/>
        </w:rPr>
        <w:t xml:space="preserve"> documento es propiedad de CITI</w:t>
      </w:r>
      <w:r w:rsidRPr="001D3819">
        <w:rPr>
          <w:rFonts w:ascii="Myriad Pro Light" w:hAnsi="Myriad Pro Light"/>
          <w:sz w:val="16"/>
          <w:lang w:val="es-ES_tradnl"/>
        </w:rPr>
        <w:t>. Estrictamente prohibido cualquier reproducción total o parcial sin el permiso escrito de CITI.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  <w:sectPr w:rsidR="0000791F" w:rsidRPr="001D3819">
          <w:footerReference w:type="default" r:id="rId9"/>
          <w:pgSz w:w="11907" w:h="16840" w:code="9"/>
          <w:pgMar w:top="1701" w:right="1134" w:bottom="1701" w:left="1134" w:header="709" w:footer="1094" w:gutter="0"/>
          <w:cols w:space="720"/>
          <w:docGrid w:linePitch="360"/>
        </w:sectPr>
      </w:pPr>
      <w:r w:rsidRPr="001D3819">
        <w:rPr>
          <w:rFonts w:ascii="Myriad Pro Light" w:hAnsi="Myriad Pro Light"/>
          <w:sz w:val="16"/>
          <w:lang w:val="es-ES_tradnl"/>
        </w:rPr>
        <w:t xml:space="preserve">Este documento </w:t>
      </w:r>
      <w:r w:rsidR="00E866E8" w:rsidRPr="001D3819">
        <w:rPr>
          <w:rFonts w:ascii="Myriad Pro Light" w:hAnsi="Myriad Pro Light"/>
          <w:sz w:val="16"/>
          <w:lang w:val="es-ES_tradnl"/>
        </w:rPr>
        <w:t>está</w:t>
      </w:r>
      <w:r w:rsidRPr="001D3819">
        <w:rPr>
          <w:rFonts w:ascii="Myriad Pro Light" w:hAnsi="Myriad Pro Light"/>
          <w:sz w:val="16"/>
          <w:lang w:val="es-ES_tradnl"/>
        </w:rPr>
        <w:t xml:space="preserve"> sujeto a cambios. Comentarios, correcciones o preguntas acerca del mismo, debe de ser dirigidas al autor.</w:t>
      </w:r>
    </w:p>
    <w:p w:rsidR="0000791F" w:rsidRPr="001D3819" w:rsidRDefault="0000791F" w:rsidP="00783189">
      <w:pPr>
        <w:pStyle w:val="CITI-TITULO"/>
        <w:tabs>
          <w:tab w:val="clear" w:pos="1134"/>
        </w:tabs>
        <w:outlineLvl w:val="0"/>
      </w:pPr>
      <w:bookmarkStart w:id="0" w:name="_Toc278795551"/>
      <w:bookmarkStart w:id="1" w:name="_Toc444587672"/>
      <w:bookmarkStart w:id="2" w:name="_Toc444587763"/>
      <w:r w:rsidRPr="001D3819">
        <w:lastRenderedPageBreak/>
        <w:t>HISTORIAL DE REVISIONE</w:t>
      </w:r>
      <w:bookmarkStart w:id="3" w:name="_GoBack"/>
      <w:bookmarkEnd w:id="3"/>
      <w:r w:rsidRPr="001D3819">
        <w:t>S</w:t>
      </w:r>
      <w:bookmarkEnd w:id="0"/>
      <w:bookmarkEnd w:id="1"/>
      <w:bookmarkEnd w:id="2"/>
    </w:p>
    <w:p w:rsidR="0000791F" w:rsidRPr="008E4252" w:rsidRDefault="0000791F" w:rsidP="008E4252">
      <w:pPr>
        <w:tabs>
          <w:tab w:val="left" w:pos="4029"/>
        </w:tabs>
        <w:rPr>
          <w:sz w:val="22"/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tbl>
      <w:tblPr>
        <w:tblW w:w="5007" w:type="pct"/>
        <w:tblBorders>
          <w:top w:val="single" w:sz="18" w:space="0" w:color="auto"/>
          <w:bottom w:val="single" w:sz="18" w:space="0" w:color="auto"/>
          <w:insideH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2"/>
        <w:gridCol w:w="567"/>
        <w:gridCol w:w="3898"/>
        <w:gridCol w:w="1322"/>
        <w:gridCol w:w="1322"/>
        <w:gridCol w:w="147"/>
        <w:gridCol w:w="994"/>
      </w:tblGrid>
      <w:tr w:rsidR="004A04C1" w:rsidRPr="001D3819" w:rsidTr="00664346">
        <w:tc>
          <w:tcPr>
            <w:tcW w:w="726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FECHA</w:t>
            </w:r>
          </w:p>
        </w:tc>
        <w:tc>
          <w:tcPr>
            <w:tcW w:w="293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VER.</w:t>
            </w:r>
          </w:p>
        </w:tc>
        <w:tc>
          <w:tcPr>
            <w:tcW w:w="2019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DESCRIPCIÓN</w:t>
            </w:r>
          </w:p>
        </w:tc>
        <w:tc>
          <w:tcPr>
            <w:tcW w:w="685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355162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AUTOR</w:t>
            </w:r>
          </w:p>
        </w:tc>
        <w:tc>
          <w:tcPr>
            <w:tcW w:w="685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>
              <w:rPr>
                <w:rFonts w:ascii="Myriad Pro Light" w:hAnsi="Myriad Pro Light"/>
                <w:b/>
                <w:bCs/>
                <w:lang w:val="es-ES_tradnl"/>
              </w:rPr>
              <w:t>REQ.</w:t>
            </w:r>
          </w:p>
        </w:tc>
        <w:tc>
          <w:tcPr>
            <w:tcW w:w="76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</w:p>
        </w:tc>
        <w:tc>
          <w:tcPr>
            <w:tcW w:w="515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>
              <w:rPr>
                <w:rFonts w:ascii="Myriad Pro Light" w:hAnsi="Myriad Pro Light"/>
                <w:b/>
                <w:bCs/>
                <w:lang w:val="es-ES_tradnl"/>
              </w:rPr>
              <w:t>Aprobada por.</w:t>
            </w:r>
          </w:p>
        </w:tc>
      </w:tr>
      <w:tr w:rsidR="00032E73" w:rsidRPr="00397722" w:rsidTr="00664346">
        <w:trPr>
          <w:trHeight w:val="558"/>
        </w:trPr>
        <w:tc>
          <w:tcPr>
            <w:tcW w:w="726" w:type="pct"/>
            <w:tcBorders>
              <w:top w:val="single" w:sz="18" w:space="0" w:color="auto"/>
              <w:bottom w:val="single" w:sz="2" w:space="0" w:color="auto"/>
            </w:tcBorders>
          </w:tcPr>
          <w:p w:rsidR="00032E73" w:rsidRPr="00397722" w:rsidRDefault="002C5FE5" w:rsidP="00A51DFC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27/07/2015</w:t>
            </w:r>
          </w:p>
        </w:tc>
        <w:tc>
          <w:tcPr>
            <w:tcW w:w="293" w:type="pct"/>
            <w:tcBorders>
              <w:top w:val="single" w:sz="18" w:space="0" w:color="auto"/>
              <w:bottom w:val="single" w:sz="2" w:space="0" w:color="auto"/>
            </w:tcBorders>
          </w:tcPr>
          <w:p w:rsidR="00032E73" w:rsidRPr="00397722" w:rsidRDefault="00B015E2" w:rsidP="0094328B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"Registro Revisión"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r>
              <w:rPr>
                <w:rFonts w:ascii="Myriad Pro Light" w:hAnsi="Myriad Pro Light"/>
                <w:lang w:val="es-ES_tradnl"/>
              </w:rPr>
              <w:t>v1.0</w:t>
            </w:r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2019" w:type="pct"/>
            <w:tcBorders>
              <w:top w:val="single" w:sz="18" w:space="0" w:color="auto"/>
              <w:bottom w:val="single" w:sz="2" w:space="0" w:color="auto"/>
            </w:tcBorders>
          </w:tcPr>
          <w:p w:rsidR="00032E73" w:rsidRPr="00397722" w:rsidRDefault="00B015E2" w:rsidP="00397722">
            <w:pPr>
              <w:jc w:val="lef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Creación del Documento</w:t>
            </w:r>
          </w:p>
        </w:tc>
        <w:sdt>
          <w:sdtPr>
            <w:rPr>
              <w:rFonts w:ascii="Myriad Pro Light" w:hAnsi="Myriad Pro Light"/>
              <w:lang w:val="es-ES_tradnl"/>
            </w:rPr>
            <w:alias w:val="Author"/>
            <w:tag w:val=""/>
            <w:id w:val="-2108108587"/>
            <w:placeholder>
              <w:docPart w:val="B858D1CD14444F66B1CD3F9259DE44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85" w:type="pct"/>
                <w:tcBorders>
                  <w:top w:val="single" w:sz="18" w:space="0" w:color="auto"/>
                </w:tcBorders>
              </w:tcPr>
              <w:p w:rsidR="00032E73" w:rsidRPr="00397722" w:rsidRDefault="00B015E2" w:rsidP="00032E73">
                <w:pPr>
                  <w:jc w:val="center"/>
                  <w:rPr>
                    <w:rFonts w:ascii="Myriad Pro Light" w:hAnsi="Myriad Pro Light"/>
                    <w:lang w:val="es-ES_tradnl"/>
                  </w:rPr>
                </w:pPr>
                <w:r>
                  <w:rPr>
                    <w:rFonts w:ascii="Myriad Pro Light" w:hAnsi="Myriad Pro Light"/>
                    <w:lang w:val="en-US"/>
                  </w:rPr>
                  <w:t>Cristhian Mendez</w:t>
                </w:r>
              </w:p>
            </w:tc>
          </w:sdtContent>
        </w:sdt>
        <w:tc>
          <w:tcPr>
            <w:tcW w:w="685" w:type="pct"/>
            <w:tcBorders>
              <w:top w:val="single" w:sz="18" w:space="0" w:color="auto"/>
            </w:tcBorders>
          </w:tcPr>
          <w:p w:rsidR="00032E73" w:rsidRPr="00397722" w:rsidRDefault="00B015E2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Req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proofErr w:type="spellStart"/>
            <w:r>
              <w:rPr>
                <w:rFonts w:ascii="Myriad Pro Light" w:hAnsi="Myriad Pro Light"/>
                <w:lang w:val="es-ES_tradnl"/>
              </w:rPr>
              <w:t>CMMi</w:t>
            </w:r>
            <w:proofErr w:type="spellEnd"/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76" w:type="pct"/>
            <w:tcBorders>
              <w:top w:val="single" w:sz="18" w:space="0" w:color="auto"/>
            </w:tcBorders>
          </w:tcPr>
          <w:p w:rsidR="00032E73" w:rsidRPr="00397722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5" w:type="pct"/>
            <w:tcBorders>
              <w:top w:val="single" w:sz="18" w:space="0" w:color="auto"/>
            </w:tcBorders>
          </w:tcPr>
          <w:p w:rsidR="00032E73" w:rsidRPr="00397722" w:rsidRDefault="00B015E2" w:rsidP="0066740C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N/A</w:t>
            </w:r>
          </w:p>
        </w:tc>
      </w:tr>
      <w:tr w:rsidR="00032E73" w:rsidRPr="00397722" w:rsidTr="00664346">
        <w:tc>
          <w:tcPr>
            <w:tcW w:w="726" w:type="pct"/>
            <w:tcBorders>
              <w:top w:val="single" w:sz="2" w:space="0" w:color="auto"/>
              <w:bottom w:val="single" w:sz="2" w:space="0" w:color="auto"/>
            </w:tcBorders>
          </w:tcPr>
          <w:p w:rsidR="00032E73" w:rsidRPr="00397722" w:rsidRDefault="002C5FE5" w:rsidP="002C5FE5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27/07/2015</w:t>
            </w:r>
          </w:p>
        </w:tc>
        <w:tc>
          <w:tcPr>
            <w:tcW w:w="293" w:type="pct"/>
            <w:tcBorders>
              <w:top w:val="single" w:sz="2" w:space="0" w:color="auto"/>
              <w:bottom w:val="single" w:sz="2" w:space="0" w:color="auto"/>
            </w:tcBorders>
          </w:tcPr>
          <w:p w:rsidR="00032E73" w:rsidRPr="00397722" w:rsidRDefault="00B015E2" w:rsidP="00032E73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"Registro Revisión"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r>
              <w:rPr>
                <w:rFonts w:ascii="Myriad Pro Light" w:hAnsi="Myriad Pro Light"/>
                <w:lang w:val="es-ES_tradnl"/>
              </w:rPr>
              <w:t>v1.1</w:t>
            </w:r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2019" w:type="pct"/>
            <w:tcBorders>
              <w:top w:val="single" w:sz="2" w:space="0" w:color="auto"/>
              <w:bottom w:val="single" w:sz="2" w:space="0" w:color="auto"/>
            </w:tcBorders>
          </w:tcPr>
          <w:p w:rsidR="00032E73" w:rsidRPr="00397722" w:rsidRDefault="00B015E2" w:rsidP="00397722">
            <w:pPr>
              <w:jc w:val="lef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Aprobación del Documento respaldado con lo descrito en el Manual de Operaciones</w:t>
            </w:r>
          </w:p>
        </w:tc>
        <w:sdt>
          <w:sdtPr>
            <w:rPr>
              <w:rFonts w:ascii="Myriad Pro Light" w:hAnsi="Myriad Pro Light"/>
              <w:lang w:val="es-ES_tradnl"/>
            </w:rPr>
            <w:alias w:val="Author"/>
            <w:tag w:val=""/>
            <w:id w:val="526301390"/>
            <w:placeholder>
              <w:docPart w:val="0DAC14E517884FE7AD9383810631A5A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85" w:type="pct"/>
              </w:tcPr>
              <w:p w:rsidR="00032E73" w:rsidRPr="00397722" w:rsidRDefault="00B015E2" w:rsidP="00032E73">
                <w:pPr>
                  <w:jc w:val="center"/>
                  <w:rPr>
                    <w:rFonts w:ascii="Myriad Pro Light" w:hAnsi="Myriad Pro Light"/>
                    <w:lang w:val="es-ES_tradnl"/>
                  </w:rPr>
                </w:pPr>
                <w:r>
                  <w:rPr>
                    <w:rFonts w:ascii="Myriad Pro Light" w:hAnsi="Myriad Pro Light"/>
                    <w:lang w:val="en-US"/>
                  </w:rPr>
                  <w:t>Cristhian Mendez</w:t>
                </w:r>
              </w:p>
            </w:tc>
          </w:sdtContent>
        </w:sdt>
        <w:tc>
          <w:tcPr>
            <w:tcW w:w="685" w:type="pct"/>
          </w:tcPr>
          <w:p w:rsidR="00032E73" w:rsidRPr="00397722" w:rsidRDefault="00B015E2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Req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proofErr w:type="spellStart"/>
            <w:r>
              <w:rPr>
                <w:rFonts w:ascii="Myriad Pro Light" w:hAnsi="Myriad Pro Light"/>
                <w:lang w:val="es-ES_tradnl"/>
              </w:rPr>
              <w:t>CMMi</w:t>
            </w:r>
            <w:proofErr w:type="spellEnd"/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76" w:type="pct"/>
          </w:tcPr>
          <w:p w:rsidR="00032E73" w:rsidRPr="00397722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5" w:type="pct"/>
          </w:tcPr>
          <w:p w:rsidR="00032E73" w:rsidRPr="00397722" w:rsidRDefault="00B015E2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Cristhian Méndez</w:t>
            </w:r>
          </w:p>
        </w:tc>
      </w:tr>
      <w:tr w:rsidR="00255304" w:rsidRPr="00397722" w:rsidTr="00664346">
        <w:trPr>
          <w:trHeight w:val="544"/>
        </w:trPr>
        <w:tc>
          <w:tcPr>
            <w:tcW w:w="726" w:type="pct"/>
            <w:tcBorders>
              <w:top w:val="single" w:sz="2" w:space="0" w:color="auto"/>
            </w:tcBorders>
          </w:tcPr>
          <w:p w:rsidR="00255304" w:rsidRPr="00397722" w:rsidRDefault="00255304" w:rsidP="00255304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21/12/2015</w:t>
            </w:r>
          </w:p>
        </w:tc>
        <w:tc>
          <w:tcPr>
            <w:tcW w:w="293" w:type="pct"/>
            <w:tcBorders>
              <w:top w:val="single" w:sz="2" w:space="0" w:color="auto"/>
            </w:tcBorders>
          </w:tcPr>
          <w:p w:rsidR="00255304" w:rsidRPr="00397722" w:rsidRDefault="00255304" w:rsidP="00255304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V1.2</w:t>
            </w:r>
          </w:p>
        </w:tc>
        <w:tc>
          <w:tcPr>
            <w:tcW w:w="2019" w:type="pct"/>
            <w:tcBorders>
              <w:top w:val="single" w:sz="2" w:space="0" w:color="auto"/>
            </w:tcBorders>
          </w:tcPr>
          <w:p w:rsidR="00255304" w:rsidRPr="00397722" w:rsidRDefault="00255304" w:rsidP="00255304">
            <w:pPr>
              <w:jc w:val="lef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Se agregó en la pregunta 4 de “Otras preguntas” “</w:t>
            </w:r>
            <w:r>
              <w:rPr>
                <w:rFonts w:ascii="Myriad Pro Light" w:hAnsi="Myriad Pro Light"/>
                <w:i/>
                <w:sz w:val="22"/>
                <w:szCs w:val="22"/>
              </w:rPr>
              <w:t>Cambios en general al proyecto” al final de  la misma</w:t>
            </w:r>
          </w:p>
        </w:tc>
        <w:sdt>
          <w:sdtPr>
            <w:rPr>
              <w:rFonts w:ascii="Myriad Pro Light" w:hAnsi="Myriad Pro Light"/>
              <w:lang w:val="es-ES_tradnl"/>
            </w:rPr>
            <w:alias w:val="Author"/>
            <w:tag w:val=""/>
            <w:id w:val="-1023629232"/>
            <w:placeholder>
              <w:docPart w:val="E23836E2515D4A07A8C8C817A9A9A48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85" w:type="pct"/>
              </w:tcPr>
              <w:p w:rsidR="00255304" w:rsidRPr="00397722" w:rsidRDefault="00255304" w:rsidP="00255304">
                <w:pPr>
                  <w:jc w:val="center"/>
                  <w:rPr>
                    <w:rFonts w:ascii="Myriad Pro Light" w:hAnsi="Myriad Pro Light"/>
                    <w:lang w:val="es-ES_tradnl"/>
                  </w:rPr>
                </w:pPr>
                <w:r>
                  <w:rPr>
                    <w:rFonts w:ascii="Myriad Pro Light" w:hAnsi="Myriad Pro Light"/>
                    <w:lang w:val="en-US"/>
                  </w:rPr>
                  <w:t>Cristhian Mendez</w:t>
                </w:r>
              </w:p>
            </w:tc>
          </w:sdtContent>
        </w:sdt>
        <w:tc>
          <w:tcPr>
            <w:tcW w:w="685" w:type="pct"/>
          </w:tcPr>
          <w:p w:rsidR="00255304" w:rsidRPr="00397722" w:rsidRDefault="00255304" w:rsidP="00255304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Req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proofErr w:type="spellStart"/>
            <w:r>
              <w:rPr>
                <w:rFonts w:ascii="Myriad Pro Light" w:hAnsi="Myriad Pro Light"/>
                <w:lang w:val="es-ES_tradnl"/>
              </w:rPr>
              <w:t>CMMi</w:t>
            </w:r>
            <w:proofErr w:type="spellEnd"/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76" w:type="pct"/>
          </w:tcPr>
          <w:p w:rsidR="00255304" w:rsidRPr="00397722" w:rsidRDefault="00255304" w:rsidP="0025530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5" w:type="pct"/>
          </w:tcPr>
          <w:p w:rsidR="00013925" w:rsidRPr="00397722" w:rsidRDefault="00255304" w:rsidP="00013925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N</w:t>
            </w:r>
            <w:r w:rsidR="00013925">
              <w:rPr>
                <w:rFonts w:ascii="Myriad Pro Light" w:hAnsi="Myriad Pro Light"/>
                <w:lang w:val="es-ES_tradnl"/>
              </w:rPr>
              <w:t>/A</w:t>
            </w:r>
          </w:p>
        </w:tc>
      </w:tr>
      <w:tr w:rsidR="00664346" w:rsidRPr="001D3819" w:rsidTr="00664346">
        <w:tc>
          <w:tcPr>
            <w:tcW w:w="726" w:type="pct"/>
            <w:tcBorders>
              <w:top w:val="single" w:sz="2" w:space="0" w:color="auto"/>
            </w:tcBorders>
          </w:tcPr>
          <w:p w:rsidR="00664346" w:rsidRPr="001D3819" w:rsidRDefault="00664346" w:rsidP="0066434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93" w:type="pct"/>
            <w:tcBorders>
              <w:top w:val="single" w:sz="2" w:space="0" w:color="auto"/>
            </w:tcBorders>
          </w:tcPr>
          <w:p w:rsidR="00664346" w:rsidRPr="001D3819" w:rsidRDefault="00664346" w:rsidP="00664346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019" w:type="pct"/>
            <w:tcBorders>
              <w:top w:val="single" w:sz="2" w:space="0" w:color="auto"/>
            </w:tcBorders>
          </w:tcPr>
          <w:p w:rsidR="00664346" w:rsidRPr="001D3819" w:rsidRDefault="00664346" w:rsidP="00664346">
            <w:pPr>
              <w:jc w:val="left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5" w:type="pct"/>
          </w:tcPr>
          <w:p w:rsidR="00664346" w:rsidRPr="00397722" w:rsidRDefault="00664346" w:rsidP="0066434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5" w:type="pct"/>
          </w:tcPr>
          <w:p w:rsidR="00664346" w:rsidRPr="00397722" w:rsidRDefault="00664346" w:rsidP="0066434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664346" w:rsidRPr="00397722" w:rsidRDefault="00664346" w:rsidP="0066434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5" w:type="pct"/>
          </w:tcPr>
          <w:p w:rsidR="00664346" w:rsidRPr="00397722" w:rsidRDefault="00664346" w:rsidP="0066434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664346" w:rsidRPr="001D3819" w:rsidTr="00664346">
        <w:trPr>
          <w:trHeight w:val="436"/>
        </w:trPr>
        <w:tc>
          <w:tcPr>
            <w:tcW w:w="726" w:type="pct"/>
            <w:tcBorders>
              <w:top w:val="single" w:sz="2" w:space="0" w:color="auto"/>
            </w:tcBorders>
          </w:tcPr>
          <w:p w:rsidR="00664346" w:rsidRPr="001D3819" w:rsidRDefault="00664346" w:rsidP="0066434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93" w:type="pct"/>
            <w:tcBorders>
              <w:top w:val="single" w:sz="2" w:space="0" w:color="auto"/>
            </w:tcBorders>
          </w:tcPr>
          <w:p w:rsidR="00664346" w:rsidRPr="001D3819" w:rsidRDefault="00664346" w:rsidP="00664346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019" w:type="pct"/>
            <w:tcBorders>
              <w:top w:val="single" w:sz="2" w:space="0" w:color="auto"/>
            </w:tcBorders>
          </w:tcPr>
          <w:p w:rsidR="00664346" w:rsidRPr="001D3819" w:rsidRDefault="00664346" w:rsidP="00664346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5" w:type="pct"/>
          </w:tcPr>
          <w:p w:rsidR="00664346" w:rsidRPr="001D3819" w:rsidRDefault="00664346" w:rsidP="0066434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5" w:type="pct"/>
          </w:tcPr>
          <w:p w:rsidR="00664346" w:rsidRPr="001D3819" w:rsidRDefault="00664346" w:rsidP="0066434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664346" w:rsidRPr="001D3819" w:rsidRDefault="00664346" w:rsidP="0066434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5" w:type="pct"/>
          </w:tcPr>
          <w:p w:rsidR="00664346" w:rsidRPr="001D3819" w:rsidRDefault="00664346" w:rsidP="0066434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664346" w:rsidRPr="001D3819" w:rsidTr="00664346">
        <w:tc>
          <w:tcPr>
            <w:tcW w:w="726" w:type="pct"/>
            <w:tcBorders>
              <w:top w:val="single" w:sz="2" w:space="0" w:color="auto"/>
            </w:tcBorders>
          </w:tcPr>
          <w:p w:rsidR="00664346" w:rsidRPr="001D3819" w:rsidRDefault="00664346" w:rsidP="0066434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93" w:type="pct"/>
            <w:tcBorders>
              <w:top w:val="single" w:sz="2" w:space="0" w:color="auto"/>
            </w:tcBorders>
          </w:tcPr>
          <w:p w:rsidR="00664346" w:rsidRPr="001D3819" w:rsidRDefault="00664346" w:rsidP="00664346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019" w:type="pct"/>
            <w:tcBorders>
              <w:top w:val="single" w:sz="2" w:space="0" w:color="auto"/>
            </w:tcBorders>
          </w:tcPr>
          <w:p w:rsidR="00664346" w:rsidRPr="001D3819" w:rsidRDefault="00664346" w:rsidP="00664346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5" w:type="pct"/>
          </w:tcPr>
          <w:p w:rsidR="00664346" w:rsidRPr="001D3819" w:rsidRDefault="00664346" w:rsidP="0066434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5" w:type="pct"/>
          </w:tcPr>
          <w:p w:rsidR="00664346" w:rsidRPr="001D3819" w:rsidRDefault="00664346" w:rsidP="0066434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664346" w:rsidRPr="001D3819" w:rsidRDefault="00664346" w:rsidP="0066434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5" w:type="pct"/>
          </w:tcPr>
          <w:p w:rsidR="00664346" w:rsidRPr="001D3819" w:rsidRDefault="00664346" w:rsidP="00664346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</w:tbl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BE33D7" w:rsidRDefault="00BE33D7" w:rsidP="00BE33D7">
      <w:pPr>
        <w:pStyle w:val="CITI-TITULO-1"/>
        <w:numPr>
          <w:ilvl w:val="0"/>
          <w:numId w:val="0"/>
        </w:numPr>
        <w:outlineLvl w:val="0"/>
      </w:pPr>
      <w:bookmarkStart w:id="4" w:name="_Toc278795552"/>
      <w:bookmarkStart w:id="5" w:name="_Toc278736823"/>
      <w:bookmarkStart w:id="6" w:name="_Toc278736754"/>
      <w:bookmarkStart w:id="7" w:name="_Toc444587764"/>
      <w:r>
        <w:lastRenderedPageBreak/>
        <w:t>TABLA DE CONTENIDO</w:t>
      </w:r>
      <w:bookmarkEnd w:id="4"/>
      <w:bookmarkEnd w:id="5"/>
      <w:bookmarkEnd w:id="6"/>
      <w:bookmarkEnd w:id="7"/>
    </w:p>
    <w:sdt>
      <w:sdtPr>
        <w:rPr>
          <w:rFonts w:ascii="Myriad Pro Light" w:eastAsia="Times New Roman" w:hAnsi="Myriad Pro Light" w:cs="Times New Roman"/>
          <w:color w:val="auto"/>
          <w:sz w:val="20"/>
          <w:szCs w:val="20"/>
          <w:lang w:val="es-MX" w:eastAsia="es-ES"/>
        </w:rPr>
        <w:id w:val="-1474749407"/>
        <w:docPartObj>
          <w:docPartGallery w:val="Table of Contents"/>
          <w:docPartUnique/>
        </w:docPartObj>
      </w:sdtPr>
      <w:sdtEndPr/>
      <w:sdtContent>
        <w:p w:rsidR="00BE33D7" w:rsidRDefault="00BE33D7" w:rsidP="00BE33D7">
          <w:pPr>
            <w:pStyle w:val="TtulodeTDC"/>
            <w:rPr>
              <w:rFonts w:ascii="Myriad Pro Light" w:hAnsi="Myriad Pro Light"/>
              <w:sz w:val="20"/>
              <w:szCs w:val="20"/>
            </w:rPr>
          </w:pPr>
        </w:p>
        <w:p w:rsidR="00BE33D7" w:rsidRDefault="00BE33D7">
          <w:pPr>
            <w:pStyle w:val="TD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r>
            <w:rPr>
              <w:bCs w:val="0"/>
              <w:caps/>
              <w:szCs w:val="20"/>
            </w:rPr>
            <w:fldChar w:fldCharType="begin"/>
          </w:r>
          <w:r>
            <w:rPr>
              <w:bCs w:val="0"/>
              <w:caps/>
              <w:szCs w:val="20"/>
            </w:rPr>
            <w:instrText xml:space="preserve"> TOC \o "1-3" \h \z \u </w:instrText>
          </w:r>
          <w:r>
            <w:rPr>
              <w:bCs w:val="0"/>
              <w:caps/>
              <w:szCs w:val="20"/>
            </w:rPr>
            <w:fldChar w:fldCharType="separate"/>
          </w:r>
          <w:hyperlink w:anchor="_Toc444587763" w:history="1">
            <w:r w:rsidRPr="003A306E">
              <w:rPr>
                <w:rStyle w:val="Hipervnculo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_Toc444587763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7" w:rsidRDefault="00160247">
          <w:pPr>
            <w:pStyle w:val="TD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444587764" w:history="1">
            <w:r w:rsidR="00BE33D7" w:rsidRPr="003A306E">
              <w:rPr>
                <w:rStyle w:val="Hipervnculo"/>
                <w:noProof/>
              </w:rPr>
              <w:t>TABLA DE CONTENIDO</w:t>
            </w:r>
            <w:r w:rsidR="00BE33D7">
              <w:rPr>
                <w:noProof/>
                <w:webHidden/>
              </w:rPr>
              <w:tab/>
            </w:r>
            <w:r w:rsidR="00BE33D7">
              <w:rPr>
                <w:noProof/>
                <w:webHidden/>
              </w:rPr>
              <w:fldChar w:fldCharType="begin"/>
            </w:r>
            <w:r w:rsidR="00BE33D7">
              <w:rPr>
                <w:noProof/>
                <w:webHidden/>
              </w:rPr>
              <w:instrText xml:space="preserve"> PAGEREF _Toc444587764 \h </w:instrText>
            </w:r>
            <w:r w:rsidR="00BE33D7">
              <w:rPr>
                <w:noProof/>
                <w:webHidden/>
              </w:rPr>
            </w:r>
            <w:r w:rsidR="00BE33D7">
              <w:rPr>
                <w:noProof/>
                <w:webHidden/>
              </w:rPr>
              <w:fldChar w:fldCharType="separate"/>
            </w:r>
            <w:r w:rsidR="00BE33D7">
              <w:rPr>
                <w:noProof/>
                <w:webHidden/>
              </w:rPr>
              <w:t>3</w:t>
            </w:r>
            <w:r w:rsidR="00BE33D7">
              <w:rPr>
                <w:noProof/>
                <w:webHidden/>
              </w:rPr>
              <w:fldChar w:fldCharType="end"/>
            </w:r>
          </w:hyperlink>
        </w:p>
        <w:p w:rsidR="00BE33D7" w:rsidRDefault="00160247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444587765" w:history="1">
            <w:r w:rsidR="00BE33D7" w:rsidRPr="003A306E">
              <w:rPr>
                <w:rStyle w:val="Hipervnculo"/>
                <w:noProof/>
              </w:rPr>
              <w:t>1.</w:t>
            </w:r>
            <w:r w:rsidR="00BE33D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BE33D7" w:rsidRPr="003A306E">
              <w:rPr>
                <w:rStyle w:val="Hipervnculo"/>
                <w:noProof/>
              </w:rPr>
              <w:t>DATOS GENERALES</w:t>
            </w:r>
            <w:r w:rsidR="00BE33D7">
              <w:rPr>
                <w:noProof/>
                <w:webHidden/>
              </w:rPr>
              <w:tab/>
            </w:r>
            <w:r w:rsidR="00BE33D7">
              <w:rPr>
                <w:noProof/>
                <w:webHidden/>
              </w:rPr>
              <w:fldChar w:fldCharType="begin"/>
            </w:r>
            <w:r w:rsidR="00BE33D7">
              <w:rPr>
                <w:noProof/>
                <w:webHidden/>
              </w:rPr>
              <w:instrText xml:space="preserve"> PAGEREF _Toc444587765 \h </w:instrText>
            </w:r>
            <w:r w:rsidR="00BE33D7">
              <w:rPr>
                <w:noProof/>
                <w:webHidden/>
              </w:rPr>
            </w:r>
            <w:r w:rsidR="00BE33D7">
              <w:rPr>
                <w:noProof/>
                <w:webHidden/>
              </w:rPr>
              <w:fldChar w:fldCharType="separate"/>
            </w:r>
            <w:r w:rsidR="00BE33D7">
              <w:rPr>
                <w:noProof/>
                <w:webHidden/>
              </w:rPr>
              <w:t>4</w:t>
            </w:r>
            <w:r w:rsidR="00BE33D7">
              <w:rPr>
                <w:noProof/>
                <w:webHidden/>
              </w:rPr>
              <w:fldChar w:fldCharType="end"/>
            </w:r>
          </w:hyperlink>
        </w:p>
        <w:p w:rsidR="00BE33D7" w:rsidRDefault="00160247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444587766" w:history="1">
            <w:r w:rsidR="00BE33D7" w:rsidRPr="003A306E">
              <w:rPr>
                <w:rStyle w:val="Hipervnculo"/>
                <w:noProof/>
              </w:rPr>
              <w:t>2.</w:t>
            </w:r>
            <w:r w:rsidR="00BE33D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BE33D7" w:rsidRPr="003A306E">
              <w:rPr>
                <w:rStyle w:val="Hipervnculo"/>
                <w:noProof/>
              </w:rPr>
              <w:t>Checklist de Auditoria</w:t>
            </w:r>
            <w:r w:rsidR="00BE33D7">
              <w:rPr>
                <w:noProof/>
                <w:webHidden/>
              </w:rPr>
              <w:tab/>
            </w:r>
            <w:r w:rsidR="00BE33D7">
              <w:rPr>
                <w:noProof/>
                <w:webHidden/>
              </w:rPr>
              <w:fldChar w:fldCharType="begin"/>
            </w:r>
            <w:r w:rsidR="00BE33D7">
              <w:rPr>
                <w:noProof/>
                <w:webHidden/>
              </w:rPr>
              <w:instrText xml:space="preserve"> PAGEREF _Toc444587766 \h </w:instrText>
            </w:r>
            <w:r w:rsidR="00BE33D7">
              <w:rPr>
                <w:noProof/>
                <w:webHidden/>
              </w:rPr>
            </w:r>
            <w:r w:rsidR="00BE33D7">
              <w:rPr>
                <w:noProof/>
                <w:webHidden/>
              </w:rPr>
              <w:fldChar w:fldCharType="separate"/>
            </w:r>
            <w:r w:rsidR="00BE33D7">
              <w:rPr>
                <w:noProof/>
                <w:webHidden/>
              </w:rPr>
              <w:t>5</w:t>
            </w:r>
            <w:r w:rsidR="00BE33D7">
              <w:rPr>
                <w:noProof/>
                <w:webHidden/>
              </w:rPr>
              <w:fldChar w:fldCharType="end"/>
            </w:r>
          </w:hyperlink>
        </w:p>
        <w:p w:rsidR="00BE33D7" w:rsidRDefault="00160247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444587767" w:history="1">
            <w:r w:rsidR="00BE33D7" w:rsidRPr="003A306E">
              <w:rPr>
                <w:rStyle w:val="Hipervnculo"/>
                <w:noProof/>
              </w:rPr>
              <w:t>3.</w:t>
            </w:r>
            <w:r w:rsidR="00BE33D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BE33D7" w:rsidRPr="003A306E">
              <w:rPr>
                <w:rStyle w:val="Hipervnculo"/>
                <w:noProof/>
              </w:rPr>
              <w:t>Otras Pregun</w:t>
            </w:r>
            <w:r w:rsidR="00BE33D7" w:rsidRPr="003A306E">
              <w:rPr>
                <w:rStyle w:val="Hipervnculo"/>
                <w:noProof/>
              </w:rPr>
              <w:t>t</w:t>
            </w:r>
            <w:r w:rsidR="00BE33D7" w:rsidRPr="003A306E">
              <w:rPr>
                <w:rStyle w:val="Hipervnculo"/>
                <w:noProof/>
              </w:rPr>
              <w:t>as</w:t>
            </w:r>
            <w:r w:rsidR="00BE33D7">
              <w:rPr>
                <w:noProof/>
                <w:webHidden/>
              </w:rPr>
              <w:tab/>
            </w:r>
            <w:r w:rsidR="00BE33D7">
              <w:rPr>
                <w:noProof/>
                <w:webHidden/>
              </w:rPr>
              <w:fldChar w:fldCharType="begin"/>
            </w:r>
            <w:r w:rsidR="00BE33D7">
              <w:rPr>
                <w:noProof/>
                <w:webHidden/>
              </w:rPr>
              <w:instrText xml:space="preserve"> PAGEREF _Toc444587767 \h </w:instrText>
            </w:r>
            <w:r w:rsidR="00BE33D7">
              <w:rPr>
                <w:noProof/>
                <w:webHidden/>
              </w:rPr>
            </w:r>
            <w:r w:rsidR="00BE33D7">
              <w:rPr>
                <w:noProof/>
                <w:webHidden/>
              </w:rPr>
              <w:fldChar w:fldCharType="separate"/>
            </w:r>
            <w:r w:rsidR="00BE33D7">
              <w:rPr>
                <w:noProof/>
                <w:webHidden/>
              </w:rPr>
              <w:t>6</w:t>
            </w:r>
            <w:r w:rsidR="00BE33D7">
              <w:rPr>
                <w:noProof/>
                <w:webHidden/>
              </w:rPr>
              <w:fldChar w:fldCharType="end"/>
            </w:r>
          </w:hyperlink>
        </w:p>
        <w:p w:rsidR="00BE33D7" w:rsidRDefault="00160247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444587768" w:history="1">
            <w:r w:rsidR="00BE33D7" w:rsidRPr="003A306E">
              <w:rPr>
                <w:rStyle w:val="Hipervnculo"/>
                <w:noProof/>
              </w:rPr>
              <w:t>4.</w:t>
            </w:r>
            <w:r w:rsidR="00BE33D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BE33D7" w:rsidRPr="003A306E">
              <w:rPr>
                <w:rStyle w:val="Hipervnculo"/>
                <w:noProof/>
              </w:rPr>
              <w:t>Referencias</w:t>
            </w:r>
            <w:r w:rsidR="00BE33D7">
              <w:rPr>
                <w:noProof/>
                <w:webHidden/>
              </w:rPr>
              <w:tab/>
            </w:r>
            <w:r w:rsidR="00BE33D7">
              <w:rPr>
                <w:noProof/>
                <w:webHidden/>
              </w:rPr>
              <w:fldChar w:fldCharType="begin"/>
            </w:r>
            <w:r w:rsidR="00BE33D7">
              <w:rPr>
                <w:noProof/>
                <w:webHidden/>
              </w:rPr>
              <w:instrText xml:space="preserve"> PAGEREF _Toc444587768 \h </w:instrText>
            </w:r>
            <w:r w:rsidR="00BE33D7">
              <w:rPr>
                <w:noProof/>
                <w:webHidden/>
              </w:rPr>
            </w:r>
            <w:r w:rsidR="00BE33D7">
              <w:rPr>
                <w:noProof/>
                <w:webHidden/>
              </w:rPr>
              <w:fldChar w:fldCharType="separate"/>
            </w:r>
            <w:r w:rsidR="00BE33D7">
              <w:rPr>
                <w:noProof/>
                <w:webHidden/>
              </w:rPr>
              <w:t>8</w:t>
            </w:r>
            <w:r w:rsidR="00BE33D7">
              <w:rPr>
                <w:noProof/>
                <w:webHidden/>
              </w:rPr>
              <w:fldChar w:fldCharType="end"/>
            </w:r>
          </w:hyperlink>
        </w:p>
        <w:p w:rsidR="00BE33D7" w:rsidRDefault="00160247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444587769" w:history="1">
            <w:r w:rsidR="00BE33D7" w:rsidRPr="003A306E">
              <w:rPr>
                <w:rStyle w:val="Hipervnculo"/>
                <w:noProof/>
              </w:rPr>
              <w:t>5.</w:t>
            </w:r>
            <w:r w:rsidR="00BE33D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BE33D7" w:rsidRPr="003A306E">
              <w:rPr>
                <w:rStyle w:val="Hipervnculo"/>
                <w:noProof/>
              </w:rPr>
              <w:t>Resultados</w:t>
            </w:r>
            <w:r w:rsidR="00BE33D7">
              <w:rPr>
                <w:noProof/>
                <w:webHidden/>
              </w:rPr>
              <w:tab/>
            </w:r>
            <w:r w:rsidR="00BE33D7">
              <w:rPr>
                <w:noProof/>
                <w:webHidden/>
              </w:rPr>
              <w:fldChar w:fldCharType="begin"/>
            </w:r>
            <w:r w:rsidR="00BE33D7">
              <w:rPr>
                <w:noProof/>
                <w:webHidden/>
              </w:rPr>
              <w:instrText xml:space="preserve"> PAGEREF _Toc444587769 \h </w:instrText>
            </w:r>
            <w:r w:rsidR="00BE33D7">
              <w:rPr>
                <w:noProof/>
                <w:webHidden/>
              </w:rPr>
            </w:r>
            <w:r w:rsidR="00BE33D7">
              <w:rPr>
                <w:noProof/>
                <w:webHidden/>
              </w:rPr>
              <w:fldChar w:fldCharType="separate"/>
            </w:r>
            <w:r w:rsidR="00BE33D7">
              <w:rPr>
                <w:noProof/>
                <w:webHidden/>
              </w:rPr>
              <w:t>9</w:t>
            </w:r>
            <w:r w:rsidR="00BE33D7">
              <w:rPr>
                <w:noProof/>
                <w:webHidden/>
              </w:rPr>
              <w:fldChar w:fldCharType="end"/>
            </w:r>
          </w:hyperlink>
        </w:p>
        <w:p w:rsidR="00BE33D7" w:rsidRDefault="00BE33D7" w:rsidP="00BE33D7">
          <w:pPr>
            <w:rPr>
              <w:rFonts w:ascii="Myriad Pro Light" w:eastAsia="MS Mincho" w:hAnsi="Myriad Pro Light"/>
              <w:szCs w:val="20"/>
            </w:rPr>
          </w:pPr>
          <w:r>
            <w:rPr>
              <w:rFonts w:ascii="Myriad Pro Light" w:hAnsi="Myriad Pro Light"/>
              <w:bCs/>
              <w:caps/>
              <w:szCs w:val="20"/>
            </w:rPr>
            <w:fldChar w:fldCharType="end"/>
          </w:r>
        </w:p>
      </w:sdtContent>
    </w:sdt>
    <w:p w:rsidR="00783189" w:rsidRPr="00EC6657" w:rsidRDefault="00783189" w:rsidP="00BE33D7">
      <w:pPr>
        <w:outlineLvl w:val="0"/>
        <w:rPr>
          <w:rFonts w:ascii="Myriad Pro Light" w:hAnsi="Myriad Pro Light"/>
          <w:szCs w:val="20"/>
        </w:rPr>
      </w:pPr>
    </w:p>
    <w:p w:rsidR="00783189" w:rsidRPr="001D3819" w:rsidRDefault="00783189" w:rsidP="002A19B4">
      <w:pPr>
        <w:ind w:left="360"/>
        <w:rPr>
          <w:lang w:val="es-ES_tradnl"/>
        </w:rPr>
        <w:sectPr w:rsidR="00783189" w:rsidRPr="001D3819" w:rsidSect="00A159C7">
          <w:headerReference w:type="default" r:id="rId10"/>
          <w:footerReference w:type="default" r:id="rId11"/>
          <w:pgSz w:w="11907" w:h="16840" w:code="9"/>
          <w:pgMar w:top="1701" w:right="1134" w:bottom="1701" w:left="1134" w:header="720" w:footer="142" w:gutter="0"/>
          <w:pgNumType w:start="2"/>
          <w:cols w:space="720"/>
          <w:docGrid w:linePitch="360"/>
        </w:sectPr>
      </w:pPr>
    </w:p>
    <w:p w:rsidR="00E93FA4" w:rsidRPr="00A24E19" w:rsidRDefault="00827FEE" w:rsidP="00BE33D7">
      <w:pPr>
        <w:pStyle w:val="CITI-TITULO-1"/>
        <w:outlineLvl w:val="0"/>
      </w:pPr>
      <w:bookmarkStart w:id="8" w:name="_Toc444587765"/>
      <w:bookmarkStart w:id="9" w:name="_Toc19696891"/>
      <w:r w:rsidRPr="00A24E19">
        <w:lastRenderedPageBreak/>
        <w:t>DATOS GENERALES</w:t>
      </w:r>
      <w:bookmarkEnd w:id="8"/>
    </w:p>
    <w:p w:rsidR="00827FEE" w:rsidRPr="00827FEE" w:rsidRDefault="00827FEE" w:rsidP="00827FEE">
      <w:pPr>
        <w:pStyle w:val="CITI-NORMAL"/>
      </w:pPr>
      <w:bookmarkStart w:id="10" w:name="_Toc65403954"/>
      <w:bookmarkStart w:id="11" w:name="_Toc96168343"/>
      <w:bookmarkStart w:id="12" w:name="_Toc94593402"/>
    </w:p>
    <w:tbl>
      <w:tblPr>
        <w:tblW w:w="9923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70"/>
        <w:gridCol w:w="3176"/>
        <w:gridCol w:w="3177"/>
      </w:tblGrid>
      <w:tr w:rsidR="00827FEE" w:rsidRPr="004F6596" w:rsidTr="00A24E19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</w:pPr>
            <w:r w:rsidRPr="004F6596">
              <w:br w:type="page"/>
              <w:t>Nombre del Proyecto, Iteración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A24E19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</w:pPr>
            <w:r w:rsidRPr="004F6596">
              <w:t>Nombre del Líder de Proyecto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A24E19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 xml:space="preserve">Etapa Actual del Proyecto 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A24E19">
        <w:trPr>
          <w:cantSplit/>
          <w:trHeight w:val="69"/>
          <w:tblCellSpacing w:w="20" w:type="dxa"/>
          <w:jc w:val="center"/>
        </w:trPr>
        <w:tc>
          <w:tcPr>
            <w:tcW w:w="3510" w:type="dxa"/>
            <w:vMerge w:val="restart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Auditados</w:t>
            </w: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Nombre</w:t>
            </w: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Rol</w:t>
            </w:r>
          </w:p>
        </w:tc>
      </w:tr>
      <w:tr w:rsidR="00827FEE" w:rsidRPr="004F6596" w:rsidTr="00A24E19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A24E19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A24E19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A24E19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  <w:rPr>
                <w:b/>
              </w:rPr>
            </w:pPr>
            <w:r w:rsidRPr="004F6596">
              <w:rPr>
                <w:b/>
              </w:rPr>
              <w:t>Alcance de la Auditoría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  <w:r>
              <w:rPr>
                <w:rFonts w:ascii="Arial" w:hAnsi="Arial"/>
              </w:rPr>
              <w:t>Evaluar objetivamente los procesos</w:t>
            </w:r>
          </w:p>
        </w:tc>
      </w:tr>
      <w:tr w:rsidR="00827FEE" w:rsidRPr="004F6596" w:rsidTr="00A24E19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Fecha de la Auditoría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  <w:r w:rsidRPr="004F6596">
              <w:rPr>
                <w:rFonts w:ascii="Arial" w:hAnsi="Arial"/>
              </w:rPr>
              <w:t>&lt;</w:t>
            </w:r>
            <w:proofErr w:type="spellStart"/>
            <w:r w:rsidRPr="004F6596">
              <w:rPr>
                <w:rFonts w:ascii="Arial" w:hAnsi="Arial"/>
              </w:rPr>
              <w:t>dd</w:t>
            </w:r>
            <w:proofErr w:type="spellEnd"/>
            <w:r w:rsidRPr="004F6596">
              <w:rPr>
                <w:rFonts w:ascii="Arial" w:hAnsi="Arial"/>
              </w:rPr>
              <w:t>/mmm/</w:t>
            </w:r>
            <w:proofErr w:type="spellStart"/>
            <w:r w:rsidRPr="004F6596">
              <w:rPr>
                <w:rFonts w:ascii="Arial" w:hAnsi="Arial"/>
              </w:rPr>
              <w:t>aaaa</w:t>
            </w:r>
            <w:proofErr w:type="spellEnd"/>
            <w:r w:rsidRPr="004F6596">
              <w:rPr>
                <w:rFonts w:ascii="Arial" w:hAnsi="Arial"/>
              </w:rPr>
              <w:t>&gt;</w:t>
            </w:r>
          </w:p>
        </w:tc>
      </w:tr>
      <w:tr w:rsidR="00827FEE" w:rsidRPr="004F6596" w:rsidTr="00A24E19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Nombre del Auditor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A24E19">
        <w:trPr>
          <w:cantSplit/>
          <w:trHeight w:val="69"/>
          <w:tblCellSpacing w:w="20" w:type="dxa"/>
          <w:jc w:val="center"/>
        </w:trPr>
        <w:tc>
          <w:tcPr>
            <w:tcW w:w="3510" w:type="dxa"/>
            <w:vMerge w:val="restart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 xml:space="preserve">Observadores </w:t>
            </w: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Nombre</w:t>
            </w: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Rol</w:t>
            </w:r>
          </w:p>
        </w:tc>
      </w:tr>
      <w:tr w:rsidR="00827FEE" w:rsidRPr="004F6596" w:rsidTr="00A24E19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A24E19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A24E19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</w:tbl>
    <w:p w:rsidR="00827FEE" w:rsidRDefault="00827FEE" w:rsidP="00827FEE">
      <w:pPr>
        <w:pStyle w:val="CITI-NORMAL"/>
      </w:pPr>
    </w:p>
    <w:p w:rsidR="00827FEE" w:rsidRPr="00DF52FE" w:rsidRDefault="00827FEE" w:rsidP="00BE33D7">
      <w:pPr>
        <w:pStyle w:val="CITI-TITULO-1"/>
        <w:outlineLvl w:val="0"/>
      </w:pPr>
      <w:bookmarkStart w:id="13" w:name="_Toc444587766"/>
      <w:r w:rsidRPr="00DF52FE">
        <w:lastRenderedPageBreak/>
        <w:t>Checklist de Auditoria</w:t>
      </w:r>
      <w:bookmarkEnd w:id="13"/>
      <w:r w:rsidRPr="00DF52FE">
        <w:t xml:space="preserve"> </w:t>
      </w: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4"/>
        <w:gridCol w:w="530"/>
        <w:gridCol w:w="673"/>
        <w:gridCol w:w="565"/>
        <w:gridCol w:w="601"/>
        <w:gridCol w:w="589"/>
        <w:gridCol w:w="3281"/>
      </w:tblGrid>
      <w:tr w:rsidR="00827FEE" w:rsidTr="00A24E19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AD085F" w:rsidRDefault="00827FEE" w:rsidP="00A24E19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Preventa</w:t>
            </w:r>
          </w:p>
        </w:tc>
        <w:tc>
          <w:tcPr>
            <w:tcW w:w="237" w:type="pct"/>
          </w:tcPr>
          <w:p w:rsidR="00827FEE" w:rsidRPr="00AD085F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307" w:type="pct"/>
          </w:tcPr>
          <w:p w:rsidR="00827FEE" w:rsidRPr="00AD085F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proofErr w:type="spellStart"/>
            <w:r w:rsidRPr="00AD085F">
              <w:rPr>
                <w:rFonts w:ascii="Arial Narrow" w:hAnsi="Arial Narrow"/>
                <w:b/>
                <w:sz w:val="24"/>
              </w:rPr>
              <w:t>NAd</w:t>
            </w:r>
            <w:proofErr w:type="spellEnd"/>
          </w:p>
        </w:tc>
        <w:tc>
          <w:tcPr>
            <w:tcW w:w="254" w:type="pct"/>
          </w:tcPr>
          <w:p w:rsidR="00827FEE" w:rsidRPr="00AD085F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272" w:type="pct"/>
          </w:tcPr>
          <w:p w:rsidR="00827FEE" w:rsidRPr="00AD085F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266" w:type="pct"/>
          </w:tcPr>
          <w:p w:rsidR="00827FEE" w:rsidRPr="00AD085F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560" w:type="pct"/>
          </w:tcPr>
          <w:p w:rsidR="00827FEE" w:rsidRPr="00AD085F" w:rsidRDefault="007C39CD" w:rsidP="007C39CD">
            <w:pPr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ab/>
              <w:t>Comentarios</w:t>
            </w: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¿El DPM tiene evidencia de la notificación de un nuevo proyecto por parte del área de preventa?</w:t>
            </w:r>
          </w:p>
        </w:tc>
        <w:tc>
          <w:tcPr>
            <w:tcW w:w="23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Default="00827FEE" w:rsidP="00827FEE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¿El DPM recibió la Propuesta Técnica por parte del área de preventa? </w:t>
            </w:r>
          </w:p>
        </w:tc>
        <w:tc>
          <w:tcPr>
            <w:tcW w:w="23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¿El DPM envió la Propuesta técnica al área de desarrollo y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¿Está disponible la estimación del área de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¿Está disponible la estimación del área de Desarrollo?</w:t>
            </w:r>
          </w:p>
        </w:tc>
        <w:tc>
          <w:tcPr>
            <w:tcW w:w="23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envió su estimación al DC y este la reviso?</w:t>
            </w:r>
          </w:p>
        </w:tc>
        <w:tc>
          <w:tcPr>
            <w:tcW w:w="23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¿Está disponible el resumen de estimación de esfuerzo que realizo el DC?</w:t>
            </w:r>
          </w:p>
        </w:tc>
        <w:tc>
          <w:tcPr>
            <w:tcW w:w="23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¿El DC envió el Resumen de estimación, Estimación de esfuerzos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y construcción al DPM?</w:t>
            </w:r>
          </w:p>
        </w:tc>
        <w:tc>
          <w:tcPr>
            <w:tcW w:w="23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</w:tbl>
    <w:p w:rsidR="00827FEE" w:rsidRDefault="00827FEE" w:rsidP="00827FEE">
      <w:pPr>
        <w:pStyle w:val="CITI-SUBTITULO"/>
        <w:numPr>
          <w:ilvl w:val="0"/>
          <w:numId w:val="0"/>
        </w:numPr>
        <w:ind w:left="1134"/>
        <w:outlineLvl w:val="1"/>
      </w:pPr>
    </w:p>
    <w:p w:rsidR="00827FEE" w:rsidRDefault="00827FEE" w:rsidP="00BE33D7">
      <w:pPr>
        <w:pStyle w:val="CITI-TITULO-1"/>
        <w:outlineLvl w:val="0"/>
      </w:pPr>
      <w:bookmarkStart w:id="14" w:name="_Toc444587767"/>
      <w:r>
        <w:lastRenderedPageBreak/>
        <w:t>Otras Preguntas</w:t>
      </w:r>
      <w:bookmarkEnd w:id="14"/>
    </w:p>
    <w:p w:rsidR="00827FEE" w:rsidRDefault="00827FEE" w:rsidP="00827FEE">
      <w:pPr>
        <w:pStyle w:val="CITI-NORMAL"/>
      </w:pP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16"/>
        <w:gridCol w:w="519"/>
        <w:gridCol w:w="659"/>
        <w:gridCol w:w="553"/>
        <w:gridCol w:w="589"/>
        <w:gridCol w:w="577"/>
        <w:gridCol w:w="3430"/>
      </w:tblGrid>
      <w:tr w:rsidR="00827FEE" w:rsidTr="00A24E19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AD085F" w:rsidRDefault="00827FEE" w:rsidP="00A24E19">
            <w:pPr>
              <w:rPr>
                <w:rFonts w:ascii="Arial Narrow" w:hAnsi="Arial Narrow"/>
                <w:b/>
                <w:sz w:val="22"/>
                <w:szCs w:val="22"/>
              </w:rPr>
            </w:pPr>
            <w:bookmarkStart w:id="15" w:name="_Toc7587326"/>
            <w:bookmarkEnd w:id="10"/>
            <w:bookmarkEnd w:id="11"/>
            <w:r>
              <w:rPr>
                <w:rFonts w:ascii="Arial Narrow" w:hAnsi="Arial Narrow"/>
                <w:b/>
                <w:sz w:val="22"/>
                <w:szCs w:val="22"/>
              </w:rPr>
              <w:t>Otras preguntas</w:t>
            </w:r>
          </w:p>
        </w:tc>
        <w:tc>
          <w:tcPr>
            <w:tcW w:w="237" w:type="pct"/>
          </w:tcPr>
          <w:p w:rsidR="00827FEE" w:rsidRPr="00AD085F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307" w:type="pct"/>
          </w:tcPr>
          <w:p w:rsidR="00827FEE" w:rsidRPr="00AD085F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proofErr w:type="spellStart"/>
            <w:r w:rsidRPr="00AD085F">
              <w:rPr>
                <w:rFonts w:ascii="Arial Narrow" w:hAnsi="Arial Narrow"/>
                <w:b/>
                <w:sz w:val="24"/>
              </w:rPr>
              <w:t>NAd</w:t>
            </w:r>
            <w:proofErr w:type="spellEnd"/>
          </w:p>
        </w:tc>
        <w:tc>
          <w:tcPr>
            <w:tcW w:w="254" w:type="pct"/>
          </w:tcPr>
          <w:p w:rsidR="00827FEE" w:rsidRPr="00AD085F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272" w:type="pct"/>
          </w:tcPr>
          <w:p w:rsidR="00827FEE" w:rsidRPr="00AD085F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266" w:type="pct"/>
          </w:tcPr>
          <w:p w:rsidR="00827FEE" w:rsidRPr="00AD085F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560" w:type="pct"/>
          </w:tcPr>
          <w:p w:rsidR="00827FEE" w:rsidRPr="00AD085F" w:rsidRDefault="007C39CD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Comentarios</w:t>
            </w: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4963" w:type="pct"/>
            <w:gridSpan w:val="7"/>
          </w:tcPr>
          <w:p w:rsidR="00827FEE" w:rsidRPr="00AD085F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Administración de la Configuración</w:t>
            </w: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¿Están Identificados los elementos de Configuración?</w:t>
            </w:r>
          </w:p>
        </w:tc>
        <w:tc>
          <w:tcPr>
            <w:tcW w:w="23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¿Se ha establecido el sistema de gestión de Configuración? </w:t>
            </w:r>
          </w:p>
        </w:tc>
        <w:tc>
          <w:tcPr>
            <w:tcW w:w="23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creó la línea base de esta fase?</w:t>
            </w:r>
          </w:p>
        </w:tc>
        <w:tc>
          <w:tcPr>
            <w:tcW w:w="23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lleva un registro de los cambios de las solicitudes de cambio a los documentos y un control de los elementos de configuración?</w:t>
            </w:r>
            <w:r w:rsidR="00D716E8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D716E8" w:rsidRPr="003E2FE9">
              <w:rPr>
                <w:rFonts w:ascii="Myriad Pro Light" w:hAnsi="Myriad Pro Light"/>
                <w:i/>
                <w:sz w:val="22"/>
                <w:szCs w:val="22"/>
              </w:rPr>
              <w:t>Cambios en general al proyecto</w:t>
            </w:r>
          </w:p>
        </w:tc>
        <w:tc>
          <w:tcPr>
            <w:tcW w:w="23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realizaron las auditorias físicas y funcionales?</w:t>
            </w:r>
          </w:p>
        </w:tc>
        <w:tc>
          <w:tcPr>
            <w:tcW w:w="23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establecieron registros de las auditorias físicas y funcionales?</w:t>
            </w:r>
          </w:p>
        </w:tc>
        <w:tc>
          <w:tcPr>
            <w:tcW w:w="23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</w:tbl>
    <w:p w:rsidR="005F6B80" w:rsidRDefault="005F6B80" w:rsidP="001B46EF">
      <w:pPr>
        <w:pStyle w:val="CITI-SUBTITULO"/>
        <w:numPr>
          <w:ilvl w:val="0"/>
          <w:numId w:val="0"/>
        </w:numPr>
        <w:outlineLvl w:val="1"/>
        <w:rPr>
          <w:sz w:val="20"/>
          <w:szCs w:val="20"/>
        </w:rPr>
      </w:pPr>
    </w:p>
    <w:p w:rsidR="005F6B80" w:rsidRDefault="005F6B80" w:rsidP="001B46EF">
      <w:pPr>
        <w:pStyle w:val="CITI-SUBTITULO"/>
        <w:numPr>
          <w:ilvl w:val="0"/>
          <w:numId w:val="0"/>
        </w:numPr>
        <w:outlineLvl w:val="1"/>
        <w:rPr>
          <w:sz w:val="20"/>
          <w:szCs w:val="20"/>
        </w:rPr>
      </w:pP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40"/>
        <w:gridCol w:w="499"/>
        <w:gridCol w:w="631"/>
        <w:gridCol w:w="533"/>
        <w:gridCol w:w="565"/>
        <w:gridCol w:w="553"/>
        <w:gridCol w:w="3722"/>
      </w:tblGrid>
      <w:tr w:rsidR="00827FEE" w:rsidTr="00A24E19">
        <w:trPr>
          <w:cantSplit/>
          <w:tblCellSpacing w:w="20" w:type="dxa"/>
          <w:jc w:val="center"/>
        </w:trPr>
        <w:tc>
          <w:tcPr>
            <w:tcW w:w="1872" w:type="pct"/>
          </w:tcPr>
          <w:bookmarkEnd w:id="9"/>
          <w:bookmarkEnd w:id="12"/>
          <w:bookmarkEnd w:id="15"/>
          <w:p w:rsidR="00827FEE" w:rsidRPr="00AD085F" w:rsidRDefault="00827FEE" w:rsidP="00A24E19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Otras preguntas</w:t>
            </w:r>
          </w:p>
        </w:tc>
        <w:tc>
          <w:tcPr>
            <w:tcW w:w="227" w:type="pct"/>
          </w:tcPr>
          <w:p w:rsidR="00827FEE" w:rsidRPr="00AD085F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293" w:type="pct"/>
          </w:tcPr>
          <w:p w:rsidR="00827FEE" w:rsidRPr="00AD085F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proofErr w:type="spellStart"/>
            <w:r w:rsidRPr="00AD085F">
              <w:rPr>
                <w:rFonts w:ascii="Arial Narrow" w:hAnsi="Arial Narrow"/>
                <w:b/>
                <w:sz w:val="24"/>
              </w:rPr>
              <w:t>NAd</w:t>
            </w:r>
            <w:proofErr w:type="spellEnd"/>
          </w:p>
        </w:tc>
        <w:tc>
          <w:tcPr>
            <w:tcW w:w="244" w:type="pct"/>
          </w:tcPr>
          <w:p w:rsidR="00827FEE" w:rsidRPr="00AD085F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260" w:type="pct"/>
          </w:tcPr>
          <w:p w:rsidR="00827FEE" w:rsidRPr="00AD085F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254" w:type="pct"/>
          </w:tcPr>
          <w:p w:rsidR="00827FEE" w:rsidRPr="00AD085F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702" w:type="pct"/>
          </w:tcPr>
          <w:p w:rsidR="00827FEE" w:rsidRPr="00AD085F" w:rsidRDefault="007C39CD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Comentario</w:t>
            </w: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4963" w:type="pct"/>
            <w:gridSpan w:val="7"/>
          </w:tcPr>
          <w:p w:rsidR="00827FEE" w:rsidRPr="00AD085F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Medición y Análisis</w:t>
            </w: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¿Están establecidos los objetivos de medición?</w:t>
            </w:r>
          </w:p>
        </w:tc>
        <w:tc>
          <w:tcPr>
            <w:tcW w:w="22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¿Se especificaron  las formulas o mediciones? </w:t>
            </w:r>
          </w:p>
        </w:tc>
        <w:tc>
          <w:tcPr>
            <w:tcW w:w="22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especificaron los procedimientos de recolección y almacenamiento de información?</w:t>
            </w:r>
          </w:p>
        </w:tc>
        <w:tc>
          <w:tcPr>
            <w:tcW w:w="22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especificaron los procedimientos de análisis?</w:t>
            </w:r>
          </w:p>
        </w:tc>
        <w:tc>
          <w:tcPr>
            <w:tcW w:w="22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obtuvieron los resultados de la medición?</w:t>
            </w:r>
          </w:p>
        </w:tc>
        <w:tc>
          <w:tcPr>
            <w:tcW w:w="22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analizaron los resultados obtenidos?</w:t>
            </w:r>
          </w:p>
        </w:tc>
        <w:tc>
          <w:tcPr>
            <w:tcW w:w="22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almacenaron los resultados obtenidos?</w:t>
            </w:r>
          </w:p>
        </w:tc>
        <w:tc>
          <w:tcPr>
            <w:tcW w:w="22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A24E19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comunicaron los resultados de las mediciones a los interesados?</w:t>
            </w:r>
          </w:p>
        </w:tc>
        <w:tc>
          <w:tcPr>
            <w:tcW w:w="227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160247">
              <w:rPr>
                <w:rFonts w:ascii="Arial Narrow" w:hAnsi="Arial Narrow"/>
                <w:sz w:val="24"/>
              </w:rPr>
            </w:r>
            <w:r w:rsidR="0016024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A24E19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</w:tbl>
    <w:p w:rsidR="00DF52FE" w:rsidRDefault="00DF52FE" w:rsidP="00DF52FE">
      <w:pPr>
        <w:pStyle w:val="CITI-NORMAL"/>
      </w:pPr>
    </w:p>
    <w:p w:rsidR="00DF52FE" w:rsidRDefault="00DF52FE" w:rsidP="00DF52FE">
      <w:pPr>
        <w:pStyle w:val="CITI-NORMAL"/>
      </w:pPr>
    </w:p>
    <w:p w:rsidR="00084B45" w:rsidRDefault="00827FEE" w:rsidP="00BE33D7">
      <w:pPr>
        <w:pStyle w:val="CITI-TITULO-1"/>
        <w:outlineLvl w:val="0"/>
      </w:pPr>
      <w:bookmarkStart w:id="16" w:name="_Toc444587768"/>
      <w:r>
        <w:lastRenderedPageBreak/>
        <w:t>Referencias</w:t>
      </w:r>
      <w:bookmarkEnd w:id="16"/>
    </w:p>
    <w:p w:rsidR="00827FEE" w:rsidRDefault="00827FEE" w:rsidP="00827FEE">
      <w:pPr>
        <w:pStyle w:val="CITI-NORMAL"/>
        <w:rPr>
          <w:lang w:val="es-ES_tradnl"/>
        </w:rPr>
      </w:pP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5"/>
        <w:gridCol w:w="1811"/>
        <w:gridCol w:w="6414"/>
      </w:tblGrid>
      <w:tr w:rsidR="00827FEE" w:rsidTr="00A24E19">
        <w:tc>
          <w:tcPr>
            <w:tcW w:w="1135" w:type="dxa"/>
          </w:tcPr>
          <w:p w:rsidR="00827FEE" w:rsidRDefault="00827FEE" w:rsidP="00A24E19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Acrónimo</w:t>
            </w:r>
          </w:p>
        </w:tc>
        <w:tc>
          <w:tcPr>
            <w:tcW w:w="1811" w:type="dxa"/>
          </w:tcPr>
          <w:p w:rsidR="00827FEE" w:rsidRDefault="00827FEE" w:rsidP="00A24E19">
            <w:pPr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Significado</w:t>
            </w:r>
          </w:p>
        </w:tc>
        <w:tc>
          <w:tcPr>
            <w:tcW w:w="6414" w:type="dxa"/>
          </w:tcPr>
          <w:p w:rsidR="00827FEE" w:rsidRDefault="00827FEE" w:rsidP="00A24E19">
            <w:pPr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Descripción</w:t>
            </w:r>
          </w:p>
        </w:tc>
      </w:tr>
      <w:tr w:rsidR="00827FEE" w:rsidTr="00A24E19">
        <w:tc>
          <w:tcPr>
            <w:tcW w:w="1135" w:type="dxa"/>
          </w:tcPr>
          <w:p w:rsidR="00827FEE" w:rsidRDefault="00827FEE" w:rsidP="00A24E19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1811" w:type="dxa"/>
          </w:tcPr>
          <w:p w:rsidR="00827FEE" w:rsidRDefault="00827FEE" w:rsidP="00A24E19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Adecuado</w:t>
            </w:r>
          </w:p>
        </w:tc>
        <w:tc>
          <w:tcPr>
            <w:tcW w:w="6414" w:type="dxa"/>
          </w:tcPr>
          <w:p w:rsidR="00827FEE" w:rsidRDefault="00827FEE" w:rsidP="00A24E19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práctica está acorde con el proceso definido.</w:t>
            </w:r>
          </w:p>
        </w:tc>
      </w:tr>
      <w:tr w:rsidR="00827FEE" w:rsidTr="00A24E19">
        <w:tc>
          <w:tcPr>
            <w:tcW w:w="1135" w:type="dxa"/>
          </w:tcPr>
          <w:p w:rsidR="00827FEE" w:rsidRDefault="00827FEE" w:rsidP="00A24E19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N/Ad</w:t>
            </w:r>
          </w:p>
        </w:tc>
        <w:tc>
          <w:tcPr>
            <w:tcW w:w="1811" w:type="dxa"/>
          </w:tcPr>
          <w:p w:rsidR="00827FEE" w:rsidRDefault="00827FEE" w:rsidP="00A24E19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 Adecuado</w:t>
            </w:r>
          </w:p>
        </w:tc>
        <w:tc>
          <w:tcPr>
            <w:tcW w:w="6414" w:type="dxa"/>
          </w:tcPr>
          <w:p w:rsidR="00827FEE" w:rsidRDefault="00827FEE" w:rsidP="00A24E19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práctica tiene una desviación respecto del proceso definido.</w:t>
            </w:r>
          </w:p>
        </w:tc>
      </w:tr>
      <w:tr w:rsidR="00827FEE" w:rsidTr="00A24E19">
        <w:tc>
          <w:tcPr>
            <w:tcW w:w="1135" w:type="dxa"/>
          </w:tcPr>
          <w:p w:rsidR="00827FEE" w:rsidRDefault="00827FEE" w:rsidP="00A24E19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1811" w:type="dxa"/>
          </w:tcPr>
          <w:p w:rsidR="00827FEE" w:rsidRDefault="00827FEE" w:rsidP="00A24E19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Necesita Mejora</w:t>
            </w:r>
          </w:p>
        </w:tc>
        <w:tc>
          <w:tcPr>
            <w:tcW w:w="6414" w:type="dxa"/>
          </w:tcPr>
          <w:p w:rsidR="00827FEE" w:rsidRDefault="00827FEE" w:rsidP="00A24E19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práctica cumple mínimamente con el proceso, pero necesita optimizarse.</w:t>
            </w:r>
          </w:p>
        </w:tc>
      </w:tr>
      <w:tr w:rsidR="00827FEE" w:rsidTr="00A24E19">
        <w:tc>
          <w:tcPr>
            <w:tcW w:w="1135" w:type="dxa"/>
          </w:tcPr>
          <w:p w:rsidR="00827FEE" w:rsidRDefault="00827FEE" w:rsidP="00A24E19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1811" w:type="dxa"/>
          </w:tcPr>
          <w:p w:rsidR="00827FEE" w:rsidRDefault="00827FEE" w:rsidP="00A24E19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 Aplica</w:t>
            </w:r>
          </w:p>
        </w:tc>
        <w:tc>
          <w:tcPr>
            <w:tcW w:w="6414" w:type="dxa"/>
          </w:tcPr>
          <w:p w:rsidR="00827FEE" w:rsidRDefault="00827FEE" w:rsidP="00A24E19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práctica no corresponde ser evaluada en el momento de la ejecución de la auditoría.</w:t>
            </w:r>
          </w:p>
        </w:tc>
      </w:tr>
      <w:tr w:rsidR="00827FEE" w:rsidTr="00A24E19">
        <w:tc>
          <w:tcPr>
            <w:tcW w:w="1135" w:type="dxa"/>
          </w:tcPr>
          <w:p w:rsidR="00827FEE" w:rsidRDefault="00827FEE" w:rsidP="00A24E19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811" w:type="dxa"/>
          </w:tcPr>
          <w:p w:rsidR="00827FEE" w:rsidRDefault="00827FEE" w:rsidP="00A24E19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 se encuentra</w:t>
            </w:r>
          </w:p>
        </w:tc>
        <w:tc>
          <w:tcPr>
            <w:tcW w:w="6414" w:type="dxa"/>
          </w:tcPr>
          <w:p w:rsidR="00827FEE" w:rsidRDefault="00827FEE" w:rsidP="00A24E19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Debería incluirse y no se tiene.</w:t>
            </w:r>
          </w:p>
        </w:tc>
      </w:tr>
    </w:tbl>
    <w:p w:rsidR="00827FEE" w:rsidRDefault="00827FEE" w:rsidP="00827FEE">
      <w:pPr>
        <w:pStyle w:val="CITI-NORMAL"/>
      </w:pPr>
    </w:p>
    <w:p w:rsidR="00827FEE" w:rsidRDefault="00827FEE" w:rsidP="00827FEE">
      <w:pPr>
        <w:pStyle w:val="CITI-NORMAL"/>
      </w:pPr>
    </w:p>
    <w:p w:rsidR="00827FEE" w:rsidRDefault="00827FEE" w:rsidP="00BE33D7">
      <w:pPr>
        <w:pStyle w:val="CITI-TITULO-1"/>
        <w:outlineLvl w:val="0"/>
      </w:pPr>
      <w:bookmarkStart w:id="17" w:name="_Toc444587769"/>
      <w:r>
        <w:lastRenderedPageBreak/>
        <w:t>Resultados</w:t>
      </w:r>
      <w:bookmarkEnd w:id="17"/>
    </w:p>
    <w:p w:rsidR="00827FEE" w:rsidRDefault="00827FEE" w:rsidP="00827FEE">
      <w:pPr>
        <w:pStyle w:val="CITI-NORMAL"/>
      </w:pPr>
    </w:p>
    <w:tbl>
      <w:tblPr>
        <w:tblW w:w="10206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27FEE" w:rsidRPr="004F6596" w:rsidTr="00A24E19">
        <w:trPr>
          <w:tblCellSpacing w:w="20" w:type="dxa"/>
          <w:jc w:val="center"/>
        </w:trPr>
        <w:tc>
          <w:tcPr>
            <w:tcW w:w="10126" w:type="dxa"/>
            <w:shd w:val="clear" w:color="auto" w:fill="D9D9D9"/>
          </w:tcPr>
          <w:p w:rsidR="00827FEE" w:rsidRPr="004F6596" w:rsidRDefault="00827FEE" w:rsidP="00A24E19">
            <w:pPr>
              <w:jc w:val="center"/>
              <w:rPr>
                <w:rFonts w:cs="Arial"/>
              </w:rPr>
            </w:pPr>
            <w:r w:rsidRPr="004F6596">
              <w:rPr>
                <w:b/>
                <w:u w:val="single"/>
              </w:rPr>
              <w:t>Resultados de la Auditoría</w:t>
            </w:r>
          </w:p>
        </w:tc>
      </w:tr>
      <w:tr w:rsidR="00827FEE" w:rsidRPr="004F6596" w:rsidTr="00A24E19">
        <w:trPr>
          <w:tblCellSpacing w:w="20" w:type="dxa"/>
          <w:jc w:val="center"/>
        </w:trPr>
        <w:tc>
          <w:tcPr>
            <w:tcW w:w="10126" w:type="dxa"/>
          </w:tcPr>
          <w:p w:rsidR="00827FEE" w:rsidRPr="004F6596" w:rsidRDefault="00827FEE" w:rsidP="00A24E19">
            <w:pPr>
              <w:rPr>
                <w:b/>
                <w:u w:val="single"/>
              </w:rPr>
            </w:pPr>
            <w:r w:rsidRPr="004F6596">
              <w:rPr>
                <w:b/>
                <w:u w:val="single"/>
              </w:rPr>
              <w:t>Buenas Prácticas Observadas:</w:t>
            </w:r>
          </w:p>
          <w:p w:rsidR="00827FEE" w:rsidRPr="004F6596" w:rsidRDefault="00827FEE" w:rsidP="00A24E19">
            <w:pPr>
              <w:rPr>
                <w:u w:val="single"/>
              </w:rPr>
            </w:pPr>
          </w:p>
          <w:p w:rsidR="00827FEE" w:rsidRPr="004F6596" w:rsidRDefault="00827FEE" w:rsidP="00A24E19">
            <w:pPr>
              <w:rPr>
                <w:u w:val="single"/>
              </w:rPr>
            </w:pPr>
          </w:p>
          <w:p w:rsidR="00827FEE" w:rsidRPr="004F6596" w:rsidRDefault="00827FEE" w:rsidP="00A24E19">
            <w:pPr>
              <w:rPr>
                <w:u w:val="single"/>
              </w:rPr>
            </w:pPr>
          </w:p>
          <w:p w:rsidR="00827FEE" w:rsidRPr="004F6596" w:rsidRDefault="00827FEE" w:rsidP="00A24E19">
            <w:pPr>
              <w:rPr>
                <w:u w:val="single"/>
              </w:rPr>
            </w:pPr>
          </w:p>
          <w:p w:rsidR="00827FEE" w:rsidRPr="004F6596" w:rsidRDefault="00827FEE" w:rsidP="00A24E19">
            <w:pPr>
              <w:rPr>
                <w:u w:val="single"/>
              </w:rPr>
            </w:pPr>
          </w:p>
          <w:p w:rsidR="00827FEE" w:rsidRPr="004F6596" w:rsidRDefault="00827FEE" w:rsidP="00A24E19">
            <w:pPr>
              <w:rPr>
                <w:b/>
                <w:u w:val="single"/>
              </w:rPr>
            </w:pPr>
          </w:p>
        </w:tc>
      </w:tr>
      <w:tr w:rsidR="00827FEE" w:rsidRPr="004F6596" w:rsidTr="00A24E19">
        <w:trPr>
          <w:trHeight w:val="1212"/>
          <w:tblCellSpacing w:w="20" w:type="dxa"/>
          <w:jc w:val="center"/>
        </w:trPr>
        <w:tc>
          <w:tcPr>
            <w:tcW w:w="10126" w:type="dxa"/>
          </w:tcPr>
          <w:p w:rsidR="00827FEE" w:rsidRPr="004F6596" w:rsidRDefault="00827FEE" w:rsidP="00A24E19">
            <w:pPr>
              <w:rPr>
                <w:b/>
                <w:u w:val="single"/>
              </w:rPr>
            </w:pPr>
            <w:r w:rsidRPr="004F6596">
              <w:rPr>
                <w:b/>
                <w:u w:val="single"/>
              </w:rPr>
              <w:t>Sugerencias de Mejora:</w:t>
            </w:r>
          </w:p>
          <w:p w:rsidR="00827FEE" w:rsidRPr="004F6596" w:rsidRDefault="00827FEE" w:rsidP="00A24E19">
            <w:pPr>
              <w:rPr>
                <w:u w:val="single"/>
              </w:rPr>
            </w:pPr>
          </w:p>
          <w:p w:rsidR="00827FEE" w:rsidRPr="004F6596" w:rsidRDefault="00827FEE" w:rsidP="00A24E19">
            <w:pPr>
              <w:rPr>
                <w:u w:val="single"/>
              </w:rPr>
            </w:pPr>
          </w:p>
          <w:p w:rsidR="00827FEE" w:rsidRPr="004F6596" w:rsidRDefault="00827FEE" w:rsidP="00A24E19">
            <w:pPr>
              <w:rPr>
                <w:u w:val="single"/>
              </w:rPr>
            </w:pPr>
          </w:p>
          <w:p w:rsidR="00827FEE" w:rsidRPr="004F6596" w:rsidRDefault="00827FEE" w:rsidP="00A24E19">
            <w:pPr>
              <w:pStyle w:val="Encabezado"/>
              <w:rPr>
                <w:rFonts w:cs="Arial"/>
                <w:sz w:val="20"/>
              </w:rPr>
            </w:pPr>
          </w:p>
          <w:p w:rsidR="00827FEE" w:rsidRPr="004F6596" w:rsidRDefault="00827FEE" w:rsidP="00A24E19">
            <w:pPr>
              <w:pStyle w:val="Encabezado"/>
              <w:rPr>
                <w:rFonts w:cs="Arial"/>
                <w:sz w:val="20"/>
              </w:rPr>
            </w:pPr>
          </w:p>
          <w:p w:rsidR="00827FEE" w:rsidRPr="004F6596" w:rsidRDefault="00827FEE" w:rsidP="00A24E19">
            <w:pPr>
              <w:pStyle w:val="Encabezado"/>
              <w:rPr>
                <w:rFonts w:cs="Arial"/>
                <w:sz w:val="20"/>
              </w:rPr>
            </w:pPr>
          </w:p>
        </w:tc>
      </w:tr>
    </w:tbl>
    <w:p w:rsidR="00827FEE" w:rsidRPr="00827FEE" w:rsidRDefault="00827FEE" w:rsidP="00827FEE">
      <w:pPr>
        <w:pStyle w:val="CITI-NORMAL"/>
      </w:pPr>
    </w:p>
    <w:sectPr w:rsidR="00827FEE" w:rsidRPr="00827FEE">
      <w:pgSz w:w="11907" w:h="16840" w:code="9"/>
      <w:pgMar w:top="1701" w:right="1134" w:bottom="1701" w:left="1134" w:header="720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247" w:rsidRDefault="00160247">
      <w:r>
        <w:separator/>
      </w:r>
    </w:p>
  </w:endnote>
  <w:endnote w:type="continuationSeparator" w:id="0">
    <w:p w:rsidR="00160247" w:rsidRDefault="0016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E19" w:rsidRDefault="00A24E19" w:rsidP="00E93FA4">
    <w:pPr>
      <w:pStyle w:val="Piedepgina"/>
      <w:jc w:val="right"/>
    </w:pPr>
    <w:r>
      <w:rPr>
        <w:rFonts w:ascii="Tahoma" w:hAnsi="Tahoma" w:cs="Tahoma"/>
        <w:sz w:val="24"/>
        <w:lang w:val="es-AR"/>
      </w:rPr>
      <w:fldChar w:fldCharType="begin"/>
    </w:r>
    <w:r>
      <w:rPr>
        <w:rFonts w:ascii="Tahoma" w:hAnsi="Tahoma" w:cs="Tahoma"/>
        <w:sz w:val="24"/>
        <w:lang w:val="es-AR"/>
      </w:rPr>
      <w:instrText xml:space="preserve"> TIME \@ "MMMM' de 'yyyy" </w:instrText>
    </w:r>
    <w:r>
      <w:rPr>
        <w:rFonts w:ascii="Tahoma" w:hAnsi="Tahoma" w:cs="Tahoma"/>
        <w:sz w:val="24"/>
        <w:lang w:val="es-AR"/>
      </w:rPr>
      <w:fldChar w:fldCharType="separate"/>
    </w:r>
    <w:r w:rsidR="000A2C20">
      <w:rPr>
        <w:rFonts w:ascii="Tahoma" w:hAnsi="Tahoma" w:cs="Tahoma"/>
        <w:noProof/>
        <w:sz w:val="24"/>
        <w:lang w:val="es-AR"/>
      </w:rPr>
      <w:t>Marzo de 2016</w:t>
    </w:r>
    <w:r>
      <w:rPr>
        <w:rFonts w:ascii="Tahoma" w:hAnsi="Tahoma" w:cs="Tahoma"/>
        <w:sz w:val="24"/>
        <w:lang w:val="es-A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E19" w:rsidRDefault="00A24E19">
    <w:pPr>
      <w:pStyle w:val="Piedepgina"/>
      <w:jc w:val="right"/>
    </w:pPr>
  </w:p>
  <w:tbl>
    <w:tblPr>
      <w:tblW w:w="9790" w:type="dxa"/>
      <w:tblBorders>
        <w:top w:val="single" w:sz="2" w:space="0" w:color="003366"/>
        <w:left w:val="single" w:sz="2" w:space="0" w:color="003366"/>
        <w:bottom w:val="single" w:sz="2" w:space="0" w:color="003366"/>
        <w:right w:val="single" w:sz="2" w:space="0" w:color="003366"/>
        <w:insideH w:val="single" w:sz="2" w:space="0" w:color="003366"/>
        <w:insideV w:val="single" w:sz="2" w:space="0" w:color="003366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910"/>
      <w:gridCol w:w="2880"/>
    </w:tblGrid>
    <w:tr w:rsidR="00A24E19" w:rsidTr="00E10D59">
      <w:tc>
        <w:tcPr>
          <w:tcW w:w="6910" w:type="dxa"/>
        </w:tcPr>
        <w:p w:rsidR="00A24E19" w:rsidRPr="00D91556" w:rsidRDefault="00A24E19" w:rsidP="00E10D59">
          <w:pPr>
            <w:tabs>
              <w:tab w:val="left" w:pos="1190"/>
            </w:tabs>
            <w:rPr>
              <w:rFonts w:ascii="Tahoma" w:hAnsi="Tahoma" w:cs="Tahoma"/>
              <w:color w:val="999999"/>
              <w:sz w:val="16"/>
              <w:szCs w:val="16"/>
            </w:rPr>
          </w:pPr>
          <w:r>
            <w:rPr>
              <w:rFonts w:ascii="Tahoma" w:hAnsi="Tahoma" w:cs="Tahoma"/>
              <w:color w:val="999999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color w:val="999999"/>
              <w:sz w:val="16"/>
              <w:szCs w:val="16"/>
            </w:rPr>
            <w:instrText xml:space="preserve"> DOCPROPERTY  Tema  \* MERGEFORMAT </w:instrText>
          </w:r>
          <w:r>
            <w:rPr>
              <w:rFonts w:ascii="Tahoma" w:hAnsi="Tahoma" w:cs="Tahoma"/>
              <w:color w:val="999999"/>
              <w:sz w:val="16"/>
              <w:szCs w:val="16"/>
            </w:rPr>
            <w:fldChar w:fldCharType="separate"/>
          </w:r>
          <w:r w:rsidR="00DF52FE">
            <w:rPr>
              <w:rFonts w:ascii="Tahoma" w:hAnsi="Tahoma" w:cs="Tahoma"/>
              <w:color w:val="999999"/>
              <w:sz w:val="16"/>
              <w:szCs w:val="16"/>
            </w:rPr>
            <w:t>Checklist de Preventa</w:t>
          </w:r>
          <w:r>
            <w:rPr>
              <w:rFonts w:ascii="Tahoma" w:hAnsi="Tahoma" w:cs="Tahoma"/>
              <w:color w:val="999999"/>
              <w:sz w:val="16"/>
              <w:szCs w:val="16"/>
            </w:rPr>
            <w:fldChar w:fldCharType="end"/>
          </w:r>
        </w:p>
      </w:tc>
      <w:tc>
        <w:tcPr>
          <w:tcW w:w="2880" w:type="dxa"/>
        </w:tcPr>
        <w:p w:rsidR="00A24E19" w:rsidRDefault="00A24E19" w:rsidP="00DF52FE">
          <w:pPr>
            <w:pStyle w:val="Piedepgina"/>
            <w:tabs>
              <w:tab w:val="right" w:pos="2163"/>
              <w:tab w:val="right" w:pos="8789"/>
            </w:tabs>
            <w:rPr>
              <w:rFonts w:ascii="Tahoma" w:hAnsi="Tahoma" w:cs="Tahoma"/>
              <w:color w:val="999999"/>
              <w:sz w:val="16"/>
              <w:lang w:val="es-AR" w:eastAsia="es-ES"/>
            </w:rPr>
          </w:pPr>
          <w:r>
            <w:rPr>
              <w:rFonts w:ascii="Tahoma" w:hAnsi="Tahoma" w:cs="Tahoma"/>
              <w:color w:val="999999"/>
              <w:sz w:val="16"/>
              <w:lang w:val="es-AR" w:eastAsia="es-ES"/>
            </w:rPr>
            <w:t xml:space="preserve">REVISIÓN: </w:t>
          </w:r>
          <w:r w:rsidR="00DF52FE">
            <w:rPr>
              <w:rFonts w:ascii="Tahoma" w:hAnsi="Tahoma" w:cs="Tahoma"/>
              <w:color w:val="999999"/>
              <w:sz w:val="16"/>
              <w:lang w:val="es-AR" w:eastAsia="es-ES"/>
            </w:rPr>
            <w:fldChar w:fldCharType="begin"/>
          </w:r>
          <w:r w:rsidR="00DF52FE">
            <w:rPr>
              <w:rFonts w:ascii="Tahoma" w:hAnsi="Tahoma" w:cs="Tahoma"/>
              <w:color w:val="999999"/>
              <w:sz w:val="16"/>
              <w:lang w:val="es-AR" w:eastAsia="es-ES"/>
            </w:rPr>
            <w:instrText xml:space="preserve"> DOCPROPERTY  "Registro Revisión"  \* MERGEFORMAT </w:instrText>
          </w:r>
          <w:r w:rsidR="00DF52FE">
            <w:rPr>
              <w:rFonts w:ascii="Tahoma" w:hAnsi="Tahoma" w:cs="Tahoma"/>
              <w:color w:val="999999"/>
              <w:sz w:val="16"/>
              <w:lang w:val="es-AR" w:eastAsia="es-ES"/>
            </w:rPr>
            <w:fldChar w:fldCharType="separate"/>
          </w:r>
          <w:r w:rsidR="000A2C20">
            <w:rPr>
              <w:rFonts w:ascii="Tahoma" w:hAnsi="Tahoma" w:cs="Tahoma"/>
              <w:color w:val="999999"/>
              <w:sz w:val="16"/>
              <w:lang w:val="es-AR" w:eastAsia="es-ES"/>
            </w:rPr>
            <w:t>v1.2</w:t>
          </w:r>
          <w:r w:rsidR="00DF52FE">
            <w:rPr>
              <w:rFonts w:ascii="Tahoma" w:hAnsi="Tahoma" w:cs="Tahoma"/>
              <w:color w:val="999999"/>
              <w:sz w:val="16"/>
              <w:lang w:val="es-AR" w:eastAsia="es-ES"/>
            </w:rPr>
            <w:fldChar w:fldCharType="end"/>
          </w:r>
        </w:p>
      </w:tc>
    </w:tr>
  </w:tbl>
  <w:p w:rsidR="00A24E19" w:rsidRDefault="00A24E19">
    <w:pPr>
      <w:pStyle w:val="Piedepgina"/>
      <w:jc w:val="right"/>
    </w:pPr>
    <w:r>
      <w:t xml:space="preserve">Pág. </w:t>
    </w:r>
    <w:r>
      <w:rPr>
        <w:b/>
        <w:sz w:val="24"/>
      </w:rPr>
      <w:fldChar w:fldCharType="begin"/>
    </w:r>
    <w:r>
      <w:rPr>
        <w:b/>
      </w:rPr>
      <w:instrText xml:space="preserve"> PAGE </w:instrText>
    </w:r>
    <w:r>
      <w:rPr>
        <w:b/>
        <w:sz w:val="24"/>
      </w:rPr>
      <w:fldChar w:fldCharType="separate"/>
    </w:r>
    <w:r w:rsidR="000A2C20">
      <w:rPr>
        <w:b/>
        <w:noProof/>
      </w:rPr>
      <w:t>9</w:t>
    </w:r>
    <w:r>
      <w:rPr>
        <w:b/>
        <w:sz w:val="24"/>
      </w:rPr>
      <w:fldChar w:fldCharType="end"/>
    </w:r>
    <w:r>
      <w:t xml:space="preserve"> de </w:t>
    </w:r>
    <w:r>
      <w:rPr>
        <w:b/>
        <w:sz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</w:rPr>
      <w:fldChar w:fldCharType="separate"/>
    </w:r>
    <w:r w:rsidR="000A2C20">
      <w:rPr>
        <w:b/>
        <w:noProof/>
      </w:rPr>
      <w:t>9</w:t>
    </w:r>
    <w:r>
      <w:rPr>
        <w:b/>
        <w:sz w:val="24"/>
      </w:rPr>
      <w:fldChar w:fldCharType="end"/>
    </w:r>
  </w:p>
  <w:p w:rsidR="00A24E19" w:rsidRPr="00BB304D" w:rsidRDefault="00A24E19" w:rsidP="00C7196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247" w:rsidRDefault="00160247">
      <w:r>
        <w:separator/>
      </w:r>
    </w:p>
  </w:footnote>
  <w:footnote w:type="continuationSeparator" w:id="0">
    <w:p w:rsidR="00160247" w:rsidRDefault="00160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E19" w:rsidRDefault="00A24E19">
    <w:pPr>
      <w:jc w:val="left"/>
    </w:pPr>
  </w:p>
  <w:tbl>
    <w:tblPr>
      <w:tblW w:w="9790" w:type="dxa"/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  <w:insideH w:val="single" w:sz="2" w:space="0" w:color="000080"/>
        <w:insideV w:val="single" w:sz="2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"/>
      <w:gridCol w:w="7598"/>
      <w:gridCol w:w="1980"/>
    </w:tblGrid>
    <w:tr w:rsidR="00A24E19" w:rsidRPr="00005F56" w:rsidTr="00005F56">
      <w:tc>
        <w:tcPr>
          <w:tcW w:w="212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A24E19" w:rsidRPr="00005F56" w:rsidRDefault="00A24E19">
          <w:pPr>
            <w:rPr>
              <w:rFonts w:ascii="Myriad Pro Light" w:hAnsi="Myriad Pro Light" w:cs="Tahoma"/>
              <w:lang w:val="es-AR"/>
            </w:rPr>
          </w:pPr>
        </w:p>
        <w:p w:rsidR="00A24E19" w:rsidRPr="00005F56" w:rsidRDefault="00A24E19">
          <w:pPr>
            <w:rPr>
              <w:rFonts w:ascii="Myriad Pro Light" w:hAnsi="Myriad Pro Light" w:cs="Tahoma"/>
              <w:lang w:val="es-AR"/>
            </w:rPr>
          </w:pPr>
        </w:p>
        <w:p w:rsidR="00A24E19" w:rsidRPr="00005F56" w:rsidRDefault="00A24E19">
          <w:pPr>
            <w:rPr>
              <w:rFonts w:ascii="Myriad Pro Light" w:hAnsi="Myriad Pro Light" w:cs="Tahoma"/>
              <w:lang w:val="es-AR"/>
            </w:rPr>
          </w:pPr>
        </w:p>
      </w:tc>
      <w:tc>
        <w:tcPr>
          <w:tcW w:w="7598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A24E19" w:rsidRPr="00005F56" w:rsidRDefault="00A24E19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>CLIENTE</w:t>
          </w:r>
          <w:r w:rsidRPr="00005F56">
            <w:rPr>
              <w:rFonts w:ascii="Myriad Pro Light" w:hAnsi="Myriad Pro Light" w:cs="Tahoma"/>
              <w:color w:val="999999"/>
              <w:sz w:val="24"/>
            </w:rPr>
            <w:t>:</w:t>
          </w:r>
          <w:r>
            <w:rPr>
              <w:rFonts w:ascii="Myriad Pro Light" w:hAnsi="Myriad Pro Light" w:cs="Tahoma"/>
              <w:color w:val="999999"/>
              <w:sz w:val="24"/>
            </w:rPr>
            <w:t xml:space="preserve">       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begin"/>
          </w:r>
          <w:r>
            <w:rPr>
              <w:rFonts w:ascii="Myriad Pro Light" w:hAnsi="Myriad Pro Light" w:cs="Tahoma"/>
              <w:color w:val="999999"/>
              <w:sz w:val="24"/>
            </w:rPr>
            <w:instrText xml:space="preserve"> DOCPROPERTY  Cliente  \* MERGEFORMAT </w:instrTex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separate"/>
          </w:r>
          <w:r>
            <w:rPr>
              <w:rFonts w:ascii="Myriad Pro Light" w:hAnsi="Myriad Pro Light" w:cs="Tahoma"/>
              <w:color w:val="999999"/>
              <w:sz w:val="24"/>
            </w:rPr>
            <w:t>[Cliente]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end"/>
          </w:r>
        </w:p>
        <w:p w:rsidR="00A24E19" w:rsidRDefault="00A24E19" w:rsidP="008922DD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>PROYECTO: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begin"/>
          </w:r>
          <w:r>
            <w:rPr>
              <w:rFonts w:ascii="Myriad Pro Light" w:hAnsi="Myriad Pro Light" w:cs="Tahoma"/>
              <w:color w:val="999999"/>
              <w:sz w:val="24"/>
            </w:rPr>
            <w:instrText xml:space="preserve"> DOCPROPERTY  Proyecto  \* MERGEFORMAT </w:instrTex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separate"/>
          </w:r>
          <w:r>
            <w:rPr>
              <w:rFonts w:ascii="Myriad Pro Light" w:hAnsi="Myriad Pro Light" w:cs="Tahoma"/>
              <w:color w:val="999999"/>
              <w:sz w:val="24"/>
            </w:rPr>
            <w:t>[PROYECTO]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end"/>
          </w:r>
        </w:p>
        <w:p w:rsidR="00A24E19" w:rsidRPr="008E4252" w:rsidRDefault="00A24E19" w:rsidP="00B922CE">
          <w:pPr>
            <w:tabs>
              <w:tab w:val="left" w:pos="1190"/>
              <w:tab w:val="left" w:pos="597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 xml:space="preserve">TEMA:           </w:t>
          </w:r>
          <w:sdt>
            <w:sdtPr>
              <w:rPr>
                <w:rFonts w:ascii="Myriad Pro Light" w:hAnsi="Myriad Pro Light" w:cs="Tahoma"/>
                <w:color w:val="999999"/>
                <w:sz w:val="24"/>
              </w:rPr>
              <w:alias w:val="Title"/>
              <w:tag w:val=""/>
              <w:id w:val="-1420937007"/>
              <w:placeholder>
                <w:docPart w:val="CD951F33968E4A7E8DCD9EB18000189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2A5334">
                <w:rPr>
                  <w:rFonts w:ascii="Myriad Pro Light" w:hAnsi="Myriad Pro Light" w:cs="Tahoma"/>
                  <w:color w:val="999999"/>
                  <w:sz w:val="24"/>
                </w:rPr>
                <w:t>Checklist de Preventa</w:t>
              </w:r>
            </w:sdtContent>
          </w:sdt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A24E19" w:rsidRPr="00005F56" w:rsidRDefault="00A24E19">
          <w:pPr>
            <w:rPr>
              <w:rFonts w:ascii="Myriad Pro Light" w:hAnsi="Myriad Pro Light" w:cs="Tahoma"/>
            </w:rPr>
          </w:pPr>
          <w:r w:rsidRPr="00005F56">
            <w:rPr>
              <w:rFonts w:ascii="Myriad Pro Light" w:hAnsi="Myriad Pro Light"/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556A5821" wp14:editId="6BC3BDD5">
                <wp:simplePos x="0" y="0"/>
                <wp:positionH relativeFrom="column">
                  <wp:posOffset>412750</wp:posOffset>
                </wp:positionH>
                <wp:positionV relativeFrom="paragraph">
                  <wp:posOffset>16510</wp:posOffset>
                </wp:positionV>
                <wp:extent cx="398145" cy="457200"/>
                <wp:effectExtent l="0" t="0" r="1905" b="0"/>
                <wp:wrapNone/>
                <wp:docPr id="2" name="Picture 14" descr="CITI_SIMBOLO_BAJA-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TI_SIMBOLO_BAJA-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24E19" w:rsidRPr="00005F56">
      <w:tc>
        <w:tcPr>
          <w:tcW w:w="7810" w:type="dxa"/>
          <w:gridSpan w:val="2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A24E19" w:rsidRPr="00005F56" w:rsidRDefault="00A24E19">
          <w:pPr>
            <w:rPr>
              <w:rFonts w:ascii="Myriad Pro Light" w:hAnsi="Myriad Pro Light" w:cs="Tahoma"/>
            </w:rPr>
          </w:pP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A24E19" w:rsidRPr="00005F56" w:rsidRDefault="00A24E19">
          <w:pPr>
            <w:pStyle w:val="Piedepgina"/>
            <w:jc w:val="center"/>
            <w:rPr>
              <w:rFonts w:ascii="Myriad Pro Light" w:hAnsi="Myriad Pro Light" w:cs="Tahoma"/>
              <w:color w:val="000080"/>
              <w:sz w:val="18"/>
              <w:lang w:eastAsia="es-ES"/>
            </w:rPr>
          </w:pP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begin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</w:instrText>
          </w:r>
          <w:r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>DOCPROPERTY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"Registro Seguridad"  \* MERGEFORMAT 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separate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t>CONFIDENCIAL</w: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end"/>
          </w:r>
        </w:p>
      </w:tc>
    </w:tr>
  </w:tbl>
  <w:p w:rsidR="00A24E19" w:rsidRDefault="00A24E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C73"/>
    <w:multiLevelType w:val="hybridMultilevel"/>
    <w:tmpl w:val="003A0AA4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059F"/>
    <w:multiLevelType w:val="multilevel"/>
    <w:tmpl w:val="7E3AF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5.%2"/>
      <w:lvlJc w:val="left"/>
      <w:pPr>
        <w:tabs>
          <w:tab w:val="num" w:pos="1191"/>
        </w:tabs>
        <w:ind w:left="720" w:hanging="323"/>
      </w:pPr>
      <w:rPr>
        <w:rFonts w:hint="default"/>
      </w:rPr>
    </w:lvl>
    <w:lvl w:ilvl="2">
      <w:start w:val="1"/>
      <w:numFmt w:val="decimal"/>
      <w:pStyle w:val="Ttulo3"/>
      <w:lvlText w:val="4.1.%3"/>
      <w:lvlJc w:val="left"/>
      <w:pPr>
        <w:tabs>
          <w:tab w:val="num" w:pos="1191"/>
        </w:tabs>
        <w:ind w:left="720" w:firstLine="7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B282401"/>
    <w:multiLevelType w:val="hybridMultilevel"/>
    <w:tmpl w:val="DF48762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EF045DA"/>
    <w:multiLevelType w:val="hybridMultilevel"/>
    <w:tmpl w:val="E08C01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71980"/>
    <w:multiLevelType w:val="hybridMultilevel"/>
    <w:tmpl w:val="1BF8430A"/>
    <w:lvl w:ilvl="0" w:tplc="5EF68D60">
      <w:start w:val="2"/>
      <w:numFmt w:val="none"/>
      <w:lvlText w:val="2.2"/>
      <w:lvlJc w:val="left"/>
      <w:pPr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69F0218"/>
    <w:multiLevelType w:val="multilevel"/>
    <w:tmpl w:val="9CEA5B96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CITI-SUBTITULO"/>
      <w:lvlText w:val="%1.%2."/>
      <w:lvlJc w:val="left"/>
      <w:pPr>
        <w:tabs>
          <w:tab w:val="num" w:pos="1134"/>
        </w:tabs>
        <w:ind w:left="113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7FB3252"/>
    <w:multiLevelType w:val="hybridMultilevel"/>
    <w:tmpl w:val="3D182C66"/>
    <w:lvl w:ilvl="0" w:tplc="8E9C5FEA">
      <w:start w:val="2"/>
      <w:numFmt w:val="decimal"/>
      <w:lvlText w:val="%1.1"/>
      <w:lvlJc w:val="left"/>
      <w:pPr>
        <w:ind w:left="151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37" w:hanging="360"/>
      </w:pPr>
    </w:lvl>
    <w:lvl w:ilvl="2" w:tplc="53EE46D2">
      <w:start w:val="1"/>
      <w:numFmt w:val="decimal"/>
      <w:lvlText w:val="2.1.%3"/>
      <w:lvlJc w:val="left"/>
      <w:pPr>
        <w:ind w:left="2737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1AE4578C"/>
    <w:multiLevelType w:val="hybridMultilevel"/>
    <w:tmpl w:val="A4D63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F5CE9"/>
    <w:multiLevelType w:val="multilevel"/>
    <w:tmpl w:val="A96E7ACA"/>
    <w:lvl w:ilvl="0">
      <w:start w:val="1"/>
      <w:numFmt w:val="decimal"/>
      <w:pStyle w:val="numerad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0080BA0"/>
    <w:multiLevelType w:val="hybridMultilevel"/>
    <w:tmpl w:val="550C1DDC"/>
    <w:lvl w:ilvl="0" w:tplc="4DF2C162">
      <w:start w:val="1"/>
      <w:numFmt w:val="bullet"/>
      <w:pStyle w:val="VietaBlanca2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pStyle w:val="VietaNegra1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1C507962">
      <w:start w:val="1"/>
      <w:numFmt w:val="bullet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4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3202D24"/>
    <w:multiLevelType w:val="hybridMultilevel"/>
    <w:tmpl w:val="D484587C"/>
    <w:lvl w:ilvl="0" w:tplc="25627BE4">
      <w:start w:val="1"/>
      <w:numFmt w:val="none"/>
      <w:lvlText w:val="4.1"/>
      <w:lvlJc w:val="left"/>
      <w:pPr>
        <w:tabs>
          <w:tab w:val="num" w:pos="760"/>
        </w:tabs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566A2"/>
    <w:multiLevelType w:val="hybridMultilevel"/>
    <w:tmpl w:val="CC84851C"/>
    <w:lvl w:ilvl="0" w:tplc="8A7AD0EE">
      <w:start w:val="2"/>
      <w:numFmt w:val="decimal"/>
      <w:lvlText w:val="%1.1"/>
      <w:lvlJc w:val="left"/>
      <w:pPr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59427B4"/>
    <w:multiLevelType w:val="multilevel"/>
    <w:tmpl w:val="D1869A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3" w15:restartNumberingAfterBreak="0">
    <w:nsid w:val="3E823520"/>
    <w:multiLevelType w:val="multilevel"/>
    <w:tmpl w:val="A3603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80E75D3"/>
    <w:multiLevelType w:val="hybridMultilevel"/>
    <w:tmpl w:val="6BB46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C7BC7"/>
    <w:multiLevelType w:val="multilevel"/>
    <w:tmpl w:val="403CD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5A4C5B39"/>
    <w:multiLevelType w:val="hybridMultilevel"/>
    <w:tmpl w:val="B4B89E2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6FD45922"/>
    <w:multiLevelType w:val="multilevel"/>
    <w:tmpl w:val="7BCE3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752E3382"/>
    <w:multiLevelType w:val="multilevel"/>
    <w:tmpl w:val="A3603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 w15:restartNumberingAfterBreak="0">
    <w:nsid w:val="754E7B9D"/>
    <w:multiLevelType w:val="multilevel"/>
    <w:tmpl w:val="20EA0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AD21EC8"/>
    <w:multiLevelType w:val="hybridMultilevel"/>
    <w:tmpl w:val="40569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276D62"/>
    <w:multiLevelType w:val="hybridMultilevel"/>
    <w:tmpl w:val="8DB84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4C32BE"/>
    <w:multiLevelType w:val="hybridMultilevel"/>
    <w:tmpl w:val="B8A07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058D1"/>
    <w:multiLevelType w:val="hybridMultilevel"/>
    <w:tmpl w:val="0F5C7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666F0"/>
    <w:multiLevelType w:val="hybridMultilevel"/>
    <w:tmpl w:val="2A9E4A82"/>
    <w:lvl w:ilvl="0" w:tplc="52B2F030">
      <w:start w:val="1"/>
      <w:numFmt w:val="decimal"/>
      <w:pStyle w:val="CITI-TITULO-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2"/>
  </w:num>
  <w:num w:numId="13">
    <w:abstractNumId w:val="2"/>
  </w:num>
  <w:num w:numId="14">
    <w:abstractNumId w:val="5"/>
  </w:num>
  <w:num w:numId="15">
    <w:abstractNumId w:val="5"/>
  </w:num>
  <w:num w:numId="16">
    <w:abstractNumId w:val="5"/>
  </w:num>
  <w:num w:numId="17">
    <w:abstractNumId w:val="1"/>
  </w:num>
  <w:num w:numId="18">
    <w:abstractNumId w:val="22"/>
  </w:num>
  <w:num w:numId="19">
    <w:abstractNumId w:val="21"/>
  </w:num>
  <w:num w:numId="20">
    <w:abstractNumId w:val="7"/>
  </w:num>
  <w:num w:numId="21">
    <w:abstractNumId w:val="3"/>
  </w:num>
  <w:num w:numId="22">
    <w:abstractNumId w:val="20"/>
  </w:num>
  <w:num w:numId="23">
    <w:abstractNumId w:val="23"/>
  </w:num>
  <w:num w:numId="24">
    <w:abstractNumId w:val="14"/>
  </w:num>
  <w:num w:numId="25">
    <w:abstractNumId w:val="9"/>
  </w:num>
  <w:num w:numId="26">
    <w:abstractNumId w:val="8"/>
  </w:num>
  <w:num w:numId="27">
    <w:abstractNumId w:val="17"/>
  </w:num>
  <w:num w:numId="28">
    <w:abstractNumId w:val="15"/>
  </w:num>
  <w:num w:numId="29">
    <w:abstractNumId w:val="13"/>
  </w:num>
  <w:num w:numId="30">
    <w:abstractNumId w:val="24"/>
  </w:num>
  <w:num w:numId="31">
    <w:abstractNumId w:val="18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10"/>
    <w:rsid w:val="000047DF"/>
    <w:rsid w:val="00005F56"/>
    <w:rsid w:val="0000791F"/>
    <w:rsid w:val="00012563"/>
    <w:rsid w:val="00013925"/>
    <w:rsid w:val="00032B3C"/>
    <w:rsid w:val="00032E73"/>
    <w:rsid w:val="00081CF5"/>
    <w:rsid w:val="00083124"/>
    <w:rsid w:val="00084B45"/>
    <w:rsid w:val="000956D5"/>
    <w:rsid w:val="000A1419"/>
    <w:rsid w:val="000A2C20"/>
    <w:rsid w:val="000A5F7D"/>
    <w:rsid w:val="000B053D"/>
    <w:rsid w:val="000B2A15"/>
    <w:rsid w:val="000C0722"/>
    <w:rsid w:val="000C5F99"/>
    <w:rsid w:val="000D1B28"/>
    <w:rsid w:val="000D4FC4"/>
    <w:rsid w:val="000E00F3"/>
    <w:rsid w:val="000E3D95"/>
    <w:rsid w:val="000F079E"/>
    <w:rsid w:val="000F5CEC"/>
    <w:rsid w:val="001070BD"/>
    <w:rsid w:val="0011549E"/>
    <w:rsid w:val="001251E3"/>
    <w:rsid w:val="001375B8"/>
    <w:rsid w:val="00160247"/>
    <w:rsid w:val="001B0245"/>
    <w:rsid w:val="001B46EF"/>
    <w:rsid w:val="001C4A8F"/>
    <w:rsid w:val="001D3819"/>
    <w:rsid w:val="001E4B99"/>
    <w:rsid w:val="001E6DA6"/>
    <w:rsid w:val="001E70FF"/>
    <w:rsid w:val="002015B8"/>
    <w:rsid w:val="00216C60"/>
    <w:rsid w:val="00224BCD"/>
    <w:rsid w:val="002361CB"/>
    <w:rsid w:val="00247A3A"/>
    <w:rsid w:val="00254599"/>
    <w:rsid w:val="00255304"/>
    <w:rsid w:val="002A19B4"/>
    <w:rsid w:val="002A5334"/>
    <w:rsid w:val="002A677C"/>
    <w:rsid w:val="002B4FDC"/>
    <w:rsid w:val="002C5FE5"/>
    <w:rsid w:val="002E3D8C"/>
    <w:rsid w:val="00310DDF"/>
    <w:rsid w:val="003145D3"/>
    <w:rsid w:val="003173F1"/>
    <w:rsid w:val="00334DC2"/>
    <w:rsid w:val="00347AE9"/>
    <w:rsid w:val="00355162"/>
    <w:rsid w:val="00374634"/>
    <w:rsid w:val="0039455B"/>
    <w:rsid w:val="00395F04"/>
    <w:rsid w:val="00397722"/>
    <w:rsid w:val="003A0EE2"/>
    <w:rsid w:val="003A626A"/>
    <w:rsid w:val="003B6BD7"/>
    <w:rsid w:val="003C196F"/>
    <w:rsid w:val="003D460E"/>
    <w:rsid w:val="003F6783"/>
    <w:rsid w:val="00403A70"/>
    <w:rsid w:val="00406143"/>
    <w:rsid w:val="00412C53"/>
    <w:rsid w:val="00423F89"/>
    <w:rsid w:val="0043375F"/>
    <w:rsid w:val="00440B1B"/>
    <w:rsid w:val="00441936"/>
    <w:rsid w:val="0044336D"/>
    <w:rsid w:val="00451270"/>
    <w:rsid w:val="00460EE3"/>
    <w:rsid w:val="0047023C"/>
    <w:rsid w:val="00473DC9"/>
    <w:rsid w:val="004A04C1"/>
    <w:rsid w:val="004B6AD7"/>
    <w:rsid w:val="004E4910"/>
    <w:rsid w:val="004F1B0C"/>
    <w:rsid w:val="004F5AA7"/>
    <w:rsid w:val="00511F87"/>
    <w:rsid w:val="00516417"/>
    <w:rsid w:val="00521781"/>
    <w:rsid w:val="00527826"/>
    <w:rsid w:val="0054757F"/>
    <w:rsid w:val="00550848"/>
    <w:rsid w:val="005679DA"/>
    <w:rsid w:val="00575DE0"/>
    <w:rsid w:val="0058002B"/>
    <w:rsid w:val="005810FE"/>
    <w:rsid w:val="0058333E"/>
    <w:rsid w:val="00593141"/>
    <w:rsid w:val="00595651"/>
    <w:rsid w:val="005A2838"/>
    <w:rsid w:val="005A79BA"/>
    <w:rsid w:val="005D4F97"/>
    <w:rsid w:val="005E6C86"/>
    <w:rsid w:val="005F6B80"/>
    <w:rsid w:val="00613DC5"/>
    <w:rsid w:val="00636339"/>
    <w:rsid w:val="00640419"/>
    <w:rsid w:val="00652B63"/>
    <w:rsid w:val="0065328C"/>
    <w:rsid w:val="0065520F"/>
    <w:rsid w:val="00657851"/>
    <w:rsid w:val="00664346"/>
    <w:rsid w:val="0066740C"/>
    <w:rsid w:val="00673824"/>
    <w:rsid w:val="00676F46"/>
    <w:rsid w:val="006939F6"/>
    <w:rsid w:val="006A1673"/>
    <w:rsid w:val="006A2794"/>
    <w:rsid w:val="006E27EC"/>
    <w:rsid w:val="00736E11"/>
    <w:rsid w:val="007416F0"/>
    <w:rsid w:val="00760019"/>
    <w:rsid w:val="00763CA3"/>
    <w:rsid w:val="00766578"/>
    <w:rsid w:val="007801B0"/>
    <w:rsid w:val="00783189"/>
    <w:rsid w:val="00790D1C"/>
    <w:rsid w:val="007927E8"/>
    <w:rsid w:val="007B2FF6"/>
    <w:rsid w:val="007C39CD"/>
    <w:rsid w:val="007D21A2"/>
    <w:rsid w:val="007E3740"/>
    <w:rsid w:val="007E51ED"/>
    <w:rsid w:val="00803DAA"/>
    <w:rsid w:val="008046C2"/>
    <w:rsid w:val="00814817"/>
    <w:rsid w:val="00827FEE"/>
    <w:rsid w:val="0084255D"/>
    <w:rsid w:val="00850E89"/>
    <w:rsid w:val="008633BF"/>
    <w:rsid w:val="00863D75"/>
    <w:rsid w:val="0087280C"/>
    <w:rsid w:val="00873FFC"/>
    <w:rsid w:val="008922DD"/>
    <w:rsid w:val="008A36D7"/>
    <w:rsid w:val="008B18A2"/>
    <w:rsid w:val="008C1E5F"/>
    <w:rsid w:val="008E4252"/>
    <w:rsid w:val="008F239D"/>
    <w:rsid w:val="008F3E7B"/>
    <w:rsid w:val="00900668"/>
    <w:rsid w:val="00900A64"/>
    <w:rsid w:val="00901925"/>
    <w:rsid w:val="00907E44"/>
    <w:rsid w:val="009108E9"/>
    <w:rsid w:val="00921828"/>
    <w:rsid w:val="00930A02"/>
    <w:rsid w:val="00936AFB"/>
    <w:rsid w:val="0094328B"/>
    <w:rsid w:val="00960112"/>
    <w:rsid w:val="0098147E"/>
    <w:rsid w:val="00981D42"/>
    <w:rsid w:val="009B4152"/>
    <w:rsid w:val="009E7771"/>
    <w:rsid w:val="00A045F6"/>
    <w:rsid w:val="00A159C7"/>
    <w:rsid w:val="00A24E19"/>
    <w:rsid w:val="00A43F0D"/>
    <w:rsid w:val="00A44875"/>
    <w:rsid w:val="00A51DFC"/>
    <w:rsid w:val="00A56249"/>
    <w:rsid w:val="00A744F4"/>
    <w:rsid w:val="00A779B6"/>
    <w:rsid w:val="00A93704"/>
    <w:rsid w:val="00A95010"/>
    <w:rsid w:val="00A96F14"/>
    <w:rsid w:val="00AA0712"/>
    <w:rsid w:val="00AC2161"/>
    <w:rsid w:val="00AC5841"/>
    <w:rsid w:val="00AD6069"/>
    <w:rsid w:val="00AE7CFC"/>
    <w:rsid w:val="00B015E2"/>
    <w:rsid w:val="00B0510F"/>
    <w:rsid w:val="00B1095F"/>
    <w:rsid w:val="00B2789A"/>
    <w:rsid w:val="00B32EE0"/>
    <w:rsid w:val="00B44B58"/>
    <w:rsid w:val="00B46BA2"/>
    <w:rsid w:val="00B46D60"/>
    <w:rsid w:val="00B46D7C"/>
    <w:rsid w:val="00B5155A"/>
    <w:rsid w:val="00B64571"/>
    <w:rsid w:val="00B65BB3"/>
    <w:rsid w:val="00B741C6"/>
    <w:rsid w:val="00B87EB6"/>
    <w:rsid w:val="00B922CE"/>
    <w:rsid w:val="00BA0CDC"/>
    <w:rsid w:val="00BB0451"/>
    <w:rsid w:val="00BB1F7A"/>
    <w:rsid w:val="00BB304D"/>
    <w:rsid w:val="00BD00FB"/>
    <w:rsid w:val="00BE0B72"/>
    <w:rsid w:val="00BE33D7"/>
    <w:rsid w:val="00BE5B86"/>
    <w:rsid w:val="00BF1AEC"/>
    <w:rsid w:val="00BF61A9"/>
    <w:rsid w:val="00C0182C"/>
    <w:rsid w:val="00C05D19"/>
    <w:rsid w:val="00C13C1F"/>
    <w:rsid w:val="00C21264"/>
    <w:rsid w:val="00C22A49"/>
    <w:rsid w:val="00C41951"/>
    <w:rsid w:val="00C43413"/>
    <w:rsid w:val="00C44BAA"/>
    <w:rsid w:val="00C4538C"/>
    <w:rsid w:val="00C55250"/>
    <w:rsid w:val="00C576AA"/>
    <w:rsid w:val="00C62AEF"/>
    <w:rsid w:val="00C71967"/>
    <w:rsid w:val="00C823D7"/>
    <w:rsid w:val="00C905AD"/>
    <w:rsid w:val="00CB4545"/>
    <w:rsid w:val="00CE0E0E"/>
    <w:rsid w:val="00CE17FC"/>
    <w:rsid w:val="00CE7384"/>
    <w:rsid w:val="00CF4F2B"/>
    <w:rsid w:val="00D33429"/>
    <w:rsid w:val="00D40609"/>
    <w:rsid w:val="00D41F45"/>
    <w:rsid w:val="00D569ED"/>
    <w:rsid w:val="00D700DE"/>
    <w:rsid w:val="00D716E8"/>
    <w:rsid w:val="00D91556"/>
    <w:rsid w:val="00DD7F7B"/>
    <w:rsid w:val="00DE0DD5"/>
    <w:rsid w:val="00DF52FE"/>
    <w:rsid w:val="00DF5576"/>
    <w:rsid w:val="00E013C4"/>
    <w:rsid w:val="00E10D59"/>
    <w:rsid w:val="00E16DEB"/>
    <w:rsid w:val="00E43C06"/>
    <w:rsid w:val="00E50BDB"/>
    <w:rsid w:val="00E55082"/>
    <w:rsid w:val="00E717F6"/>
    <w:rsid w:val="00E722FF"/>
    <w:rsid w:val="00E84090"/>
    <w:rsid w:val="00E866E8"/>
    <w:rsid w:val="00E93FA4"/>
    <w:rsid w:val="00E97C80"/>
    <w:rsid w:val="00EA4A08"/>
    <w:rsid w:val="00EB1BE4"/>
    <w:rsid w:val="00EB4057"/>
    <w:rsid w:val="00EC12CD"/>
    <w:rsid w:val="00EC6657"/>
    <w:rsid w:val="00ED6DBB"/>
    <w:rsid w:val="00EE431F"/>
    <w:rsid w:val="00EF56CE"/>
    <w:rsid w:val="00F10921"/>
    <w:rsid w:val="00F1294F"/>
    <w:rsid w:val="00F150DA"/>
    <w:rsid w:val="00F30098"/>
    <w:rsid w:val="00F5651E"/>
    <w:rsid w:val="00F63301"/>
    <w:rsid w:val="00F67406"/>
    <w:rsid w:val="00F8236A"/>
    <w:rsid w:val="00F877D6"/>
    <w:rsid w:val="00F97D98"/>
    <w:rsid w:val="00FB178D"/>
    <w:rsid w:val="00FD1047"/>
    <w:rsid w:val="00FE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2F7C9-CF1F-47E7-A63C-C331BBAC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Hyperlink" w:uiPriority="99"/>
    <w:lsdException w:name="Strong" w:uiPriority="22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ITI-Tablas"/>
    <w:qFormat/>
    <w:pPr>
      <w:jc w:val="both"/>
    </w:pPr>
    <w:rPr>
      <w:rFonts w:ascii="Arial" w:hAnsi="Arial"/>
      <w:szCs w:val="24"/>
      <w:lang w:val="es-MX" w:eastAsia="es-ES"/>
    </w:rPr>
  </w:style>
  <w:style w:type="paragraph" w:styleId="Ttulo1">
    <w:name w:val="heading 1"/>
    <w:basedOn w:val="Normal"/>
    <w:next w:val="Normal"/>
    <w:pPr>
      <w:keepNext/>
      <w:pageBreakBefore/>
      <w:numPr>
        <w:numId w:val="1"/>
      </w:numPr>
      <w:pBdr>
        <w:bottom w:val="single" w:sz="4" w:space="1" w:color="auto"/>
      </w:pBdr>
      <w:spacing w:before="180" w:after="480"/>
      <w:outlineLvl w:val="0"/>
    </w:pPr>
    <w:rPr>
      <w:bCs/>
      <w:caps/>
      <w:spacing w:val="6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next w:val="Normal"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Arial" w:hAnsi="Arial" w:cs="Arial"/>
      <w:b/>
      <w:bCs/>
      <w:iCs/>
      <w:smallCaps/>
      <w:spacing w:val="2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/>
      <w:outlineLvl w:val="3"/>
    </w:pPr>
    <w:rPr>
      <w:sz w:val="48"/>
      <w:lang w:val="en-GB"/>
    </w:rPr>
  </w:style>
  <w:style w:type="paragraph" w:styleId="Ttulo5">
    <w:name w:val="heading 5"/>
    <w:basedOn w:val="Normal"/>
    <w:next w:val="Normal"/>
    <w:pPr>
      <w:keepNext/>
      <w:numPr>
        <w:ilvl w:val="4"/>
        <w:numId w:val="1"/>
      </w:numPr>
      <w:jc w:val="left"/>
      <w:outlineLvl w:val="4"/>
    </w:pPr>
    <w:rPr>
      <w:b/>
      <w:bCs/>
    </w:rPr>
  </w:style>
  <w:style w:type="paragraph" w:styleId="Ttulo6">
    <w:name w:val="heading 6"/>
    <w:basedOn w:val="Normal"/>
    <w:next w:val="Normal"/>
    <w:pPr>
      <w:keepNext/>
      <w:numPr>
        <w:ilvl w:val="5"/>
        <w:numId w:val="1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Ttulo7">
    <w:name w:val="heading 7"/>
    <w:basedOn w:val="Normal"/>
    <w:next w:val="Normal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pPr>
      <w:keepNext/>
      <w:numPr>
        <w:ilvl w:val="7"/>
        <w:numId w:val="1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Ttulo9">
    <w:name w:val="heading 9"/>
    <w:basedOn w:val="Normal"/>
    <w:next w:val="Normal"/>
    <w:pPr>
      <w:keepNext/>
      <w:numPr>
        <w:ilvl w:val="8"/>
        <w:numId w:val="1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keepNext/>
      <w:pBdr>
        <w:bottom w:val="single" w:sz="4" w:space="1" w:color="000000"/>
      </w:pBdr>
      <w:spacing w:before="180" w:after="480"/>
      <w:ind w:left="431" w:hanging="431"/>
    </w:pPr>
    <w:rPr>
      <w:caps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lang w:eastAsia="x-none"/>
    </w:r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link w:val="SangradetextonormalCar"/>
    <w:pPr>
      <w:ind w:left="360"/>
    </w:pPr>
    <w:rPr>
      <w:i/>
      <w:iCs/>
      <w:lang w:eastAsia="x-none"/>
    </w:rPr>
  </w:style>
  <w:style w:type="paragraph" w:styleId="Textoindependiente">
    <w:name w:val="Body Text"/>
    <w:basedOn w:val="Normal"/>
    <w:link w:val="TextoindependienteCar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Cs w:val="20"/>
      <w:lang w:val="en-US" w:eastAsia="x-none"/>
    </w:rPr>
  </w:style>
  <w:style w:type="paragraph" w:styleId="TDC1">
    <w:name w:val="toc 1"/>
    <w:basedOn w:val="Normal"/>
    <w:next w:val="Normal"/>
    <w:autoRedefine/>
    <w:uiPriority w:val="39"/>
    <w:rsid w:val="00EC6657"/>
    <w:pPr>
      <w:spacing w:before="120" w:after="120"/>
    </w:pPr>
    <w:rPr>
      <w:rFonts w:ascii="Myriad Pro Light" w:hAnsi="Myriad Pro Light"/>
      <w:bCs/>
    </w:rPr>
  </w:style>
  <w:style w:type="paragraph" w:styleId="TDC2">
    <w:name w:val="toc 2"/>
    <w:basedOn w:val="Normal"/>
    <w:next w:val="Normal"/>
    <w:autoRedefine/>
    <w:uiPriority w:val="39"/>
    <w:rsid w:val="001B46EF"/>
    <w:pPr>
      <w:ind w:left="220"/>
    </w:pPr>
    <w:rPr>
      <w:rFonts w:ascii="Myriad Pro Light" w:hAnsi="Myriad Pro Light"/>
      <w:smallCaps/>
    </w:rPr>
  </w:style>
  <w:style w:type="paragraph" w:styleId="TDC3">
    <w:name w:val="toc 3"/>
    <w:basedOn w:val="Normal"/>
    <w:next w:val="Normal"/>
    <w:autoRedefine/>
    <w:uiPriority w:val="39"/>
    <w:rsid w:val="001B46EF"/>
    <w:pPr>
      <w:ind w:left="440"/>
    </w:pPr>
    <w:rPr>
      <w:rFonts w:ascii="Myriad Pro Light" w:hAnsi="Myriad Pro Light"/>
      <w:i/>
      <w:iCs/>
    </w:rPr>
  </w:style>
  <w:style w:type="paragraph" w:styleId="TDC4">
    <w:name w:val="toc 4"/>
    <w:basedOn w:val="Normal"/>
    <w:next w:val="Normal"/>
    <w:autoRedefine/>
    <w:semiHidden/>
    <w:pPr>
      <w:ind w:left="66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8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</w:pPr>
    <w:rPr>
      <w:rFonts w:ascii="Times New Roman" w:hAnsi="Times New Roman"/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extoindependiente2">
    <w:name w:val="Body Text 2"/>
    <w:basedOn w:val="Normal"/>
    <w:rPr>
      <w:i/>
      <w:iCs/>
    </w:rPr>
  </w:style>
  <w:style w:type="paragraph" w:styleId="Textoindependiente3">
    <w:name w:val="Body Text 3"/>
    <w:basedOn w:val="Normal"/>
    <w:rPr>
      <w:i/>
      <w:iCs/>
    </w:rPr>
  </w:style>
  <w:style w:type="paragraph" w:styleId="Sangra2detindependiente">
    <w:name w:val="Body Text Indent 2"/>
    <w:basedOn w:val="Normal"/>
    <w:pPr>
      <w:ind w:left="720" w:hanging="12"/>
    </w:pPr>
    <w:rPr>
      <w:rFonts w:ascii="Verdana" w:hAnsi="Verdana"/>
      <w:sz w:val="16"/>
    </w:rPr>
  </w:style>
  <w:style w:type="paragraph" w:customStyle="1" w:styleId="InfoBlue">
    <w:name w:val="InfoBlue"/>
    <w:basedOn w:val="Normal"/>
    <w:next w:val="Textoindependiente"/>
    <w:autoRedefine/>
    <w:pPr>
      <w:widowControl w:val="0"/>
      <w:spacing w:line="360" w:lineRule="auto"/>
      <w:ind w:left="788"/>
    </w:pPr>
    <w:rPr>
      <w:rFonts w:ascii="Arial Narrow" w:hAnsi="Arial Narrow"/>
      <w:sz w:val="24"/>
      <w:szCs w:val="20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szCs w:val="20"/>
      <w:lang w:val="en-US"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</w:style>
  <w:style w:type="paragraph" w:customStyle="1" w:styleId="Tabletext0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/>
      <w:szCs w:val="20"/>
      <w:lang w:val="en-US"/>
    </w:rPr>
  </w:style>
  <w:style w:type="paragraph" w:styleId="DireccinHTML">
    <w:name w:val="HTML Address"/>
    <w:basedOn w:val="z-Principiodelformulario"/>
    <w:pPr>
      <w:pBdr>
        <w:bottom w:val="none" w:sz="0" w:space="0" w:color="auto"/>
      </w:pBdr>
      <w:spacing w:before="0" w:after="0"/>
      <w:jc w:val="left"/>
    </w:pPr>
    <w:rPr>
      <w:rFonts w:ascii="Times New Roman" w:hAnsi="Times New Roman"/>
      <w:vanish w:val="0"/>
      <w:sz w:val="24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000000"/>
      </w:pBdr>
      <w:spacing w:before="100" w:after="100"/>
      <w:jc w:val="center"/>
    </w:pPr>
    <w:rPr>
      <w:vanish/>
      <w:sz w:val="16"/>
      <w:szCs w:val="16"/>
    </w:rPr>
  </w:style>
  <w:style w:type="paragraph" w:styleId="Textosinformato">
    <w:name w:val="Plain Text"/>
    <w:basedOn w:val="Normal"/>
    <w:link w:val="TextosinformatoCar"/>
    <w:rsid w:val="00ED6DBB"/>
    <w:pPr>
      <w:jc w:val="left"/>
    </w:pPr>
    <w:rPr>
      <w:rFonts w:ascii="Courier New" w:hAnsi="Courier New"/>
      <w:szCs w:val="20"/>
      <w:lang w:val="en-US" w:eastAsia="en-US"/>
    </w:rPr>
  </w:style>
  <w:style w:type="character" w:customStyle="1" w:styleId="TextosinformatoCar">
    <w:name w:val="Texto sin formato Car"/>
    <w:link w:val="Textosinformato"/>
    <w:rsid w:val="00ED6DBB"/>
    <w:rPr>
      <w:rFonts w:ascii="Courier New" w:hAnsi="Courier New" w:cs="Courier New"/>
      <w:lang w:val="en-US" w:eastAsia="en-US"/>
    </w:rPr>
  </w:style>
  <w:style w:type="paragraph" w:styleId="NormalWeb">
    <w:name w:val="Normal (Web)"/>
    <w:basedOn w:val="Normal"/>
    <w:uiPriority w:val="99"/>
    <w:unhideWhenUsed/>
    <w:rsid w:val="003B6BD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"/>
    </w:rPr>
  </w:style>
  <w:style w:type="character" w:customStyle="1" w:styleId="apple-converted-space">
    <w:name w:val="apple-converted-space"/>
    <w:basedOn w:val="Fuentedeprrafopredeter"/>
    <w:rsid w:val="003B6BD7"/>
  </w:style>
  <w:style w:type="character" w:customStyle="1" w:styleId="tooltip">
    <w:name w:val="tooltip"/>
    <w:basedOn w:val="Fuentedeprrafopredeter"/>
    <w:rsid w:val="003B6BD7"/>
  </w:style>
  <w:style w:type="character" w:styleId="Textoennegrita">
    <w:name w:val="Strong"/>
    <w:uiPriority w:val="22"/>
    <w:rsid w:val="00224BCD"/>
    <w:rPr>
      <w:b/>
      <w:bCs/>
    </w:rPr>
  </w:style>
  <w:style w:type="character" w:customStyle="1" w:styleId="PiedepginaCar">
    <w:name w:val="Pie de página Car"/>
    <w:link w:val="Piedepgina"/>
    <w:uiPriority w:val="99"/>
    <w:rsid w:val="00BB304D"/>
    <w:rPr>
      <w:rFonts w:ascii="Arial" w:hAnsi="Arial"/>
      <w:szCs w:val="24"/>
      <w:lang w:val="es-MX"/>
    </w:rPr>
  </w:style>
  <w:style w:type="paragraph" w:customStyle="1" w:styleId="Estilo3">
    <w:name w:val="Estilo3"/>
    <w:basedOn w:val="Normal"/>
    <w:rsid w:val="007E3740"/>
    <w:pPr>
      <w:spacing w:before="120" w:after="120"/>
    </w:pPr>
    <w:rPr>
      <w:szCs w:val="20"/>
    </w:rPr>
  </w:style>
  <w:style w:type="paragraph" w:customStyle="1" w:styleId="ColorfulList-Accent11">
    <w:name w:val="Colorful List - Accent 11"/>
    <w:basedOn w:val="Normal"/>
    <w:uiPriority w:val="34"/>
    <w:rsid w:val="007E3740"/>
    <w:pPr>
      <w:ind w:left="720"/>
      <w:contextualSpacing/>
      <w:jc w:val="left"/>
    </w:pPr>
    <w:rPr>
      <w:rFonts w:ascii="Times New Roman" w:hAnsi="Times New Roman"/>
      <w:szCs w:val="20"/>
    </w:rPr>
  </w:style>
  <w:style w:type="table" w:styleId="Tablaconcuadrcula">
    <w:name w:val="Table Grid"/>
    <w:basedOn w:val="Tablanormal"/>
    <w:rsid w:val="00B05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anormal"/>
    <w:uiPriority w:val="60"/>
    <w:rsid w:val="00B0510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comentario">
    <w:name w:val="annotation reference"/>
    <w:rsid w:val="00BE0B7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E0B72"/>
    <w:rPr>
      <w:szCs w:val="20"/>
      <w:lang w:val="x-none"/>
    </w:rPr>
  </w:style>
  <w:style w:type="character" w:customStyle="1" w:styleId="TextocomentarioCar">
    <w:name w:val="Texto comentario Car"/>
    <w:link w:val="Textocomentario"/>
    <w:rsid w:val="00BE0B72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E0B72"/>
    <w:rPr>
      <w:b/>
      <w:bCs/>
    </w:rPr>
  </w:style>
  <w:style w:type="character" w:customStyle="1" w:styleId="AsuntodelcomentarioCar">
    <w:name w:val="Asunto del comentario Car"/>
    <w:link w:val="Asuntodelcomentario"/>
    <w:rsid w:val="00BE0B72"/>
    <w:rPr>
      <w:rFonts w:ascii="Arial" w:hAnsi="Arial"/>
      <w:b/>
      <w:bCs/>
      <w:lang w:eastAsia="es-ES"/>
    </w:rPr>
  </w:style>
  <w:style w:type="paragraph" w:styleId="Textodeglobo">
    <w:name w:val="Balloon Text"/>
    <w:basedOn w:val="Normal"/>
    <w:link w:val="TextodegloboCar"/>
    <w:rsid w:val="00BE0B72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BE0B72"/>
    <w:rPr>
      <w:rFonts w:ascii="Tahoma" w:hAnsi="Tahoma" w:cs="Tahoma"/>
      <w:sz w:val="16"/>
      <w:szCs w:val="16"/>
      <w:lang w:eastAsia="es-ES"/>
    </w:rPr>
  </w:style>
  <w:style w:type="paragraph" w:customStyle="1" w:styleId="CITI-Portada-Titulo">
    <w:name w:val="CITI-Portada-Titulo"/>
    <w:basedOn w:val="Normal"/>
    <w:qFormat/>
    <w:rsid w:val="00900668"/>
    <w:pPr>
      <w:jc w:val="right"/>
    </w:pPr>
    <w:rPr>
      <w:rFonts w:ascii="Myriad Pro Light" w:hAnsi="Myriad Pro Light"/>
      <w:sz w:val="52"/>
    </w:rPr>
  </w:style>
  <w:style w:type="paragraph" w:customStyle="1" w:styleId="CITI-TITULO-1">
    <w:name w:val="CITI-TITULO-1"/>
    <w:basedOn w:val="Normal"/>
    <w:qFormat/>
    <w:rsid w:val="00DD7F7B"/>
    <w:pPr>
      <w:pageBreakBefore/>
      <w:numPr>
        <w:numId w:val="33"/>
      </w:numPr>
      <w:pBdr>
        <w:bottom w:val="single" w:sz="4" w:space="1" w:color="auto"/>
      </w:pBdr>
    </w:pPr>
    <w:rPr>
      <w:rFonts w:ascii="Myriad Pro Light" w:eastAsia="MS Mincho" w:hAnsi="Myriad Pro Light"/>
      <w:color w:val="262626"/>
      <w:sz w:val="44"/>
      <w:szCs w:val="52"/>
      <w:lang w:val="es-ES_tradnl"/>
    </w:rPr>
  </w:style>
  <w:style w:type="character" w:customStyle="1" w:styleId="TextoindependienteCar">
    <w:name w:val="Texto independiente Car"/>
    <w:link w:val="Textoindependiente"/>
    <w:rsid w:val="00E93FA4"/>
    <w:rPr>
      <w:rFonts w:ascii="Arial" w:hAnsi="Arial"/>
      <w:lang w:val="en-US"/>
    </w:rPr>
  </w:style>
  <w:style w:type="character" w:customStyle="1" w:styleId="SangradetextonormalCar">
    <w:name w:val="Sangría de texto normal Car"/>
    <w:link w:val="Sangradetextonormal"/>
    <w:rsid w:val="00E93FA4"/>
    <w:rPr>
      <w:rFonts w:ascii="Arial" w:hAnsi="Arial"/>
      <w:i/>
      <w:iCs/>
      <w:szCs w:val="24"/>
      <w:lang w:val="es-MX"/>
    </w:rPr>
  </w:style>
  <w:style w:type="paragraph" w:customStyle="1" w:styleId="CITI-TITULO">
    <w:name w:val="CITI-TITULO"/>
    <w:basedOn w:val="Normal"/>
    <w:rsid w:val="00E93FA4"/>
    <w:pPr>
      <w:pBdr>
        <w:bottom w:val="single" w:sz="4" w:space="1" w:color="auto"/>
      </w:pBdr>
      <w:tabs>
        <w:tab w:val="num" w:pos="1134"/>
      </w:tabs>
      <w:ind w:left="1134" w:hanging="1134"/>
    </w:pPr>
    <w:rPr>
      <w:rFonts w:ascii="Myriad Pro Light" w:hAnsi="Myriad Pro Light"/>
      <w:color w:val="262626"/>
      <w:sz w:val="44"/>
      <w:szCs w:val="52"/>
      <w:lang w:val="es-ES_tradnl"/>
    </w:rPr>
  </w:style>
  <w:style w:type="paragraph" w:customStyle="1" w:styleId="CITI-SUBTITULO">
    <w:name w:val="CITI-SUBTITULO"/>
    <w:basedOn w:val="Normal"/>
    <w:autoRedefine/>
    <w:qFormat/>
    <w:rsid w:val="00900668"/>
    <w:pPr>
      <w:numPr>
        <w:ilvl w:val="1"/>
        <w:numId w:val="3"/>
      </w:numPr>
      <w:spacing w:before="120" w:after="120"/>
      <w:jc w:val="left"/>
    </w:pPr>
    <w:rPr>
      <w:rFonts w:ascii="Myriad Pro Light" w:hAnsi="Myriad Pro Light"/>
      <w:sz w:val="24"/>
    </w:rPr>
  </w:style>
  <w:style w:type="paragraph" w:customStyle="1" w:styleId="CITI-NORMAL">
    <w:name w:val="CITI-NORMAL"/>
    <w:basedOn w:val="Textosinformato"/>
    <w:qFormat/>
    <w:rsid w:val="00900668"/>
    <w:pPr>
      <w:spacing w:before="120" w:after="120"/>
    </w:pPr>
    <w:rPr>
      <w:rFonts w:ascii="Myriad Pro Light" w:hAnsi="Myriad Pro Light"/>
      <w:lang w:val="es-MX"/>
    </w:rPr>
  </w:style>
  <w:style w:type="paragraph" w:customStyle="1" w:styleId="NormalFirstline1cmBefore3ptAfter3pt">
    <w:name w:val="Normal + First line:  1 cm Before:  3 pt After:  3 pt"/>
    <w:basedOn w:val="Normal"/>
    <w:link w:val="NormalFirstline1cmBefore3ptAfter3ptChar"/>
    <w:rsid w:val="00355162"/>
    <w:pPr>
      <w:spacing w:before="60" w:after="60"/>
      <w:ind w:firstLine="567"/>
    </w:pPr>
    <w:rPr>
      <w:szCs w:val="20"/>
      <w:lang w:val="x-none" w:eastAsia="x-none"/>
    </w:rPr>
  </w:style>
  <w:style w:type="character" w:customStyle="1" w:styleId="NormalFirstline1cmBefore3ptAfter3ptChar">
    <w:name w:val="Normal + First line:  1 cm Before:  3 pt After:  3 pt Char"/>
    <w:link w:val="NormalFirstline1cmBefore3ptAfter3pt"/>
    <w:rsid w:val="00355162"/>
    <w:rPr>
      <w:rFonts w:ascii="Arial" w:hAnsi="Arial"/>
    </w:rPr>
  </w:style>
  <w:style w:type="paragraph" w:styleId="TtulodeTDC">
    <w:name w:val="TOC Heading"/>
    <w:basedOn w:val="Ttulo1"/>
    <w:next w:val="Normal"/>
    <w:uiPriority w:val="39"/>
    <w:unhideWhenUsed/>
    <w:rsid w:val="00783189"/>
    <w:pPr>
      <w:keepLines/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pacing w:val="0"/>
      <w:sz w:val="32"/>
      <w:szCs w:val="32"/>
      <w:lang w:val="en-US" w:eastAsia="en-US"/>
      <w14:shadow w14:blurRad="0" w14:dist="0" w14:dir="0" w14:sx="0" w14:sy="0" w14:kx="0" w14:ky="0" w14:algn="none">
        <w14:srgbClr w14:val="000000"/>
      </w14:shadow>
    </w:rPr>
  </w:style>
  <w:style w:type="paragraph" w:styleId="Prrafodelista">
    <w:name w:val="List Paragraph"/>
    <w:basedOn w:val="Normal"/>
    <w:uiPriority w:val="34"/>
    <w:rsid w:val="0078318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B46EF"/>
    <w:rPr>
      <w:color w:val="808080"/>
    </w:rPr>
  </w:style>
  <w:style w:type="character" w:styleId="nfasis">
    <w:name w:val="Emphasis"/>
    <w:basedOn w:val="Fuentedeprrafopredeter"/>
    <w:rsid w:val="00B44B58"/>
    <w:rPr>
      <w:i/>
      <w:iCs/>
    </w:rPr>
  </w:style>
  <w:style w:type="paragraph" w:customStyle="1" w:styleId="VietaBlanca2">
    <w:name w:val="ViñetaBlanca2"/>
    <w:basedOn w:val="Normal"/>
    <w:rsid w:val="00827FEE"/>
    <w:pPr>
      <w:keepNext/>
      <w:numPr>
        <w:numId w:val="25"/>
      </w:numPr>
      <w:outlineLvl w:val="1"/>
    </w:pPr>
    <w:rPr>
      <w:rFonts w:ascii="Arial Narrow" w:hAnsi="Arial Narrow"/>
      <w:sz w:val="22"/>
      <w:szCs w:val="20"/>
      <w:lang w:val="es-ES"/>
    </w:rPr>
  </w:style>
  <w:style w:type="paragraph" w:customStyle="1" w:styleId="VietaNegra1">
    <w:name w:val="ViñetaNegra1"/>
    <w:basedOn w:val="Normal"/>
    <w:rsid w:val="00827FEE"/>
    <w:pPr>
      <w:keepNext/>
      <w:numPr>
        <w:ilvl w:val="1"/>
        <w:numId w:val="25"/>
      </w:numPr>
      <w:outlineLvl w:val="1"/>
    </w:pPr>
    <w:rPr>
      <w:rFonts w:ascii="Arial Narrow" w:hAnsi="Arial Narrow"/>
      <w:bCs/>
      <w:sz w:val="22"/>
      <w:szCs w:val="20"/>
      <w:lang w:val="es-ES"/>
    </w:rPr>
  </w:style>
  <w:style w:type="paragraph" w:customStyle="1" w:styleId="numerado">
    <w:name w:val="numerado"/>
    <w:basedOn w:val="Normal"/>
    <w:rsid w:val="00827FEE"/>
    <w:pPr>
      <w:numPr>
        <w:numId w:val="26"/>
      </w:numPr>
      <w:spacing w:line="360" w:lineRule="auto"/>
      <w:jc w:val="left"/>
    </w:pPr>
    <w:rPr>
      <w:sz w:val="22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ITI\Documentos\CMMI\CCE\Formatos%20CITI-Eplus\CCE%20-%20DE%20-%20CCE%20-%20Plantilla%20para%20documento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58D1CD14444F66B1CD3F9259DE4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70CC7-B0FA-474A-A389-38C0AD027EB4}"/>
      </w:docPartPr>
      <w:docPartBody>
        <w:p w:rsidR="00D759BD" w:rsidRDefault="00627F88">
          <w:r w:rsidRPr="004D1EA4">
            <w:rPr>
              <w:rStyle w:val="Textodelmarcadordeposicin"/>
            </w:rPr>
            <w:t>[Author]</w:t>
          </w:r>
        </w:p>
      </w:docPartBody>
    </w:docPart>
    <w:docPart>
      <w:docPartPr>
        <w:name w:val="0DAC14E517884FE7AD9383810631A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EBF10-E853-4068-9FB6-0ACBADA88733}"/>
      </w:docPartPr>
      <w:docPartBody>
        <w:p w:rsidR="00D759BD" w:rsidRDefault="00627F88" w:rsidP="00627F88">
          <w:pPr>
            <w:pStyle w:val="0DAC14E517884FE7AD9383810631A5A8"/>
          </w:pPr>
          <w:r w:rsidRPr="004D1EA4">
            <w:rPr>
              <w:rStyle w:val="Textodelmarcadordeposicin"/>
            </w:rPr>
            <w:t>[Author]</w:t>
          </w:r>
        </w:p>
      </w:docPartBody>
    </w:docPart>
    <w:docPart>
      <w:docPartPr>
        <w:name w:val="CD951F33968E4A7E8DCD9EB180001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A78FA-1116-4387-BF99-544323ED8415}"/>
      </w:docPartPr>
      <w:docPartBody>
        <w:p w:rsidR="00067598" w:rsidRDefault="00EC6568">
          <w:r w:rsidRPr="004D1EA4">
            <w:rPr>
              <w:rStyle w:val="Textodelmarcadordeposicin"/>
            </w:rPr>
            <w:t>[Title]</w:t>
          </w:r>
        </w:p>
      </w:docPartBody>
    </w:docPart>
    <w:docPart>
      <w:docPartPr>
        <w:name w:val="E23836E2515D4A07A8C8C817A9A9A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36062-F328-428C-B628-11C6ACF71A95}"/>
      </w:docPartPr>
      <w:docPartBody>
        <w:p w:rsidR="008F20ED" w:rsidRDefault="00211BEB" w:rsidP="00211BEB">
          <w:pPr>
            <w:pStyle w:val="E23836E2515D4A07A8C8C817A9A9A483"/>
          </w:pPr>
          <w:r w:rsidRPr="004D1EA4">
            <w:rPr>
              <w:rStyle w:val="Textodel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6F"/>
    <w:rsid w:val="00067598"/>
    <w:rsid w:val="00085CD8"/>
    <w:rsid w:val="00211BEB"/>
    <w:rsid w:val="00277C59"/>
    <w:rsid w:val="00407BAB"/>
    <w:rsid w:val="00490B38"/>
    <w:rsid w:val="0052398A"/>
    <w:rsid w:val="00627F88"/>
    <w:rsid w:val="00642B1A"/>
    <w:rsid w:val="006C701A"/>
    <w:rsid w:val="00787A57"/>
    <w:rsid w:val="008848A3"/>
    <w:rsid w:val="008F20ED"/>
    <w:rsid w:val="00963B6B"/>
    <w:rsid w:val="009722CA"/>
    <w:rsid w:val="00A676B9"/>
    <w:rsid w:val="00B2779B"/>
    <w:rsid w:val="00C6096F"/>
    <w:rsid w:val="00C84A44"/>
    <w:rsid w:val="00D2663F"/>
    <w:rsid w:val="00D45402"/>
    <w:rsid w:val="00D759BD"/>
    <w:rsid w:val="00E64E2D"/>
    <w:rsid w:val="00E8776E"/>
    <w:rsid w:val="00EA1ED9"/>
    <w:rsid w:val="00EC6568"/>
    <w:rsid w:val="00F8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96F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2663F"/>
    <w:rPr>
      <w:color w:val="808080"/>
    </w:rPr>
  </w:style>
  <w:style w:type="paragraph" w:customStyle="1" w:styleId="D63FAAF9FDD64D5D95E570AEA9BF8031">
    <w:name w:val="D63FAAF9FDD64D5D95E570AEA9BF8031"/>
    <w:rsid w:val="00C6096F"/>
  </w:style>
  <w:style w:type="paragraph" w:customStyle="1" w:styleId="40C339ED0ECE441C9311EE7FF0DC4DAA">
    <w:name w:val="40C339ED0ECE441C9311EE7FF0DC4DAA"/>
    <w:rsid w:val="00EA1ED9"/>
  </w:style>
  <w:style w:type="paragraph" w:customStyle="1" w:styleId="0DAC14E517884FE7AD9383810631A5A8">
    <w:name w:val="0DAC14E517884FE7AD9383810631A5A8"/>
    <w:rsid w:val="00627F88"/>
  </w:style>
  <w:style w:type="paragraph" w:customStyle="1" w:styleId="7979F2C21B654831B2C00AC1A25BC276">
    <w:name w:val="7979F2C21B654831B2C00AC1A25BC276"/>
    <w:rsid w:val="00D759BD"/>
  </w:style>
  <w:style w:type="paragraph" w:customStyle="1" w:styleId="E23836E2515D4A07A8C8C817A9A9A483">
    <w:name w:val="E23836E2515D4A07A8C8C817A9A9A483"/>
    <w:rsid w:val="00211BEB"/>
  </w:style>
  <w:style w:type="paragraph" w:customStyle="1" w:styleId="E32838C2496E44E1A5E3D91CE9DF93AC">
    <w:name w:val="E32838C2496E44E1A5E3D91CE9DF93AC"/>
    <w:rsid w:val="00D2663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322DCE-8EF8-482F-AE6E-9A40FB585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CCE - DE - CCE - Plantilla para documentos.dot</Template>
  <TotalTime>46</TotalTime>
  <Pages>9</Pages>
  <Words>1142</Words>
  <Characters>5373</Characters>
  <Application>Microsoft Office Word</Application>
  <DocSecurity>0</DocSecurity>
  <Lines>767</Lines>
  <Paragraphs>465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Checklist de Preventa</vt:lpstr>
      <vt:lpstr>Checklist de Preventa</vt:lpstr>
    </vt:vector>
  </TitlesOfParts>
  <Manager/>
  <Company>CITI</Company>
  <LinksUpToDate>false</LinksUpToDate>
  <CharactersWithSpaces>6050</CharactersWithSpaces>
  <SharedDoc>false</SharedDoc>
  <HyperlinkBase/>
  <HLinks>
    <vt:vector size="6" baseType="variant">
      <vt:variant>
        <vt:i4>1179704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_Referencias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de Preventa</dc:title>
  <dc:subject>Checklist de Preventa</dc:subject>
  <dc:creator>Cristhian Mendez</dc:creator>
  <cp:keywords/>
  <cp:lastModifiedBy>Cristhian Martín Méndez</cp:lastModifiedBy>
  <cp:revision>16</cp:revision>
  <cp:lastPrinted>2014-06-27T20:16:00Z</cp:lastPrinted>
  <dcterms:created xsi:type="dcterms:W3CDTF">2015-07-23T16:46:00Z</dcterms:created>
  <dcterms:modified xsi:type="dcterms:W3CDTF">2016-03-01T16:53:00Z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istro Revisión">
    <vt:lpwstr>v1.2</vt:lpwstr>
  </property>
  <property fmtid="{D5CDD505-2E9C-101B-9397-08002B2CF9AE}" pid="3" name="Cliente">
    <vt:lpwstr>[Cliente]</vt:lpwstr>
  </property>
  <property fmtid="{D5CDD505-2E9C-101B-9397-08002B2CF9AE}" pid="4" name="Proyecto">
    <vt:lpwstr>[PROYECTO]</vt:lpwstr>
  </property>
  <property fmtid="{D5CDD505-2E9C-101B-9397-08002B2CF9AE}" pid="5" name="Registro Seguridad">
    <vt:lpwstr>CONFIDENCIAL</vt:lpwstr>
  </property>
  <property fmtid="{D5CDD505-2E9C-101B-9397-08002B2CF9AE}" pid="6" name="Tema">
    <vt:lpwstr>Checklist de Preventa</vt:lpwstr>
  </property>
  <property fmtid="{D5CDD505-2E9C-101B-9397-08002B2CF9AE}" pid="7" name="Registro Emitido por">
    <vt:lpwstr>[Autor del Documento]</vt:lpwstr>
  </property>
  <property fmtid="{D5CDD505-2E9C-101B-9397-08002B2CF9AE}" pid="8" name="Registro Modificado por">
    <vt:lpwstr>[Quién Modifica la política]</vt:lpwstr>
  </property>
  <property fmtid="{D5CDD505-2E9C-101B-9397-08002B2CF9AE}" pid="9" name="Registro Aprobado por">
    <vt:lpwstr>Cristhian Mendez</vt:lpwstr>
  </property>
  <property fmtid="{D5CDD505-2E9C-101B-9397-08002B2CF9AE}" pid="10" name="Propietario">
    <vt:lpwstr> CITI</vt:lpwstr>
  </property>
  <property fmtid="{D5CDD505-2E9C-101B-9397-08002B2CF9AE}" pid="11" name="Req">
    <vt:lpwstr>CMMi</vt:lpwstr>
  </property>
</Properties>
</file>