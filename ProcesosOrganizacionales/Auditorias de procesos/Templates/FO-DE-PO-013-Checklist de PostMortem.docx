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8A36D7" w:rsidP="004A5CC6">
      <w:pPr>
        <w:tabs>
          <w:tab w:val="left" w:pos="4050"/>
        </w:tabs>
        <w:rPr>
          <w:lang w:val="es-ES_tradnl"/>
        </w:rPr>
      </w:pPr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012BC4" w:rsidP="000956D5">
      <w:pPr>
        <w:pStyle w:val="CITI-Portada-Titul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Tema  \* MERGEFORMAT </w:instrText>
      </w:r>
      <w:r>
        <w:rPr>
          <w:lang w:val="es-ES_tradnl"/>
        </w:rPr>
        <w:fldChar w:fldCharType="separate"/>
      </w:r>
      <w:r w:rsidR="005B0E33">
        <w:rPr>
          <w:lang w:val="es-ES_tradnl"/>
        </w:rPr>
        <w:t>Checklist de Cierre de Proyecto</w:t>
      </w:r>
      <w:r>
        <w:rPr>
          <w:lang w:val="es-ES_tradnl"/>
        </w:rPr>
        <w:fldChar w:fldCharType="end"/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012BC4" w:rsidRDefault="0000791F" w:rsidP="00790D1C">
      <w:pPr>
        <w:pStyle w:val="CITI-NORMAL"/>
        <w:rPr>
          <w:lang w:val="es-MX"/>
        </w:rPr>
      </w:pPr>
    </w:p>
    <w:p w:rsidR="00B46D7C" w:rsidRPr="00012BC4" w:rsidRDefault="00B46D7C" w:rsidP="00790D1C">
      <w:pPr>
        <w:pStyle w:val="CITI-NORMAL"/>
        <w:rPr>
          <w:lang w:val="es-MX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Textoindependiente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="00B41655"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1070BD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B44B58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Pr="001D3819" w:rsidRDefault="00B46D7C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783189">
      <w:pPr>
        <w:pStyle w:val="CITI-TITULO"/>
        <w:outlineLvl w:val="0"/>
      </w:pPr>
      <w:bookmarkStart w:id="0" w:name="_Toc278795551"/>
      <w:bookmarkStart w:id="1" w:name="_Toc425415707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566"/>
        <w:gridCol w:w="3898"/>
        <w:gridCol w:w="1323"/>
        <w:gridCol w:w="1323"/>
        <w:gridCol w:w="146"/>
        <w:gridCol w:w="994"/>
      </w:tblGrid>
      <w:tr w:rsidR="004A04C1" w:rsidRPr="001D3819" w:rsidTr="00032E73">
        <w:tc>
          <w:tcPr>
            <w:tcW w:w="730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2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8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8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21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397722" w:rsidTr="00B015E2">
        <w:trPr>
          <w:trHeight w:val="558"/>
        </w:trPr>
        <w:tc>
          <w:tcPr>
            <w:tcW w:w="730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5B0E33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19/02</w:t>
            </w:r>
            <w:r w:rsidR="00D64F9E">
              <w:rPr>
                <w:rFonts w:ascii="Myriad Pro Light" w:hAnsi="Myriad Pro Light"/>
                <w:lang w:val="es-ES_tradnl"/>
              </w:rPr>
              <w:t>/201</w:t>
            </w:r>
            <w:r>
              <w:rPr>
                <w:rFonts w:ascii="Myriad Pro Light" w:hAnsi="Myriad Pro Light"/>
                <w:lang w:val="es-ES_tradnl"/>
              </w:rPr>
              <w:t>6</w:t>
            </w:r>
          </w:p>
        </w:tc>
        <w:tc>
          <w:tcPr>
            <w:tcW w:w="272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v1.0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2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89" w:type="pct"/>
                <w:tcBorders>
                  <w:top w:val="single" w:sz="18" w:space="0" w:color="auto"/>
                </w:tcBorders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9" w:type="pct"/>
            <w:tcBorders>
              <w:top w:val="single" w:sz="18" w:space="0" w:color="auto"/>
            </w:tcBorders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  <w:tcBorders>
              <w:top w:val="single" w:sz="18" w:space="0" w:color="auto"/>
            </w:tcBorders>
          </w:tcPr>
          <w:p w:rsidR="00032E73" w:rsidRPr="00397722" w:rsidRDefault="00B015E2" w:rsidP="0066740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397722" w:rsidTr="00032E73">
        <w:tc>
          <w:tcPr>
            <w:tcW w:w="730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032E73" w:rsidP="00032E7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032E73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64F9E" w:rsidRPr="00397722" w:rsidTr="00C13C1F">
        <w:trPr>
          <w:trHeight w:val="544"/>
        </w:trPr>
        <w:tc>
          <w:tcPr>
            <w:tcW w:w="730" w:type="pct"/>
            <w:tcBorders>
              <w:top w:val="single" w:sz="2" w:space="0" w:color="auto"/>
            </w:tcBorders>
          </w:tcPr>
          <w:p w:rsidR="00D64F9E" w:rsidRPr="005658A7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D64F9E" w:rsidRPr="005658A7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D64F9E" w:rsidRPr="005658A7" w:rsidRDefault="00D64F9E" w:rsidP="00D64F9E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D64F9E" w:rsidRPr="005658A7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64F9E" w:rsidRPr="001D3819" w:rsidTr="00032E73">
        <w:tc>
          <w:tcPr>
            <w:tcW w:w="730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64F9E" w:rsidRPr="001D3819" w:rsidTr="00397722">
        <w:trPr>
          <w:trHeight w:val="436"/>
        </w:trPr>
        <w:tc>
          <w:tcPr>
            <w:tcW w:w="730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D64F9E" w:rsidRPr="001D3819" w:rsidTr="00032E73">
        <w:tc>
          <w:tcPr>
            <w:tcW w:w="730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72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23" w:type="pct"/>
            <w:tcBorders>
              <w:top w:val="single" w:sz="2" w:space="0" w:color="auto"/>
            </w:tcBorders>
          </w:tcPr>
          <w:p w:rsidR="00D64F9E" w:rsidRPr="001D3819" w:rsidRDefault="00D64F9E" w:rsidP="00D64F9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9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1" w:type="pct"/>
          </w:tcPr>
          <w:p w:rsidR="00D64F9E" w:rsidRPr="001D3819" w:rsidRDefault="00D64F9E" w:rsidP="00D64F9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325A03" w:rsidRDefault="00325A03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783189" w:rsidRDefault="00E93FA4" w:rsidP="00572AC4">
      <w:pPr>
        <w:pStyle w:val="CITI-TITULO-1"/>
        <w:numPr>
          <w:ilvl w:val="0"/>
          <w:numId w:val="0"/>
        </w:numPr>
        <w:outlineLvl w:val="0"/>
      </w:pPr>
      <w:bookmarkStart w:id="2" w:name="_Toc278736754"/>
      <w:bookmarkStart w:id="3" w:name="_Toc278736823"/>
      <w:bookmarkStart w:id="4" w:name="_Toc278795552"/>
      <w:bookmarkStart w:id="5" w:name="_Toc425415708"/>
      <w:r w:rsidRPr="001D3819">
        <w:lastRenderedPageBreak/>
        <w:t>TABLA DE CONTENIDO</w:t>
      </w:r>
      <w:bookmarkEnd w:id="2"/>
      <w:bookmarkEnd w:id="3"/>
      <w:bookmarkEnd w:id="4"/>
      <w:bookmarkEnd w:id="5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:rsidR="00783189" w:rsidRPr="00EC6657" w:rsidRDefault="00783189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572AC4" w:rsidRDefault="001B46EF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25415707" w:history="1">
            <w:r w:rsidR="00572AC4" w:rsidRPr="0049725B">
              <w:rPr>
                <w:rStyle w:val="Hipervnculo"/>
                <w:noProof/>
              </w:rPr>
              <w:t>HISTORIAL DE REVISIONES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_Toc425415707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2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Default="00967BB1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hyperlink w:anchor="_Toc425415708" w:history="1">
            <w:r w:rsidR="00572AC4" w:rsidRPr="0049725B">
              <w:rPr>
                <w:rStyle w:val="Hipervnculo"/>
                <w:noProof/>
              </w:rPr>
              <w:t>TABLA DE CONTENIDO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_Toc425415708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3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Pr="00572AC4" w:rsidRDefault="00967BB1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09" w:history="1">
            <w:r w:rsidR="00572AC4" w:rsidRPr="00572AC4">
              <w:rPr>
                <w:rStyle w:val="Hipervnculo"/>
                <w:caps/>
                <w:noProof/>
              </w:rPr>
              <w:t>1.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DATOS GENERALES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_Toc425415709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4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67BB1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0" w:history="1">
            <w:r w:rsidR="00572AC4" w:rsidRPr="00572AC4">
              <w:rPr>
                <w:rStyle w:val="Hipervnculo"/>
                <w:caps/>
                <w:noProof/>
              </w:rPr>
              <w:t>2.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Checklist de Auditoria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_Toc425415710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5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67BB1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1" w:history="1">
            <w:r w:rsidR="00572AC4" w:rsidRPr="00572AC4">
              <w:rPr>
                <w:rStyle w:val="Hipervnculo"/>
                <w:caps/>
                <w:noProof/>
              </w:rPr>
              <w:t>3.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Otras Preguntas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_Toc425415711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6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67BB1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2" w:history="1">
            <w:r w:rsidR="00572AC4" w:rsidRPr="00572AC4">
              <w:rPr>
                <w:rStyle w:val="Hipervnculo"/>
                <w:caps/>
                <w:noProof/>
              </w:rPr>
              <w:t>4.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  <w:lang w:val="es-ES_tradnl"/>
              </w:rPr>
              <w:t>Referencias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_Toc425415712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7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67BB1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3" w:history="1">
            <w:r w:rsidR="00572AC4" w:rsidRPr="00572AC4">
              <w:rPr>
                <w:rStyle w:val="Hipervnculo"/>
                <w:caps/>
                <w:noProof/>
              </w:rPr>
              <w:t>5.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Resultados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_Toc425415713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8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783189" w:rsidRPr="00EC6657" w:rsidRDefault="001B46EF">
          <w:pPr>
            <w:rPr>
              <w:rFonts w:ascii="Myriad Pro Light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1D3819" w:rsidRDefault="00783189" w:rsidP="002A19B4">
      <w:pPr>
        <w:ind w:left="360"/>
        <w:rPr>
          <w:lang w:val="es-ES_tradnl"/>
        </w:rPr>
        <w:sectPr w:rsidR="00783189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827FEE" w:rsidP="00325A03">
      <w:pPr>
        <w:pStyle w:val="CITI-TITULO-1"/>
      </w:pPr>
      <w:bookmarkStart w:id="6" w:name="_Toc425415709"/>
      <w:bookmarkStart w:id="7" w:name="_Toc19696891"/>
      <w:r>
        <w:lastRenderedPageBreak/>
        <w:t>DATOS GENERALES</w:t>
      </w:r>
      <w:bookmarkEnd w:id="6"/>
    </w:p>
    <w:p w:rsidR="00827FEE" w:rsidRPr="00827FEE" w:rsidRDefault="00827FEE" w:rsidP="00827FEE">
      <w:pPr>
        <w:pStyle w:val="CITI-NORMAL"/>
      </w:pPr>
      <w:bookmarkStart w:id="8" w:name="_Toc65403954"/>
      <w:bookmarkStart w:id="9" w:name="_Toc96168343"/>
      <w:bookmarkStart w:id="10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3D0FF5" w:rsidRDefault="00827FEE" w:rsidP="00B015E2">
            <w:pPr>
              <w:pStyle w:val="CITI-NORMAL"/>
              <w:rPr>
                <w:lang w:val="es-MX"/>
              </w:rPr>
            </w:pPr>
            <w:r w:rsidRPr="003D0FF5">
              <w:rPr>
                <w:lang w:val="es-MX"/>
              </w:rPr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3D0FF5" w:rsidRDefault="00827FEE" w:rsidP="00B015E2">
            <w:pPr>
              <w:pStyle w:val="CITI-NORMAL"/>
              <w:rPr>
                <w:rFonts w:ascii="Arial" w:hAnsi="Arial"/>
                <w:lang w:val="es-MX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b/>
              </w:rPr>
            </w:pPr>
            <w:r w:rsidRPr="004F6596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>
              <w:rPr>
                <w:rFonts w:ascii="Arial" w:hAnsi="Arial"/>
              </w:rPr>
              <w:t>Evaluar objetivamente los procesos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 w:rsidRPr="004F6596">
              <w:rPr>
                <w:rFonts w:ascii="Arial" w:hAnsi="Arial"/>
              </w:rPr>
              <w:t>&lt;</w:t>
            </w:r>
            <w:proofErr w:type="spellStart"/>
            <w:r w:rsidRPr="004F6596">
              <w:rPr>
                <w:rFonts w:ascii="Arial" w:hAnsi="Arial"/>
              </w:rPr>
              <w:t>dd</w:t>
            </w:r>
            <w:proofErr w:type="spellEnd"/>
            <w:r w:rsidRPr="004F6596">
              <w:rPr>
                <w:rFonts w:ascii="Arial" w:hAnsi="Arial"/>
              </w:rPr>
              <w:t>/mmm/</w:t>
            </w:r>
            <w:proofErr w:type="spellStart"/>
            <w:r w:rsidRPr="004F6596">
              <w:rPr>
                <w:rFonts w:ascii="Arial" w:hAnsi="Arial"/>
              </w:rPr>
              <w:t>aaaa</w:t>
            </w:r>
            <w:proofErr w:type="spellEnd"/>
            <w:r w:rsidRPr="004F6596">
              <w:rPr>
                <w:rFonts w:ascii="Arial" w:hAnsi="Arial"/>
              </w:rPr>
              <w:t>&gt;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325A03">
      <w:pPr>
        <w:pStyle w:val="CITI-TITULO-1"/>
      </w:pPr>
      <w:bookmarkStart w:id="11" w:name="_Toc425415710"/>
      <w:r>
        <w:lastRenderedPageBreak/>
        <w:t>Checklist de Auditoria</w:t>
      </w:r>
      <w:bookmarkEnd w:id="11"/>
      <w:r>
        <w:t xml:space="preserve"> </w:t>
      </w:r>
    </w:p>
    <w:p w:rsidR="00325A03" w:rsidRDefault="00325A03" w:rsidP="00325A03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5"/>
        <w:gridCol w:w="531"/>
        <w:gridCol w:w="673"/>
        <w:gridCol w:w="565"/>
        <w:gridCol w:w="601"/>
        <w:gridCol w:w="587"/>
        <w:gridCol w:w="3281"/>
      </w:tblGrid>
      <w:tr w:rsidR="00827FEE" w:rsidTr="0089045A">
        <w:trPr>
          <w:cantSplit/>
          <w:tblCellSpacing w:w="20" w:type="dxa"/>
          <w:jc w:val="center"/>
        </w:trPr>
        <w:sdt>
          <w:sdtPr>
            <w:rPr>
              <w:rFonts w:ascii="Arial Narrow" w:hAnsi="Arial Narrow"/>
              <w:b/>
              <w:sz w:val="22"/>
              <w:szCs w:val="22"/>
            </w:rPr>
            <w:alias w:val="Title"/>
            <w:tag w:val=""/>
            <w:id w:val="-754059265"/>
            <w:placeholder>
              <w:docPart w:val="E7584BC8B63A4CF5AB4B3C5D329E7E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1955" w:type="pct"/>
              </w:tcPr>
              <w:p w:rsidR="00827FEE" w:rsidRPr="00AD085F" w:rsidRDefault="00BA4044" w:rsidP="003D0FF5">
                <w:pPr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b/>
                    <w:sz w:val="22"/>
                    <w:szCs w:val="22"/>
                    <w:lang w:val="en-US"/>
                  </w:rPr>
                  <w:t>Testing</w:t>
                </w:r>
              </w:p>
            </w:tc>
          </w:sdtContent>
        </w:sdt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1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57" w:type="pct"/>
          </w:tcPr>
          <w:p w:rsidR="00827FEE" w:rsidRPr="00AD085F" w:rsidRDefault="004470DC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B51D17" w:rsidP="00BA404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5B0E33">
              <w:rPr>
                <w:rFonts w:ascii="Arial Narrow" w:hAnsi="Arial Narrow"/>
                <w:sz w:val="22"/>
                <w:szCs w:val="22"/>
              </w:rPr>
              <w:t>Se obtuvo la aprobación formal de la entrega del producto por parte del cliente</w:t>
            </w:r>
            <w:r w:rsidR="00325A03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D0FF5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3D0FF5" w:rsidRDefault="003D0FF5" w:rsidP="005B0E33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5B0E33">
              <w:rPr>
                <w:rFonts w:ascii="Arial Narrow" w:hAnsi="Arial Narrow"/>
                <w:sz w:val="22"/>
                <w:szCs w:val="22"/>
              </w:rPr>
              <w:t>Se ejecutó la matriz de pruebas correspondiente</w:t>
            </w:r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306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5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71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6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55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Default="00BA4044" w:rsidP="005B0E33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5B0E33">
              <w:rPr>
                <w:rFonts w:ascii="Arial Narrow" w:hAnsi="Arial Narrow"/>
                <w:sz w:val="22"/>
                <w:szCs w:val="22"/>
              </w:rPr>
              <w:t xml:space="preserve">Se realizó el </w:t>
            </w:r>
            <w:proofErr w:type="spellStart"/>
            <w:r w:rsidR="005B0E33">
              <w:rPr>
                <w:rFonts w:ascii="Arial Narrow" w:hAnsi="Arial Narrow"/>
                <w:sz w:val="22"/>
                <w:szCs w:val="22"/>
              </w:rPr>
              <w:t>postmortem</w:t>
            </w:r>
            <w:proofErr w:type="spellEnd"/>
            <w:r w:rsidR="005B0E33">
              <w:rPr>
                <w:rFonts w:ascii="Arial Narrow" w:hAnsi="Arial Narrow"/>
                <w:sz w:val="22"/>
                <w:szCs w:val="22"/>
              </w:rPr>
              <w:t xml:space="preserve"> del proyecto</w:t>
            </w:r>
            <w:r w:rsidR="00725848">
              <w:rPr>
                <w:rFonts w:ascii="Arial Narrow" w:hAnsi="Arial Narrow"/>
                <w:sz w:val="22"/>
                <w:szCs w:val="22"/>
              </w:rPr>
              <w:t>?</w:t>
            </w:r>
            <w:r w:rsidR="00827FE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F65F54" w:rsidP="005B0E33">
            <w:pPr>
              <w:numPr>
                <w:ilvl w:val="1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5B0E33">
              <w:rPr>
                <w:rFonts w:ascii="Arial Narrow" w:hAnsi="Arial Narrow"/>
                <w:sz w:val="22"/>
                <w:szCs w:val="22"/>
              </w:rPr>
              <w:t>Se documentaron l</w:t>
            </w:r>
            <w:bookmarkStart w:id="12" w:name="_GoBack"/>
            <w:bookmarkEnd w:id="12"/>
            <w:r w:rsidR="005B0E33">
              <w:rPr>
                <w:rFonts w:ascii="Arial Narrow" w:hAnsi="Arial Narrow"/>
                <w:sz w:val="22"/>
                <w:szCs w:val="22"/>
              </w:rPr>
              <w:t>ecciones aprendidas</w:t>
            </w:r>
            <w:r w:rsidR="00725848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325A03">
      <w:pPr>
        <w:pStyle w:val="CITI-TITULO-1"/>
      </w:pPr>
      <w:bookmarkStart w:id="13" w:name="_Toc425415711"/>
      <w:r>
        <w:lastRenderedPageBreak/>
        <w:t>Otras Preguntas</w:t>
      </w:r>
      <w:bookmarkEnd w:id="13"/>
    </w:p>
    <w:p w:rsidR="00827FEE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519"/>
        <w:gridCol w:w="659"/>
        <w:gridCol w:w="553"/>
        <w:gridCol w:w="589"/>
        <w:gridCol w:w="577"/>
        <w:gridCol w:w="3430"/>
      </w:tblGrid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14" w:name="_Toc7587326"/>
            <w:bookmarkEnd w:id="8"/>
            <w:bookmarkEnd w:id="9"/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3D166F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9233E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233EA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0"/>
        <w:gridCol w:w="499"/>
        <w:gridCol w:w="631"/>
        <w:gridCol w:w="533"/>
        <w:gridCol w:w="565"/>
        <w:gridCol w:w="553"/>
        <w:gridCol w:w="3722"/>
      </w:tblGrid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bookmarkEnd w:id="7"/>
          <w:bookmarkEnd w:id="10"/>
          <w:bookmarkEnd w:id="14"/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93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4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60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02" w:type="pct"/>
          </w:tcPr>
          <w:p w:rsidR="00827FEE" w:rsidRPr="00AD085F" w:rsidRDefault="00F450C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Medición y Análisis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analizaron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almacenaron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67BB1">
              <w:rPr>
                <w:rFonts w:ascii="Arial Narrow" w:hAnsi="Arial Narrow"/>
                <w:sz w:val="24"/>
              </w:rPr>
            </w:r>
            <w:r w:rsidR="00967BB1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084B45" w:rsidRDefault="00827FEE" w:rsidP="005F4B8E">
      <w:pPr>
        <w:pStyle w:val="CITI-TITULO-1"/>
      </w:pPr>
      <w:bookmarkStart w:id="15" w:name="_Toc425415712"/>
      <w:r>
        <w:lastRenderedPageBreak/>
        <w:t>Referencias</w:t>
      </w:r>
      <w:bookmarkEnd w:id="15"/>
    </w:p>
    <w:p w:rsidR="00827FEE" w:rsidRDefault="00827FEE" w:rsidP="00827FEE">
      <w:pPr>
        <w:pStyle w:val="CITI-NORMAL"/>
        <w:rPr>
          <w:lang w:val="es-ES_tradnl"/>
        </w:rPr>
      </w:pPr>
    </w:p>
    <w:p w:rsidR="00827FEE" w:rsidRDefault="00827FEE" w:rsidP="005F4B8E">
      <w:pPr>
        <w:pStyle w:val="CITI-NORMAL"/>
      </w:pPr>
    </w:p>
    <w:tbl>
      <w:tblPr>
        <w:tblpPr w:leftFromText="141" w:rightFromText="141" w:vertAnchor="page" w:horzAnchor="margin" w:tblpXSpec="center" w:tblpY="319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1811"/>
        <w:gridCol w:w="6414"/>
      </w:tblGrid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Descripción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está acorde con 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tiene una desviación respecto del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cumple mínimamente con el proceso, pero necesita optimizarse.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Aplica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no corresponde ser evaluada en el momento de la ejecución de la auditoría.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Debería incluirse y no se tiene.</w:t>
            </w:r>
          </w:p>
        </w:tc>
      </w:tr>
    </w:tbl>
    <w:p w:rsidR="00827FEE" w:rsidRPr="00325A03" w:rsidRDefault="00827FEE" w:rsidP="00827FEE">
      <w:pPr>
        <w:pStyle w:val="CITI-NORMAL"/>
        <w:rPr>
          <w:lang w:val="es-MX"/>
        </w:rPr>
      </w:pPr>
    </w:p>
    <w:p w:rsidR="00827FEE" w:rsidRDefault="00827FEE" w:rsidP="00325A03">
      <w:pPr>
        <w:pStyle w:val="CITI-TITULO-1"/>
      </w:pPr>
      <w:bookmarkStart w:id="16" w:name="_Toc425415713"/>
      <w:r>
        <w:lastRenderedPageBreak/>
        <w:t>Resultados</w:t>
      </w:r>
      <w:bookmarkEnd w:id="16"/>
    </w:p>
    <w:p w:rsidR="00827FEE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4F6596" w:rsidRDefault="00827FEE" w:rsidP="00F65F54">
            <w:pPr>
              <w:jc w:val="center"/>
              <w:rPr>
                <w:rFonts w:cs="Arial"/>
              </w:rPr>
            </w:pPr>
            <w:r w:rsidRPr="004F6596">
              <w:rPr>
                <w:b/>
                <w:u w:val="single"/>
              </w:rPr>
              <w:t>Resultados de la Auditoría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Buenas Prácticas Observadas: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b/>
                <w:u w:val="single"/>
              </w:rPr>
            </w:pPr>
          </w:p>
        </w:tc>
      </w:tr>
      <w:tr w:rsidR="00827FEE" w:rsidRPr="004F6596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Sugerencias de Mejora: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</w:tc>
      </w:tr>
    </w:tbl>
    <w:p w:rsidR="00827FEE" w:rsidRPr="00827FEE" w:rsidRDefault="00827FEE" w:rsidP="00827FEE">
      <w:pPr>
        <w:pStyle w:val="CITI-NORMAL"/>
      </w:pPr>
    </w:p>
    <w:sectPr w:rsidR="00827FEE" w:rsidRPr="00827FE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B1" w:rsidRDefault="00967BB1">
      <w:r>
        <w:separator/>
      </w:r>
    </w:p>
  </w:endnote>
  <w:endnote w:type="continuationSeparator" w:id="0">
    <w:p w:rsidR="00967BB1" w:rsidRDefault="0096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0C" w:rsidRDefault="00BB1B0C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5B0E33">
      <w:rPr>
        <w:rFonts w:ascii="Tahoma" w:hAnsi="Tahoma" w:cs="Tahoma"/>
        <w:noProof/>
        <w:sz w:val="24"/>
        <w:lang w:val="es-AR"/>
      </w:rPr>
      <w:t>Febrero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0C" w:rsidRDefault="00BB1B0C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BB1B0C" w:rsidTr="00E10D59">
      <w:tc>
        <w:tcPr>
          <w:tcW w:w="6910" w:type="dxa"/>
        </w:tcPr>
        <w:p w:rsidR="00BB1B0C" w:rsidRPr="00D91556" w:rsidRDefault="00BB1B0C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 w:rsidR="005B0E33">
            <w:rPr>
              <w:rFonts w:ascii="Tahoma" w:hAnsi="Tahoma" w:cs="Tahoma"/>
              <w:color w:val="999999"/>
              <w:sz w:val="16"/>
              <w:szCs w:val="16"/>
            </w:rPr>
            <w:t>Checklist de Cierre de Proyecto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BB1B0C" w:rsidRDefault="00BB1B0C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>v1.1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BB1B0C" w:rsidRDefault="00BB1B0C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5B0E33">
      <w:rPr>
        <w:b/>
        <w:noProof/>
      </w:rPr>
      <w:t>5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5B0E33">
      <w:rPr>
        <w:b/>
        <w:noProof/>
      </w:rPr>
      <w:t>8</w:t>
    </w:r>
    <w:r>
      <w:rPr>
        <w:b/>
        <w:sz w:val="24"/>
      </w:rPr>
      <w:fldChar w:fldCharType="end"/>
    </w:r>
  </w:p>
  <w:p w:rsidR="00BB1B0C" w:rsidRPr="00BB304D" w:rsidRDefault="00BB1B0C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B1" w:rsidRDefault="00967BB1">
      <w:r>
        <w:separator/>
      </w:r>
    </w:p>
  </w:footnote>
  <w:footnote w:type="continuationSeparator" w:id="0">
    <w:p w:rsidR="00967BB1" w:rsidRDefault="00967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0C" w:rsidRDefault="00BB1B0C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BB1B0C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BB1B0C" w:rsidRPr="00005F56" w:rsidRDefault="00BB1B0C">
          <w:pPr>
            <w:rPr>
              <w:rFonts w:ascii="Myriad Pro Light" w:hAnsi="Myriad Pro Light" w:cs="Tahoma"/>
              <w:lang w:val="es-AR"/>
            </w:rPr>
          </w:pPr>
        </w:p>
        <w:p w:rsidR="00BB1B0C" w:rsidRPr="00005F56" w:rsidRDefault="00BB1B0C">
          <w:pPr>
            <w:rPr>
              <w:rFonts w:ascii="Myriad Pro Light" w:hAnsi="Myriad Pro Light" w:cs="Tahoma"/>
              <w:lang w:val="es-AR"/>
            </w:rPr>
          </w:pPr>
        </w:p>
        <w:p w:rsidR="00BB1B0C" w:rsidRPr="00005F56" w:rsidRDefault="00BB1B0C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BB1B0C" w:rsidRPr="00005F56" w:rsidRDefault="00BB1B0C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BB1B0C" w:rsidRDefault="00BB1B0C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BB1B0C" w:rsidRPr="008E4252" w:rsidRDefault="00BB1B0C" w:rsidP="001070B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 w:rsidR="005B0E33">
            <w:rPr>
              <w:rFonts w:ascii="Myriad Pro Light" w:hAnsi="Myriad Pro Light" w:cs="Tahoma"/>
              <w:color w:val="999999"/>
              <w:sz w:val="24"/>
            </w:rPr>
            <w:t>Checklist de Cierre de Proyecto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BB1B0C" w:rsidRPr="00005F56" w:rsidRDefault="00BB1B0C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0FB9E8E" wp14:editId="4FFE68EE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4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B1B0C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BB1B0C" w:rsidRPr="00005F56" w:rsidRDefault="00BB1B0C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BB1B0C" w:rsidRPr="00005F56" w:rsidRDefault="00BB1B0C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BB1B0C" w:rsidRDefault="00BB1B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69F0218"/>
    <w:multiLevelType w:val="multilevel"/>
    <w:tmpl w:val="D7ECF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89" w:hanging="360"/>
      </w:pPr>
    </w:lvl>
    <w:lvl w:ilvl="2" w:tplc="080A001B" w:tentative="1">
      <w:start w:val="1"/>
      <w:numFmt w:val="lowerRoman"/>
      <w:lvlText w:val="%3."/>
      <w:lvlJc w:val="right"/>
      <w:pPr>
        <w:ind w:left="1209" w:hanging="180"/>
      </w:pPr>
    </w:lvl>
    <w:lvl w:ilvl="3" w:tplc="080A000F" w:tentative="1">
      <w:start w:val="1"/>
      <w:numFmt w:val="decimal"/>
      <w:lvlText w:val="%4."/>
      <w:lvlJc w:val="left"/>
      <w:pPr>
        <w:ind w:left="1929" w:hanging="360"/>
      </w:pPr>
    </w:lvl>
    <w:lvl w:ilvl="4" w:tplc="080A0019" w:tentative="1">
      <w:start w:val="1"/>
      <w:numFmt w:val="lowerLetter"/>
      <w:lvlText w:val="%5."/>
      <w:lvlJc w:val="left"/>
      <w:pPr>
        <w:ind w:left="2649" w:hanging="360"/>
      </w:pPr>
    </w:lvl>
    <w:lvl w:ilvl="5" w:tplc="080A001B" w:tentative="1">
      <w:start w:val="1"/>
      <w:numFmt w:val="lowerRoman"/>
      <w:lvlText w:val="%6."/>
      <w:lvlJc w:val="right"/>
      <w:pPr>
        <w:ind w:left="3369" w:hanging="180"/>
      </w:pPr>
    </w:lvl>
    <w:lvl w:ilvl="6" w:tplc="080A000F" w:tentative="1">
      <w:start w:val="1"/>
      <w:numFmt w:val="decimal"/>
      <w:lvlText w:val="%7."/>
      <w:lvlJc w:val="left"/>
      <w:pPr>
        <w:ind w:left="4089" w:hanging="360"/>
      </w:pPr>
    </w:lvl>
    <w:lvl w:ilvl="7" w:tplc="080A0019" w:tentative="1">
      <w:start w:val="1"/>
      <w:numFmt w:val="lowerLetter"/>
      <w:lvlText w:val="%8."/>
      <w:lvlJc w:val="left"/>
      <w:pPr>
        <w:ind w:left="4809" w:hanging="360"/>
      </w:pPr>
    </w:lvl>
    <w:lvl w:ilvl="8" w:tplc="080A001B" w:tentative="1">
      <w:start w:val="1"/>
      <w:numFmt w:val="lowerRoman"/>
      <w:lvlText w:val="%9."/>
      <w:lvlJc w:val="right"/>
      <w:pPr>
        <w:ind w:left="5529" w:hanging="180"/>
      </w:pPr>
    </w:lvl>
  </w:abstractNum>
  <w:abstractNum w:abstractNumId="18">
    <w:nsid w:val="6F031F7D"/>
    <w:multiLevelType w:val="hybridMultilevel"/>
    <w:tmpl w:val="5CE6612C"/>
    <w:lvl w:ilvl="0" w:tplc="7E54C4B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4"/>
  </w:num>
  <w:num w:numId="19">
    <w:abstractNumId w:val="23"/>
  </w:num>
  <w:num w:numId="20">
    <w:abstractNumId w:val="7"/>
  </w:num>
  <w:num w:numId="21">
    <w:abstractNumId w:val="3"/>
  </w:num>
  <w:num w:numId="22">
    <w:abstractNumId w:val="22"/>
  </w:num>
  <w:num w:numId="23">
    <w:abstractNumId w:val="25"/>
  </w:num>
  <w:num w:numId="24">
    <w:abstractNumId w:val="14"/>
  </w:num>
  <w:num w:numId="25">
    <w:abstractNumId w:val="9"/>
  </w:num>
  <w:num w:numId="26">
    <w:abstractNumId w:val="8"/>
  </w:num>
  <w:num w:numId="27">
    <w:abstractNumId w:val="19"/>
  </w:num>
  <w:num w:numId="28">
    <w:abstractNumId w:val="15"/>
  </w:num>
  <w:num w:numId="29">
    <w:abstractNumId w:val="13"/>
  </w:num>
  <w:num w:numId="30">
    <w:abstractNumId w:val="21"/>
  </w:num>
  <w:num w:numId="31">
    <w:abstractNumId w:val="17"/>
  </w:num>
  <w:num w:numId="32">
    <w:abstractNumId w:val="5"/>
  </w:num>
  <w:num w:numId="33">
    <w:abstractNumId w:val="18"/>
  </w:num>
  <w:num w:numId="34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12BC4"/>
    <w:rsid w:val="00032B3C"/>
    <w:rsid w:val="00032E73"/>
    <w:rsid w:val="0004033B"/>
    <w:rsid w:val="00045819"/>
    <w:rsid w:val="00081CF5"/>
    <w:rsid w:val="00083124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F079E"/>
    <w:rsid w:val="000F5CEC"/>
    <w:rsid w:val="001070BD"/>
    <w:rsid w:val="0011549E"/>
    <w:rsid w:val="001375B8"/>
    <w:rsid w:val="00145993"/>
    <w:rsid w:val="001849B3"/>
    <w:rsid w:val="00195C3A"/>
    <w:rsid w:val="001B0245"/>
    <w:rsid w:val="001B46EF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3746D"/>
    <w:rsid w:val="00247A3A"/>
    <w:rsid w:val="00254599"/>
    <w:rsid w:val="00276A88"/>
    <w:rsid w:val="00296E6A"/>
    <w:rsid w:val="002A19B4"/>
    <w:rsid w:val="002A677C"/>
    <w:rsid w:val="002B4FDC"/>
    <w:rsid w:val="002E3D8C"/>
    <w:rsid w:val="00310DDF"/>
    <w:rsid w:val="003145D3"/>
    <w:rsid w:val="003173F1"/>
    <w:rsid w:val="00325A03"/>
    <w:rsid w:val="00334DC2"/>
    <w:rsid w:val="00347AE9"/>
    <w:rsid w:val="00355162"/>
    <w:rsid w:val="00374634"/>
    <w:rsid w:val="0039455B"/>
    <w:rsid w:val="00395F04"/>
    <w:rsid w:val="00397722"/>
    <w:rsid w:val="003A0EE2"/>
    <w:rsid w:val="003A626A"/>
    <w:rsid w:val="003B6BD7"/>
    <w:rsid w:val="003D0FF5"/>
    <w:rsid w:val="003D166F"/>
    <w:rsid w:val="003D460E"/>
    <w:rsid w:val="003F6783"/>
    <w:rsid w:val="00403A70"/>
    <w:rsid w:val="00406143"/>
    <w:rsid w:val="00423F89"/>
    <w:rsid w:val="00427552"/>
    <w:rsid w:val="0043375F"/>
    <w:rsid w:val="00440B1B"/>
    <w:rsid w:val="00441936"/>
    <w:rsid w:val="0044336D"/>
    <w:rsid w:val="004470DC"/>
    <w:rsid w:val="00451270"/>
    <w:rsid w:val="00460EE3"/>
    <w:rsid w:val="0047023C"/>
    <w:rsid w:val="0047672D"/>
    <w:rsid w:val="004A04C1"/>
    <w:rsid w:val="004A5CC6"/>
    <w:rsid w:val="004B6AD7"/>
    <w:rsid w:val="004E4910"/>
    <w:rsid w:val="004F1B0C"/>
    <w:rsid w:val="004F5AA7"/>
    <w:rsid w:val="00511F87"/>
    <w:rsid w:val="00516417"/>
    <w:rsid w:val="00521781"/>
    <w:rsid w:val="00527826"/>
    <w:rsid w:val="0054757F"/>
    <w:rsid w:val="00550848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79BA"/>
    <w:rsid w:val="005B0E33"/>
    <w:rsid w:val="005D4F97"/>
    <w:rsid w:val="005E6C86"/>
    <w:rsid w:val="005F4B8E"/>
    <w:rsid w:val="005F6B80"/>
    <w:rsid w:val="00613DC5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A1673"/>
    <w:rsid w:val="006A2794"/>
    <w:rsid w:val="006E1766"/>
    <w:rsid w:val="006E27EC"/>
    <w:rsid w:val="00725848"/>
    <w:rsid w:val="00736E11"/>
    <w:rsid w:val="007416F0"/>
    <w:rsid w:val="00760019"/>
    <w:rsid w:val="00763CA3"/>
    <w:rsid w:val="00765F19"/>
    <w:rsid w:val="00766578"/>
    <w:rsid w:val="007801B0"/>
    <w:rsid w:val="00783189"/>
    <w:rsid w:val="00790D1C"/>
    <w:rsid w:val="007927E8"/>
    <w:rsid w:val="00795DE9"/>
    <w:rsid w:val="007B2FF6"/>
    <w:rsid w:val="007C74F4"/>
    <w:rsid w:val="007D21A2"/>
    <w:rsid w:val="007E3740"/>
    <w:rsid w:val="007E51ED"/>
    <w:rsid w:val="00803DAA"/>
    <w:rsid w:val="008046C2"/>
    <w:rsid w:val="00814817"/>
    <w:rsid w:val="00827FEE"/>
    <w:rsid w:val="0084255D"/>
    <w:rsid w:val="00850E89"/>
    <w:rsid w:val="008633BF"/>
    <w:rsid w:val="00863D75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FE5"/>
    <w:rsid w:val="00907E44"/>
    <w:rsid w:val="00921828"/>
    <w:rsid w:val="009233EA"/>
    <w:rsid w:val="00930A02"/>
    <w:rsid w:val="00936AFB"/>
    <w:rsid w:val="0094328B"/>
    <w:rsid w:val="0095036A"/>
    <w:rsid w:val="00960112"/>
    <w:rsid w:val="00967BB1"/>
    <w:rsid w:val="0098147E"/>
    <w:rsid w:val="00981D42"/>
    <w:rsid w:val="009C25ED"/>
    <w:rsid w:val="009E7771"/>
    <w:rsid w:val="009F532D"/>
    <w:rsid w:val="00A045F6"/>
    <w:rsid w:val="00A1442F"/>
    <w:rsid w:val="00A159C7"/>
    <w:rsid w:val="00A43F0D"/>
    <w:rsid w:val="00A44875"/>
    <w:rsid w:val="00A51DFC"/>
    <w:rsid w:val="00A56249"/>
    <w:rsid w:val="00A744F4"/>
    <w:rsid w:val="00A779B6"/>
    <w:rsid w:val="00A93704"/>
    <w:rsid w:val="00A95010"/>
    <w:rsid w:val="00A96F14"/>
    <w:rsid w:val="00AA0712"/>
    <w:rsid w:val="00AC2161"/>
    <w:rsid w:val="00AD6069"/>
    <w:rsid w:val="00AE7CFC"/>
    <w:rsid w:val="00AF53C1"/>
    <w:rsid w:val="00B015E2"/>
    <w:rsid w:val="00B0510F"/>
    <w:rsid w:val="00B1095F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A0CDC"/>
    <w:rsid w:val="00BA4044"/>
    <w:rsid w:val="00BB0451"/>
    <w:rsid w:val="00BB1B0C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905AD"/>
    <w:rsid w:val="00CB4545"/>
    <w:rsid w:val="00CE0E0E"/>
    <w:rsid w:val="00CE17FC"/>
    <w:rsid w:val="00CE7384"/>
    <w:rsid w:val="00CF4F2B"/>
    <w:rsid w:val="00CF6EDB"/>
    <w:rsid w:val="00D051E4"/>
    <w:rsid w:val="00D33429"/>
    <w:rsid w:val="00D40609"/>
    <w:rsid w:val="00D41F45"/>
    <w:rsid w:val="00D569ED"/>
    <w:rsid w:val="00D64F9E"/>
    <w:rsid w:val="00D700DE"/>
    <w:rsid w:val="00D91556"/>
    <w:rsid w:val="00DC17E3"/>
    <w:rsid w:val="00DC6903"/>
    <w:rsid w:val="00DE0DD5"/>
    <w:rsid w:val="00DF5576"/>
    <w:rsid w:val="00E013C4"/>
    <w:rsid w:val="00E10D59"/>
    <w:rsid w:val="00E16DEB"/>
    <w:rsid w:val="00E37895"/>
    <w:rsid w:val="00E43C06"/>
    <w:rsid w:val="00E50BDB"/>
    <w:rsid w:val="00E55082"/>
    <w:rsid w:val="00E571CF"/>
    <w:rsid w:val="00E717F6"/>
    <w:rsid w:val="00E722FF"/>
    <w:rsid w:val="00E84090"/>
    <w:rsid w:val="00E84E31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Hyperlink" w:uiPriority="99"/>
    <w:lsdException w:name="Strong" w:uiPriority="22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03"/>
    <w:pPr>
      <w:jc w:val="both"/>
    </w:pPr>
    <w:rPr>
      <w:rFonts w:ascii="Arial" w:eastAsia="MS Mincho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325A03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03"/>
    <w:rPr>
      <w:rFonts w:ascii="Consolas" w:eastAsia="MS Mincho" w:hAnsi="Consolas" w:cs="Consolas"/>
      <w:sz w:val="21"/>
      <w:szCs w:val="21"/>
      <w:lang w:val="es-MX" w:eastAsia="es-E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325A03"/>
    <w:pPr>
      <w:jc w:val="right"/>
    </w:pPr>
    <w:rPr>
      <w:rFonts w:ascii="Myriad Pro Light" w:eastAsia="Times New Roman" w:hAnsi="Myriad Pro Light"/>
      <w:sz w:val="52"/>
    </w:rPr>
  </w:style>
  <w:style w:type="paragraph" w:customStyle="1" w:styleId="CITI-TITULO-1">
    <w:name w:val="CITI-TITULO-1"/>
    <w:basedOn w:val="Normal"/>
    <w:qFormat/>
    <w:rsid w:val="00325A03"/>
    <w:pPr>
      <w:pageBreakBefore/>
      <w:numPr>
        <w:numId w:val="34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325A03"/>
    <w:pPr>
      <w:pageBreakBefore/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325A03"/>
    <w:pPr>
      <w:numPr>
        <w:ilvl w:val="1"/>
        <w:numId w:val="32"/>
      </w:numPr>
      <w:spacing w:before="120" w:after="120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Textosinformato"/>
    <w:qFormat/>
    <w:rsid w:val="00325A03"/>
    <w:pPr>
      <w:spacing w:before="120" w:after="120"/>
    </w:pPr>
    <w:rPr>
      <w:rFonts w:ascii="Myriad Pro Light" w:hAnsi="Myriad Pro Light" w:cs="Times New Roman"/>
      <w:sz w:val="20"/>
      <w:szCs w:val="20"/>
      <w:lang w:val="en-US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TITULO-CITI">
    <w:name w:val="TITULO-CITI"/>
    <w:basedOn w:val="Normal"/>
    <w:qFormat/>
    <w:rsid w:val="00325A03"/>
    <w:pPr>
      <w:jc w:val="right"/>
    </w:pPr>
    <w:rPr>
      <w:rFonts w:ascii="Myriad Pro Light" w:hAnsi="Myriad Pro Light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E7584BC8B63A4CF5AB4B3C5D329E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C733-D413-4F97-BA72-6208655C4EED}"/>
      </w:docPartPr>
      <w:docPartBody>
        <w:p w:rsidR="00E541B2" w:rsidRDefault="00E541B2">
          <w:r w:rsidRPr="00BF312C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1347B1"/>
    <w:rsid w:val="00306BCF"/>
    <w:rsid w:val="003B48EE"/>
    <w:rsid w:val="003D359C"/>
    <w:rsid w:val="004406AF"/>
    <w:rsid w:val="0054298C"/>
    <w:rsid w:val="00627F88"/>
    <w:rsid w:val="00784238"/>
    <w:rsid w:val="00787A57"/>
    <w:rsid w:val="00863414"/>
    <w:rsid w:val="00867778"/>
    <w:rsid w:val="008848A3"/>
    <w:rsid w:val="0091394A"/>
    <w:rsid w:val="009703F5"/>
    <w:rsid w:val="009722CA"/>
    <w:rsid w:val="00A676B9"/>
    <w:rsid w:val="00B2779B"/>
    <w:rsid w:val="00B56986"/>
    <w:rsid w:val="00B92183"/>
    <w:rsid w:val="00C6096F"/>
    <w:rsid w:val="00E541B2"/>
    <w:rsid w:val="00E64E2D"/>
    <w:rsid w:val="00E8776E"/>
    <w:rsid w:val="00E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298C"/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95295A09C84F43CEBF5BD9146C8792C6">
    <w:name w:val="95295A09C84F43CEBF5BD9146C8792C6"/>
    <w:rsid w:val="0054298C"/>
  </w:style>
  <w:style w:type="paragraph" w:customStyle="1" w:styleId="D41F49076ACB46B6BBDAC6E0B0441D6A">
    <w:name w:val="D41F49076ACB46B6BBDAC6E0B0441D6A"/>
    <w:rsid w:val="00542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6040F-3CCA-48C5-9A2F-1EB57A80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35</TotalTime>
  <Pages>8</Pages>
  <Words>956</Words>
  <Characters>4362</Characters>
  <Application>Microsoft Office Word</Application>
  <DocSecurity>0</DocSecurity>
  <Lines>623</Lines>
  <Paragraphs>379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</vt:lpstr>
      <vt:lpstr>Testing</vt:lpstr>
    </vt:vector>
  </TitlesOfParts>
  <Manager/>
  <Company>CITI</Company>
  <LinksUpToDate>false</LinksUpToDate>
  <CharactersWithSpaces>4939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Testing</dc:subject>
  <dc:creator>Cristhian Mendez</dc:creator>
  <cp:keywords/>
  <cp:lastModifiedBy>Cristhian Martín Méndez</cp:lastModifiedBy>
  <cp:revision>9</cp:revision>
  <cp:lastPrinted>2014-06-27T20:16:00Z</cp:lastPrinted>
  <dcterms:created xsi:type="dcterms:W3CDTF">2015-07-29T20:47:00Z</dcterms:created>
  <dcterms:modified xsi:type="dcterms:W3CDTF">2016-02-19T21:53:00Z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v1.1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Cierre de Proyecto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