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91F" w:rsidRPr="005658A7" w:rsidRDefault="008A36D7" w:rsidP="004A5CC6">
      <w:pPr>
        <w:tabs>
          <w:tab w:val="left" w:pos="4050"/>
        </w:tabs>
        <w:rPr>
          <w:rFonts w:ascii="Myriad Pro Light" w:hAnsi="Myriad Pro Light"/>
          <w:lang w:val="es-ES_tradnl"/>
        </w:rPr>
      </w:pPr>
      <w:r w:rsidRPr="005658A7">
        <w:rPr>
          <w:rFonts w:ascii="Myriad Pro Light" w:hAnsi="Myriad Pro Light"/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787DCE89" wp14:editId="0D6967F1">
            <wp:simplePos x="0" y="0"/>
            <wp:positionH relativeFrom="column">
              <wp:posOffset>209550</wp:posOffset>
            </wp:positionH>
            <wp:positionV relativeFrom="paragraph">
              <wp:posOffset>66675</wp:posOffset>
            </wp:positionV>
            <wp:extent cx="1618615" cy="1952625"/>
            <wp:effectExtent l="0" t="0" r="635" b="0"/>
            <wp:wrapNone/>
            <wp:docPr id="4" name="Picture 4" descr="CITI_MEDIA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TI_MEDIA-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91F" w:rsidRPr="005658A7" w:rsidRDefault="0000791F" w:rsidP="002A19B4">
      <w:pPr>
        <w:jc w:val="right"/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254599" w:rsidRPr="005658A7" w:rsidRDefault="00254599" w:rsidP="002A19B4">
      <w:pPr>
        <w:rPr>
          <w:rFonts w:ascii="Myriad Pro Light" w:hAnsi="Myriad Pro Light"/>
          <w:lang w:val="es-ES_tradnl"/>
        </w:rPr>
      </w:pPr>
    </w:p>
    <w:p w:rsidR="00254599" w:rsidRPr="005658A7" w:rsidRDefault="00254599" w:rsidP="002A19B4">
      <w:pPr>
        <w:rPr>
          <w:rFonts w:ascii="Myriad Pro Light" w:hAnsi="Myriad Pro Light"/>
          <w:lang w:val="es-ES_tradnl"/>
        </w:rPr>
      </w:pPr>
    </w:p>
    <w:p w:rsidR="00254599" w:rsidRPr="005658A7" w:rsidRDefault="00254599" w:rsidP="002A19B4">
      <w:pPr>
        <w:rPr>
          <w:rFonts w:ascii="Myriad Pro Light" w:hAnsi="Myriad Pro Light"/>
          <w:lang w:val="es-ES_tradnl"/>
        </w:rPr>
      </w:pPr>
    </w:p>
    <w:p w:rsidR="00254599" w:rsidRPr="005658A7" w:rsidRDefault="00254599" w:rsidP="002A19B4">
      <w:pPr>
        <w:rPr>
          <w:rFonts w:ascii="Myriad Pro Light" w:hAnsi="Myriad Pro Light"/>
          <w:lang w:val="es-ES_tradnl"/>
        </w:rPr>
      </w:pPr>
    </w:p>
    <w:p w:rsidR="00254599" w:rsidRPr="005658A7" w:rsidRDefault="00254599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  <w:r w:rsidRPr="005658A7">
        <w:rPr>
          <w:rFonts w:ascii="Myriad Pro Light" w:hAnsi="Myriad Pro Light"/>
          <w:lang w:val="es-ES_tradnl"/>
        </w:rPr>
        <w:t xml:space="preserve">              </w:t>
      </w:r>
    </w:p>
    <w:p w:rsidR="0000791F" w:rsidRPr="005658A7" w:rsidRDefault="0000791F" w:rsidP="002A19B4">
      <w:pPr>
        <w:jc w:val="right"/>
        <w:rPr>
          <w:rFonts w:ascii="Myriad Pro Light" w:hAnsi="Myriad Pro Light"/>
          <w:bCs/>
          <w:sz w:val="52"/>
          <w:szCs w:val="52"/>
          <w:lang w:val="es-ES_tradnl"/>
        </w:rPr>
      </w:pPr>
    </w:p>
    <w:p w:rsidR="0000791F" w:rsidRPr="005658A7" w:rsidRDefault="004A5CC6" w:rsidP="000956D5">
      <w:pPr>
        <w:pStyle w:val="CITI-Portada-Titulo"/>
        <w:rPr>
          <w:lang w:val="es-ES_tradnl"/>
        </w:rPr>
      </w:pPr>
      <w:r w:rsidRPr="005658A7">
        <w:rPr>
          <w:lang w:val="es-ES_tradnl"/>
        </w:rPr>
        <w:t>Ch</w:t>
      </w:r>
      <w:r w:rsidR="00827FEE" w:rsidRPr="005658A7">
        <w:rPr>
          <w:lang w:val="es-ES_tradnl"/>
        </w:rPr>
        <w:t xml:space="preserve">ecklist de </w:t>
      </w:r>
      <w:r w:rsidR="00325A03" w:rsidRPr="005658A7">
        <w:rPr>
          <w:lang w:val="es-ES_tradnl"/>
        </w:rPr>
        <w:t>Especificación de Requerimientos</w:t>
      </w: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790D1C">
      <w:pPr>
        <w:pStyle w:val="CITI-NORMAL"/>
      </w:pPr>
    </w:p>
    <w:p w:rsidR="00B46D7C" w:rsidRPr="005658A7" w:rsidRDefault="00B46D7C" w:rsidP="00790D1C">
      <w:pPr>
        <w:pStyle w:val="CITI-NORMAL"/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tbl>
      <w:tblPr>
        <w:tblW w:w="9851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7981"/>
      </w:tblGrid>
      <w:tr w:rsidR="00246B7E" w:rsidRPr="005658A7" w:rsidTr="008E4252">
        <w:trPr>
          <w:cantSplit/>
        </w:trPr>
        <w:tc>
          <w:tcPr>
            <w:tcW w:w="1870" w:type="dxa"/>
            <w:vMerge w:val="restart"/>
          </w:tcPr>
          <w:p w:rsidR="00246B7E" w:rsidRPr="005658A7" w:rsidRDefault="00246B7E" w:rsidP="00246B7E">
            <w:pPr>
              <w:pStyle w:val="Textoindependiente"/>
              <w:widowControl/>
              <w:spacing w:before="120"/>
              <w:ind w:left="0" w:firstLine="0"/>
              <w:jc w:val="center"/>
              <w:rPr>
                <w:rFonts w:ascii="Myriad Pro Light" w:hAnsi="Myriad Pro Light"/>
                <w:sz w:val="22"/>
                <w:lang w:val="es-ES_tradnl" w:eastAsia="es-ES"/>
              </w:rPr>
            </w:pPr>
          </w:p>
        </w:tc>
        <w:tc>
          <w:tcPr>
            <w:tcW w:w="7981" w:type="dxa"/>
          </w:tcPr>
          <w:p w:rsidR="00246B7E" w:rsidRDefault="00246B7E" w:rsidP="00246B7E">
            <w:pPr>
              <w:pStyle w:val="Textoindependiente"/>
              <w:widowControl/>
              <w:spacing w:before="0"/>
              <w:ind w:left="0" w:firstLine="0"/>
              <w:rPr>
                <w:rFonts w:ascii="Myriad Pro Light" w:eastAsia="Times New Roman" w:hAnsi="Myriad Pro Light" w:cs="Tahoma"/>
                <w:bCs/>
                <w:sz w:val="28"/>
                <w:lang w:val="es-ES_tradnl" w:eastAsia="es-ES"/>
              </w:rPr>
            </w:pPr>
            <w:r>
              <w:rPr>
                <w:rFonts w:ascii="Myriad Pro Light" w:hAnsi="Myriad Pro Light" w:cs="Tahoma"/>
                <w:bCs/>
                <w:lang w:val="es-ES_tradnl" w:eastAsia="es-ES"/>
              </w:rPr>
              <w:t>Proyecto:</w:t>
            </w:r>
            <w:r>
              <w:rPr>
                <w:rFonts w:ascii="Myriad Pro Light" w:hAnsi="Myriad Pro Light" w:cs="Tahoma"/>
                <w:bCs/>
                <w:sz w:val="28"/>
                <w:lang w:val="es-ES_tradnl" w:eastAsia="es-ES"/>
              </w:rPr>
              <w:t xml:space="preserve"> </w:t>
            </w:r>
            <w:r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begin"/>
            </w:r>
            <w:r>
              <w:rPr>
                <w:rFonts w:ascii="Myriad Pro Light" w:hAnsi="Myriad Pro Light" w:cs="Tahoma"/>
                <w:sz w:val="28"/>
                <w:lang w:val="es-ES_tradnl" w:eastAsia="es-ES"/>
              </w:rPr>
              <w:instrText xml:space="preserve"> DOCPROPERTY "Proyecto" \* MERGEFORMAT </w:instrText>
            </w:r>
            <w:r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separate"/>
            </w:r>
            <w:r>
              <w:rPr>
                <w:rFonts w:ascii="Myriad Pro Light" w:hAnsi="Myriad Pro Light" w:cs="Tahoma"/>
                <w:sz w:val="28"/>
                <w:lang w:val="es-ES_tradnl" w:eastAsia="es-ES"/>
              </w:rPr>
              <w:t>[Proyecto]</w:t>
            </w:r>
            <w:r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end"/>
            </w:r>
          </w:p>
        </w:tc>
      </w:tr>
      <w:tr w:rsidR="00246B7E" w:rsidRPr="005658A7" w:rsidTr="008E4252">
        <w:trPr>
          <w:cantSplit/>
        </w:trPr>
        <w:tc>
          <w:tcPr>
            <w:tcW w:w="1870" w:type="dxa"/>
            <w:vMerge/>
          </w:tcPr>
          <w:p w:rsidR="00246B7E" w:rsidRPr="005658A7" w:rsidRDefault="00246B7E" w:rsidP="00246B7E">
            <w:pPr>
              <w:pStyle w:val="Textoindependiente"/>
              <w:widowControl/>
              <w:spacing w:before="0"/>
              <w:ind w:left="0" w:firstLine="0"/>
              <w:rPr>
                <w:rFonts w:ascii="Myriad Pro Light" w:hAnsi="Myriad Pro Light"/>
                <w:sz w:val="22"/>
                <w:lang w:val="es-ES_tradnl" w:eastAsia="es-ES"/>
              </w:rPr>
            </w:pPr>
          </w:p>
        </w:tc>
        <w:tc>
          <w:tcPr>
            <w:tcW w:w="7981" w:type="dxa"/>
          </w:tcPr>
          <w:p w:rsidR="00246B7E" w:rsidRDefault="00246B7E" w:rsidP="00246B7E">
            <w:pPr>
              <w:pStyle w:val="Textoindependiente"/>
              <w:widowControl/>
              <w:spacing w:before="0"/>
              <w:ind w:left="0" w:firstLine="0"/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</w:pP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begin"/>
            </w: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instrText xml:space="preserve"> DOCPROPERTY  Cliente  \* MERGEFORMAT </w:instrText>
            </w: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separate"/>
            </w: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t>[Cliente]</w:t>
            </w: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end"/>
            </w:r>
          </w:p>
        </w:tc>
      </w:tr>
    </w:tbl>
    <w:p w:rsidR="0000791F" w:rsidRPr="005658A7" w:rsidRDefault="0000791F" w:rsidP="00B44B58">
      <w:pPr>
        <w:pStyle w:val="CITI-NORMAL"/>
        <w:rPr>
          <w:rStyle w:val="nfasis"/>
          <w:i w:val="0"/>
          <w:iCs w:val="0"/>
        </w:rPr>
      </w:pPr>
    </w:p>
    <w:p w:rsidR="008E4252" w:rsidRPr="005658A7" w:rsidRDefault="008E4252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B46D7C" w:rsidRPr="005658A7" w:rsidRDefault="00B46D7C" w:rsidP="002A19B4">
      <w:pPr>
        <w:rPr>
          <w:rFonts w:ascii="Myriad Pro Light" w:hAnsi="Myriad Pro Light"/>
          <w:lang w:val="es-ES_tradnl"/>
        </w:rPr>
      </w:pPr>
    </w:p>
    <w:p w:rsidR="00B46D7C" w:rsidRPr="005658A7" w:rsidRDefault="00B46D7C" w:rsidP="002A19B4">
      <w:pPr>
        <w:rPr>
          <w:rFonts w:ascii="Myriad Pro Light" w:hAnsi="Myriad Pro Light"/>
          <w:lang w:val="es-ES_tradnl"/>
        </w:rPr>
      </w:pPr>
    </w:p>
    <w:p w:rsidR="00B46D7C" w:rsidRPr="005658A7" w:rsidRDefault="00B46D7C" w:rsidP="002A19B4">
      <w:pPr>
        <w:rPr>
          <w:rFonts w:ascii="Myriad Pro Light" w:hAnsi="Myriad Pro Light"/>
          <w:lang w:val="es-ES_tradnl"/>
        </w:rPr>
      </w:pPr>
    </w:p>
    <w:p w:rsidR="00B46D7C" w:rsidRPr="005658A7" w:rsidRDefault="00B46D7C" w:rsidP="002A19B4">
      <w:pPr>
        <w:rPr>
          <w:rFonts w:ascii="Myriad Pro Light" w:hAnsi="Myriad Pro Light"/>
          <w:lang w:val="es-ES_tradnl"/>
        </w:rPr>
      </w:pPr>
    </w:p>
    <w:p w:rsidR="00B46D7C" w:rsidRPr="005658A7" w:rsidRDefault="00B46D7C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5658A7">
        <w:rPr>
          <w:rFonts w:ascii="Myriad Pro Light" w:hAnsi="Myriad Pro Light"/>
          <w:sz w:val="16"/>
          <w:lang w:val="es-ES_tradnl"/>
        </w:rPr>
        <w:t>Confidencialidad del documento.</w:t>
      </w:r>
    </w:p>
    <w:p w:rsidR="0000791F" w:rsidRPr="005658A7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5658A7">
        <w:rPr>
          <w:rFonts w:ascii="Myriad Pro Light" w:hAnsi="Myriad Pro Light"/>
          <w:sz w:val="16"/>
          <w:lang w:val="es-ES_tradnl"/>
        </w:rPr>
        <w:t>Todos los derechos reservados. El contenido de este</w:t>
      </w:r>
      <w:r w:rsidR="00AE7CFC" w:rsidRPr="005658A7">
        <w:rPr>
          <w:rFonts w:ascii="Myriad Pro Light" w:hAnsi="Myriad Pro Light"/>
          <w:sz w:val="16"/>
          <w:lang w:val="es-ES_tradnl"/>
        </w:rPr>
        <w:t xml:space="preserve"> documento es propiedad de CITI</w:t>
      </w:r>
      <w:r w:rsidRPr="005658A7">
        <w:rPr>
          <w:rFonts w:ascii="Myriad Pro Light" w:hAnsi="Myriad Pro Light"/>
          <w:sz w:val="16"/>
          <w:lang w:val="es-ES_tradnl"/>
        </w:rPr>
        <w:t>. Estrictamente prohibido cualquier reproducción total o parcial sin el permiso escrito de CITI.</w:t>
      </w:r>
    </w:p>
    <w:p w:rsidR="0000791F" w:rsidRPr="005658A7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sz w:val="16"/>
          <w:lang w:val="es-ES_tradnl"/>
        </w:rPr>
        <w:sectPr w:rsidR="0000791F" w:rsidRPr="005658A7">
          <w:footerReference w:type="default" r:id="rId9"/>
          <w:pgSz w:w="11907" w:h="16840" w:code="9"/>
          <w:pgMar w:top="1701" w:right="1134" w:bottom="1701" w:left="1134" w:header="709" w:footer="1094" w:gutter="0"/>
          <w:cols w:space="720"/>
          <w:docGrid w:linePitch="360"/>
        </w:sectPr>
      </w:pPr>
      <w:r w:rsidRPr="005658A7">
        <w:rPr>
          <w:rFonts w:ascii="Myriad Pro Light" w:hAnsi="Myriad Pro Light"/>
          <w:sz w:val="16"/>
          <w:lang w:val="es-ES_tradnl"/>
        </w:rPr>
        <w:t xml:space="preserve">Este documento </w:t>
      </w:r>
      <w:r w:rsidR="00E866E8" w:rsidRPr="005658A7">
        <w:rPr>
          <w:rFonts w:ascii="Myriad Pro Light" w:hAnsi="Myriad Pro Light"/>
          <w:sz w:val="16"/>
          <w:lang w:val="es-ES_tradnl"/>
        </w:rPr>
        <w:t>está</w:t>
      </w:r>
      <w:r w:rsidRPr="005658A7">
        <w:rPr>
          <w:rFonts w:ascii="Myriad Pro Light" w:hAnsi="Myriad Pro Light"/>
          <w:sz w:val="16"/>
          <w:lang w:val="es-ES_tradnl"/>
        </w:rPr>
        <w:t xml:space="preserve"> sujeto a cambios. Comentarios, correcciones o preguntas acerca del mismo, debe de ser dirigidas al autor.</w:t>
      </w:r>
    </w:p>
    <w:p w:rsidR="0000791F" w:rsidRPr="005658A7" w:rsidRDefault="0000791F" w:rsidP="00783189">
      <w:pPr>
        <w:pStyle w:val="CITI-TITULO"/>
        <w:outlineLvl w:val="0"/>
      </w:pPr>
      <w:bookmarkStart w:id="0" w:name="_Toc278795551"/>
      <w:bookmarkStart w:id="1" w:name="_Toc425415707"/>
      <w:bookmarkStart w:id="2" w:name="_Toc444587928"/>
      <w:r w:rsidRPr="005658A7">
        <w:lastRenderedPageBreak/>
        <w:t>HISTORIAL DE REVISIONES</w:t>
      </w:r>
      <w:bookmarkEnd w:id="0"/>
      <w:bookmarkEnd w:id="1"/>
      <w:bookmarkEnd w:id="2"/>
    </w:p>
    <w:p w:rsidR="0000791F" w:rsidRPr="005658A7" w:rsidRDefault="0000791F" w:rsidP="008E4252">
      <w:pPr>
        <w:tabs>
          <w:tab w:val="left" w:pos="4029"/>
        </w:tabs>
        <w:rPr>
          <w:rFonts w:ascii="Myriad Pro Light" w:hAnsi="Myriad Pro Light"/>
          <w:sz w:val="22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tbl>
      <w:tblPr>
        <w:tblW w:w="5007" w:type="pct"/>
        <w:tblBorders>
          <w:top w:val="single" w:sz="18" w:space="0" w:color="auto"/>
          <w:bottom w:val="single" w:sz="18" w:space="0" w:color="auto"/>
          <w:insideH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566"/>
        <w:gridCol w:w="4946"/>
        <w:gridCol w:w="878"/>
        <w:gridCol w:w="633"/>
        <w:gridCol w:w="147"/>
        <w:gridCol w:w="991"/>
      </w:tblGrid>
      <w:tr w:rsidR="004A04C1" w:rsidRPr="005658A7" w:rsidTr="00246B7E">
        <w:tc>
          <w:tcPr>
            <w:tcW w:w="773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5658A7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5658A7">
              <w:rPr>
                <w:rFonts w:ascii="Myriad Pro Light" w:hAnsi="Myriad Pro Light"/>
                <w:b/>
                <w:bCs/>
                <w:lang w:val="es-ES_tradnl"/>
              </w:rPr>
              <w:t>FECHA</w:t>
            </w:r>
          </w:p>
        </w:tc>
        <w:tc>
          <w:tcPr>
            <w:tcW w:w="293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5658A7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5658A7">
              <w:rPr>
                <w:rFonts w:ascii="Myriad Pro Light" w:hAnsi="Myriad Pro Light"/>
                <w:b/>
                <w:bCs/>
                <w:lang w:val="es-ES_tradnl"/>
              </w:rPr>
              <w:t>VER.</w:t>
            </w:r>
          </w:p>
        </w:tc>
        <w:tc>
          <w:tcPr>
            <w:tcW w:w="2562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5658A7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5658A7">
              <w:rPr>
                <w:rFonts w:ascii="Myriad Pro Light" w:hAnsi="Myriad Pro Light"/>
                <w:b/>
                <w:bCs/>
                <w:lang w:val="es-ES_tradnl"/>
              </w:rPr>
              <w:t>DESCRIPCIÓN</w:t>
            </w:r>
          </w:p>
        </w:tc>
        <w:tc>
          <w:tcPr>
            <w:tcW w:w="455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5658A7" w:rsidRDefault="004A04C1" w:rsidP="00355162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5658A7">
              <w:rPr>
                <w:rFonts w:ascii="Myriad Pro Light" w:hAnsi="Myriad Pro Light"/>
                <w:b/>
                <w:bCs/>
                <w:lang w:val="es-ES_tradnl"/>
              </w:rPr>
              <w:t>AUTOR</w:t>
            </w:r>
          </w:p>
        </w:tc>
        <w:tc>
          <w:tcPr>
            <w:tcW w:w="328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5658A7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5658A7">
              <w:rPr>
                <w:rFonts w:ascii="Myriad Pro Light" w:hAnsi="Myriad Pro Light"/>
                <w:b/>
                <w:bCs/>
                <w:lang w:val="es-ES_tradnl"/>
              </w:rPr>
              <w:t>REQ.</w:t>
            </w:r>
          </w:p>
        </w:tc>
        <w:tc>
          <w:tcPr>
            <w:tcW w:w="76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5658A7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</w:p>
        </w:tc>
        <w:tc>
          <w:tcPr>
            <w:tcW w:w="513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5658A7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5658A7">
              <w:rPr>
                <w:rFonts w:ascii="Myriad Pro Light" w:hAnsi="Myriad Pro Light"/>
                <w:b/>
                <w:bCs/>
                <w:lang w:val="es-ES_tradnl"/>
              </w:rPr>
              <w:t>Aprobada por.</w:t>
            </w:r>
          </w:p>
        </w:tc>
      </w:tr>
      <w:tr w:rsidR="00032E73" w:rsidRPr="005658A7" w:rsidTr="00246B7E">
        <w:trPr>
          <w:trHeight w:val="558"/>
        </w:trPr>
        <w:tc>
          <w:tcPr>
            <w:tcW w:w="773" w:type="pct"/>
            <w:tcBorders>
              <w:top w:val="single" w:sz="18" w:space="0" w:color="auto"/>
              <w:bottom w:val="single" w:sz="2" w:space="0" w:color="auto"/>
            </w:tcBorders>
          </w:tcPr>
          <w:p w:rsidR="00032E73" w:rsidRPr="005658A7" w:rsidRDefault="0097279E" w:rsidP="00A51DFC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07/09/2015</w:t>
            </w:r>
          </w:p>
        </w:tc>
        <w:tc>
          <w:tcPr>
            <w:tcW w:w="293" w:type="pct"/>
            <w:tcBorders>
              <w:top w:val="single" w:sz="18" w:space="0" w:color="auto"/>
              <w:bottom w:val="single" w:sz="2" w:space="0" w:color="auto"/>
            </w:tcBorders>
          </w:tcPr>
          <w:p w:rsidR="00032E73" w:rsidRPr="005658A7" w:rsidRDefault="00B015E2" w:rsidP="005D2BF4">
            <w:pPr>
              <w:rPr>
                <w:rFonts w:ascii="Myriad Pro Light" w:hAnsi="Myriad Pro Light"/>
                <w:lang w:val="es-ES_tradnl"/>
              </w:rPr>
            </w:pPr>
            <w:r w:rsidRPr="005658A7">
              <w:rPr>
                <w:rFonts w:ascii="Myriad Pro Light" w:hAnsi="Myriad Pro Light"/>
                <w:lang w:val="es-ES_tradnl"/>
              </w:rPr>
              <w:fldChar w:fldCharType="begin"/>
            </w:r>
            <w:r w:rsidRPr="005658A7">
              <w:rPr>
                <w:rFonts w:ascii="Myriad Pro Light" w:hAnsi="Myriad Pro Light"/>
                <w:lang w:val="es-ES_tradnl"/>
              </w:rPr>
              <w:instrText xml:space="preserve"> DOCPROPERTY  "Registro Revisión"  \* MERGEFORMAT </w:instrText>
            </w:r>
            <w:r w:rsidRPr="005658A7">
              <w:rPr>
                <w:rFonts w:ascii="Myriad Pro Light" w:hAnsi="Myriad Pro Light"/>
                <w:lang w:val="es-ES_tradnl"/>
              </w:rPr>
              <w:fldChar w:fldCharType="separate"/>
            </w:r>
            <w:r w:rsidRPr="005658A7">
              <w:rPr>
                <w:rFonts w:ascii="Myriad Pro Light" w:hAnsi="Myriad Pro Light"/>
                <w:lang w:val="es-ES_tradnl"/>
              </w:rPr>
              <w:t>v1.0</w:t>
            </w:r>
            <w:r w:rsidRPr="005658A7"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2562" w:type="pct"/>
            <w:tcBorders>
              <w:top w:val="single" w:sz="18" w:space="0" w:color="auto"/>
              <w:bottom w:val="single" w:sz="2" w:space="0" w:color="auto"/>
            </w:tcBorders>
          </w:tcPr>
          <w:p w:rsidR="00032E73" w:rsidRPr="005658A7" w:rsidRDefault="005658A7" w:rsidP="00397722">
            <w:pPr>
              <w:jc w:val="left"/>
              <w:rPr>
                <w:rFonts w:ascii="Myriad Pro Light" w:hAnsi="Myriad Pro Light"/>
                <w:lang w:val="es-ES_tradnl"/>
              </w:rPr>
            </w:pPr>
            <w:r w:rsidRPr="005658A7">
              <w:rPr>
                <w:rFonts w:ascii="Myriad Pro Light" w:hAnsi="Myriad Pro Light"/>
                <w:lang w:val="es-ES_tradnl"/>
              </w:rPr>
              <w:t>Confección inicial del documento para realizar las auditorias</w:t>
            </w:r>
          </w:p>
        </w:tc>
        <w:sdt>
          <w:sdtPr>
            <w:rPr>
              <w:rFonts w:ascii="Myriad Pro Light" w:hAnsi="Myriad Pro Light"/>
              <w:lang w:val="es-ES_tradnl"/>
            </w:rPr>
            <w:alias w:val="Author"/>
            <w:tag w:val=""/>
            <w:id w:val="-2108108587"/>
            <w:placeholder>
              <w:docPart w:val="B858D1CD14444F66B1CD3F9259DE44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455" w:type="pct"/>
                <w:tcBorders>
                  <w:top w:val="single" w:sz="18" w:space="0" w:color="auto"/>
                </w:tcBorders>
              </w:tcPr>
              <w:p w:rsidR="00032E73" w:rsidRPr="005658A7" w:rsidRDefault="00B015E2" w:rsidP="00032E73">
                <w:pPr>
                  <w:jc w:val="center"/>
                  <w:rPr>
                    <w:rFonts w:ascii="Myriad Pro Light" w:hAnsi="Myriad Pro Light"/>
                    <w:lang w:val="es-ES_tradnl"/>
                  </w:rPr>
                </w:pPr>
                <w:r w:rsidRPr="005658A7">
                  <w:rPr>
                    <w:rFonts w:ascii="Myriad Pro Light" w:hAnsi="Myriad Pro Light"/>
                    <w:lang w:val="en-US"/>
                  </w:rPr>
                  <w:t>Cristhian Mendez</w:t>
                </w:r>
              </w:p>
            </w:tc>
          </w:sdtContent>
        </w:sdt>
        <w:tc>
          <w:tcPr>
            <w:tcW w:w="328" w:type="pct"/>
            <w:tcBorders>
              <w:top w:val="single" w:sz="18" w:space="0" w:color="auto"/>
            </w:tcBorders>
          </w:tcPr>
          <w:p w:rsidR="00032E73" w:rsidRPr="005658A7" w:rsidRDefault="00B015E2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  <w:r w:rsidRPr="005658A7">
              <w:rPr>
                <w:rFonts w:ascii="Myriad Pro Light" w:hAnsi="Myriad Pro Light"/>
                <w:lang w:val="es-ES_tradnl"/>
              </w:rPr>
              <w:fldChar w:fldCharType="begin"/>
            </w:r>
            <w:r w:rsidRPr="005658A7">
              <w:rPr>
                <w:rFonts w:ascii="Myriad Pro Light" w:hAnsi="Myriad Pro Light"/>
                <w:lang w:val="es-ES_tradnl"/>
              </w:rPr>
              <w:instrText xml:space="preserve"> DOCPROPERTY  Req  \* MERGEFORMAT </w:instrText>
            </w:r>
            <w:r w:rsidRPr="005658A7">
              <w:rPr>
                <w:rFonts w:ascii="Myriad Pro Light" w:hAnsi="Myriad Pro Light"/>
                <w:lang w:val="es-ES_tradnl"/>
              </w:rPr>
              <w:fldChar w:fldCharType="separate"/>
            </w:r>
            <w:proofErr w:type="spellStart"/>
            <w:r w:rsidRPr="005658A7">
              <w:rPr>
                <w:rFonts w:ascii="Myriad Pro Light" w:hAnsi="Myriad Pro Light"/>
                <w:lang w:val="es-ES_tradnl"/>
              </w:rPr>
              <w:t>CMMi</w:t>
            </w:r>
            <w:proofErr w:type="spellEnd"/>
            <w:r w:rsidRPr="005658A7"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76" w:type="pct"/>
            <w:tcBorders>
              <w:top w:val="single" w:sz="18" w:space="0" w:color="auto"/>
            </w:tcBorders>
          </w:tcPr>
          <w:p w:rsidR="00032E73" w:rsidRPr="005658A7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3" w:type="pct"/>
            <w:tcBorders>
              <w:top w:val="single" w:sz="18" w:space="0" w:color="auto"/>
            </w:tcBorders>
          </w:tcPr>
          <w:p w:rsidR="00032E73" w:rsidRPr="005658A7" w:rsidRDefault="00B015E2" w:rsidP="0066740C">
            <w:pPr>
              <w:rPr>
                <w:rFonts w:ascii="Myriad Pro Light" w:hAnsi="Myriad Pro Light"/>
                <w:lang w:val="es-ES_tradnl"/>
              </w:rPr>
            </w:pPr>
            <w:r w:rsidRPr="005658A7">
              <w:rPr>
                <w:rFonts w:ascii="Myriad Pro Light" w:hAnsi="Myriad Pro Light"/>
                <w:lang w:val="es-ES_tradnl"/>
              </w:rPr>
              <w:t>N/A</w:t>
            </w:r>
          </w:p>
        </w:tc>
      </w:tr>
      <w:tr w:rsidR="00032E73" w:rsidRPr="005658A7" w:rsidTr="00246B7E">
        <w:tc>
          <w:tcPr>
            <w:tcW w:w="773" w:type="pct"/>
            <w:tcBorders>
              <w:top w:val="single" w:sz="2" w:space="0" w:color="auto"/>
              <w:bottom w:val="single" w:sz="2" w:space="0" w:color="auto"/>
            </w:tcBorders>
          </w:tcPr>
          <w:p w:rsidR="00032E73" w:rsidRPr="005658A7" w:rsidRDefault="005D2BF4" w:rsidP="005D2BF4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21/07/2015</w:t>
            </w:r>
          </w:p>
        </w:tc>
        <w:tc>
          <w:tcPr>
            <w:tcW w:w="293" w:type="pct"/>
            <w:tcBorders>
              <w:top w:val="single" w:sz="2" w:space="0" w:color="auto"/>
              <w:bottom w:val="single" w:sz="2" w:space="0" w:color="auto"/>
            </w:tcBorders>
          </w:tcPr>
          <w:p w:rsidR="00032E73" w:rsidRPr="005658A7" w:rsidRDefault="00B015E2" w:rsidP="00032E73">
            <w:pPr>
              <w:rPr>
                <w:rFonts w:ascii="Myriad Pro Light" w:hAnsi="Myriad Pro Light"/>
                <w:lang w:val="es-ES_tradnl"/>
              </w:rPr>
            </w:pPr>
            <w:r w:rsidRPr="005658A7">
              <w:rPr>
                <w:rFonts w:ascii="Myriad Pro Light" w:hAnsi="Myriad Pro Light"/>
                <w:lang w:val="es-ES_tradnl"/>
              </w:rPr>
              <w:fldChar w:fldCharType="begin"/>
            </w:r>
            <w:r w:rsidRPr="005658A7">
              <w:rPr>
                <w:rFonts w:ascii="Myriad Pro Light" w:hAnsi="Myriad Pro Light"/>
                <w:lang w:val="es-ES_tradnl"/>
              </w:rPr>
              <w:instrText xml:space="preserve"> DOCPROPERTY  "Registro Revisión"  \* MERGEFORMAT </w:instrText>
            </w:r>
            <w:r w:rsidRPr="005658A7">
              <w:rPr>
                <w:rFonts w:ascii="Myriad Pro Light" w:hAnsi="Myriad Pro Light"/>
                <w:lang w:val="es-ES_tradnl"/>
              </w:rPr>
              <w:fldChar w:fldCharType="separate"/>
            </w:r>
            <w:r w:rsidRPr="005658A7">
              <w:rPr>
                <w:rFonts w:ascii="Myriad Pro Light" w:hAnsi="Myriad Pro Light"/>
                <w:lang w:val="es-ES_tradnl"/>
              </w:rPr>
              <w:t>v1.1</w:t>
            </w:r>
            <w:r w:rsidRPr="005658A7"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2562" w:type="pct"/>
            <w:tcBorders>
              <w:top w:val="single" w:sz="2" w:space="0" w:color="auto"/>
              <w:bottom w:val="single" w:sz="2" w:space="0" w:color="auto"/>
            </w:tcBorders>
          </w:tcPr>
          <w:p w:rsidR="00032E73" w:rsidRPr="005658A7" w:rsidRDefault="005D2BF4" w:rsidP="00397722">
            <w:pPr>
              <w:jc w:val="left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Se agregó en la pregunta 4 de “Otras preguntas” “</w:t>
            </w:r>
            <w:r w:rsidRPr="00CD7D48">
              <w:rPr>
                <w:rFonts w:ascii="Myriad Pro Light" w:hAnsi="Myriad Pro Light"/>
                <w:i/>
                <w:sz w:val="22"/>
                <w:szCs w:val="22"/>
              </w:rPr>
              <w:t>Cambios en general al proyecto” al final de  la misma</w:t>
            </w:r>
          </w:p>
        </w:tc>
        <w:sdt>
          <w:sdtPr>
            <w:rPr>
              <w:rFonts w:ascii="Myriad Pro Light" w:hAnsi="Myriad Pro Light"/>
              <w:lang w:val="es-ES_tradnl"/>
            </w:rPr>
            <w:alias w:val="Author"/>
            <w:tag w:val=""/>
            <w:id w:val="526301390"/>
            <w:placeholder>
              <w:docPart w:val="0DAC14E517884FE7AD9383810631A5A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455" w:type="pct"/>
              </w:tcPr>
              <w:p w:rsidR="00032E73" w:rsidRPr="005658A7" w:rsidRDefault="00B015E2" w:rsidP="00032E73">
                <w:pPr>
                  <w:jc w:val="center"/>
                  <w:rPr>
                    <w:rFonts w:ascii="Myriad Pro Light" w:hAnsi="Myriad Pro Light"/>
                    <w:lang w:val="es-ES_tradnl"/>
                  </w:rPr>
                </w:pPr>
                <w:r w:rsidRPr="005658A7">
                  <w:rPr>
                    <w:rFonts w:ascii="Myriad Pro Light" w:hAnsi="Myriad Pro Light"/>
                    <w:lang w:val="en-US"/>
                  </w:rPr>
                  <w:t>Cristhian Mendez</w:t>
                </w:r>
              </w:p>
            </w:tc>
          </w:sdtContent>
        </w:sdt>
        <w:tc>
          <w:tcPr>
            <w:tcW w:w="328" w:type="pct"/>
          </w:tcPr>
          <w:p w:rsidR="00032E73" w:rsidRPr="005658A7" w:rsidRDefault="00B015E2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  <w:r w:rsidRPr="005658A7">
              <w:rPr>
                <w:rFonts w:ascii="Myriad Pro Light" w:hAnsi="Myriad Pro Light"/>
                <w:lang w:val="es-ES_tradnl"/>
              </w:rPr>
              <w:fldChar w:fldCharType="begin"/>
            </w:r>
            <w:r w:rsidRPr="005658A7">
              <w:rPr>
                <w:rFonts w:ascii="Myriad Pro Light" w:hAnsi="Myriad Pro Light"/>
                <w:lang w:val="es-ES_tradnl"/>
              </w:rPr>
              <w:instrText xml:space="preserve"> DOCPROPERTY  Req  \* MERGEFORMAT </w:instrText>
            </w:r>
            <w:r w:rsidRPr="005658A7">
              <w:rPr>
                <w:rFonts w:ascii="Myriad Pro Light" w:hAnsi="Myriad Pro Light"/>
                <w:lang w:val="es-ES_tradnl"/>
              </w:rPr>
              <w:fldChar w:fldCharType="separate"/>
            </w:r>
            <w:proofErr w:type="spellStart"/>
            <w:r w:rsidRPr="005658A7">
              <w:rPr>
                <w:rFonts w:ascii="Myriad Pro Light" w:hAnsi="Myriad Pro Light"/>
                <w:lang w:val="es-ES_tradnl"/>
              </w:rPr>
              <w:t>CMMi</w:t>
            </w:r>
            <w:proofErr w:type="spellEnd"/>
            <w:r w:rsidRPr="005658A7"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76" w:type="pct"/>
          </w:tcPr>
          <w:p w:rsidR="00032E73" w:rsidRPr="005658A7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3" w:type="pct"/>
          </w:tcPr>
          <w:p w:rsidR="00032E73" w:rsidRPr="005658A7" w:rsidRDefault="005D2BF4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N/A</w:t>
            </w:r>
          </w:p>
        </w:tc>
      </w:tr>
      <w:tr w:rsidR="00246B7E" w:rsidRPr="005658A7" w:rsidTr="00246B7E">
        <w:tc>
          <w:tcPr>
            <w:tcW w:w="773" w:type="pct"/>
            <w:tcBorders>
              <w:top w:val="single" w:sz="2" w:space="0" w:color="auto"/>
              <w:bottom w:val="single" w:sz="2" w:space="0" w:color="auto"/>
            </w:tcBorders>
          </w:tcPr>
          <w:p w:rsidR="00246B7E" w:rsidRDefault="00246B7E" w:rsidP="00246B7E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01/03/2016</w:t>
            </w:r>
          </w:p>
        </w:tc>
        <w:tc>
          <w:tcPr>
            <w:tcW w:w="293" w:type="pct"/>
            <w:tcBorders>
              <w:top w:val="single" w:sz="2" w:space="0" w:color="auto"/>
              <w:bottom w:val="single" w:sz="2" w:space="0" w:color="auto"/>
            </w:tcBorders>
          </w:tcPr>
          <w:p w:rsidR="00246B7E" w:rsidRPr="005658A7" w:rsidRDefault="00246B7E" w:rsidP="00246B7E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V1.2</w:t>
            </w:r>
          </w:p>
        </w:tc>
        <w:tc>
          <w:tcPr>
            <w:tcW w:w="2562" w:type="pct"/>
            <w:tcBorders>
              <w:top w:val="single" w:sz="2" w:space="0" w:color="auto"/>
              <w:bottom w:val="single" w:sz="2" w:space="0" w:color="auto"/>
            </w:tcBorders>
          </w:tcPr>
          <w:p w:rsidR="00246B7E" w:rsidRDefault="00246B7E" w:rsidP="00246B7E">
            <w:pPr>
              <w:jc w:val="left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Se actualizo el Checklist con preguntas de control y seguimiento</w:t>
            </w:r>
          </w:p>
        </w:tc>
        <w:sdt>
          <w:sdtPr>
            <w:rPr>
              <w:rFonts w:ascii="Myriad Pro Light" w:hAnsi="Myriad Pro Light"/>
              <w:lang w:val="es-ES_tradnl"/>
            </w:rPr>
            <w:alias w:val="Author"/>
            <w:tag w:val=""/>
            <w:id w:val="-945847506"/>
            <w:placeholder>
              <w:docPart w:val="D09386187F684B2C9663CBF9D022933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455" w:type="pct"/>
              </w:tcPr>
              <w:p w:rsidR="00246B7E" w:rsidRPr="005658A7" w:rsidRDefault="00246B7E" w:rsidP="00246B7E">
                <w:pPr>
                  <w:jc w:val="center"/>
                  <w:rPr>
                    <w:rFonts w:ascii="Myriad Pro Light" w:hAnsi="Myriad Pro Light"/>
                    <w:lang w:val="es-ES_tradnl"/>
                  </w:rPr>
                </w:pPr>
                <w:r w:rsidRPr="005658A7">
                  <w:rPr>
                    <w:rFonts w:ascii="Myriad Pro Light" w:hAnsi="Myriad Pro Light"/>
                    <w:lang w:val="en-US"/>
                  </w:rPr>
                  <w:t>Cristhian Mendez</w:t>
                </w:r>
              </w:p>
            </w:tc>
          </w:sdtContent>
        </w:sdt>
        <w:tc>
          <w:tcPr>
            <w:tcW w:w="328" w:type="pct"/>
          </w:tcPr>
          <w:p w:rsidR="00246B7E" w:rsidRPr="005658A7" w:rsidRDefault="00246B7E" w:rsidP="00246B7E">
            <w:pPr>
              <w:jc w:val="center"/>
              <w:rPr>
                <w:rFonts w:ascii="Myriad Pro Light" w:hAnsi="Myriad Pro Light"/>
                <w:lang w:val="es-ES_tradnl"/>
              </w:rPr>
            </w:pPr>
            <w:r w:rsidRPr="005658A7">
              <w:rPr>
                <w:rFonts w:ascii="Myriad Pro Light" w:hAnsi="Myriad Pro Light"/>
                <w:lang w:val="es-ES_tradnl"/>
              </w:rPr>
              <w:fldChar w:fldCharType="begin"/>
            </w:r>
            <w:r w:rsidRPr="005658A7">
              <w:rPr>
                <w:rFonts w:ascii="Myriad Pro Light" w:hAnsi="Myriad Pro Light"/>
                <w:lang w:val="es-ES_tradnl"/>
              </w:rPr>
              <w:instrText xml:space="preserve"> DOCPROPERTY  Req  \* MERGEFORMAT </w:instrText>
            </w:r>
            <w:r w:rsidRPr="005658A7">
              <w:rPr>
                <w:rFonts w:ascii="Myriad Pro Light" w:hAnsi="Myriad Pro Light"/>
                <w:lang w:val="es-ES_tradnl"/>
              </w:rPr>
              <w:fldChar w:fldCharType="separate"/>
            </w:r>
            <w:proofErr w:type="spellStart"/>
            <w:r w:rsidRPr="005658A7">
              <w:rPr>
                <w:rFonts w:ascii="Myriad Pro Light" w:hAnsi="Myriad Pro Light"/>
                <w:lang w:val="es-ES_tradnl"/>
              </w:rPr>
              <w:t>CMMi</w:t>
            </w:r>
            <w:proofErr w:type="spellEnd"/>
            <w:r w:rsidRPr="005658A7"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76" w:type="pct"/>
          </w:tcPr>
          <w:p w:rsidR="00246B7E" w:rsidRPr="005658A7" w:rsidRDefault="00246B7E" w:rsidP="00246B7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3" w:type="pct"/>
          </w:tcPr>
          <w:p w:rsidR="00246B7E" w:rsidRPr="005658A7" w:rsidRDefault="00246B7E" w:rsidP="00246B7E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N/A</w:t>
            </w:r>
          </w:p>
        </w:tc>
      </w:tr>
      <w:tr w:rsidR="00246B7E" w:rsidRPr="005658A7" w:rsidTr="00246B7E">
        <w:tc>
          <w:tcPr>
            <w:tcW w:w="773" w:type="pct"/>
            <w:tcBorders>
              <w:top w:val="single" w:sz="2" w:space="0" w:color="auto"/>
            </w:tcBorders>
          </w:tcPr>
          <w:p w:rsidR="00246B7E" w:rsidRPr="005658A7" w:rsidRDefault="00246B7E" w:rsidP="00246B7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93" w:type="pct"/>
            <w:tcBorders>
              <w:top w:val="single" w:sz="2" w:space="0" w:color="auto"/>
            </w:tcBorders>
          </w:tcPr>
          <w:p w:rsidR="00246B7E" w:rsidRPr="005658A7" w:rsidRDefault="00246B7E" w:rsidP="00246B7E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562" w:type="pct"/>
            <w:tcBorders>
              <w:top w:val="single" w:sz="2" w:space="0" w:color="auto"/>
            </w:tcBorders>
          </w:tcPr>
          <w:p w:rsidR="00246B7E" w:rsidRPr="005658A7" w:rsidRDefault="00246B7E" w:rsidP="00246B7E">
            <w:pPr>
              <w:jc w:val="left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455" w:type="pct"/>
          </w:tcPr>
          <w:p w:rsidR="00246B7E" w:rsidRPr="005658A7" w:rsidRDefault="00246B7E" w:rsidP="00246B7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328" w:type="pct"/>
          </w:tcPr>
          <w:p w:rsidR="00246B7E" w:rsidRPr="005658A7" w:rsidRDefault="00246B7E" w:rsidP="00246B7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246B7E" w:rsidRPr="005658A7" w:rsidRDefault="00246B7E" w:rsidP="00246B7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3" w:type="pct"/>
          </w:tcPr>
          <w:p w:rsidR="00246B7E" w:rsidRPr="005658A7" w:rsidRDefault="00246B7E" w:rsidP="00246B7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246B7E" w:rsidRPr="005658A7" w:rsidTr="00246B7E">
        <w:trPr>
          <w:trHeight w:val="436"/>
        </w:trPr>
        <w:tc>
          <w:tcPr>
            <w:tcW w:w="773" w:type="pct"/>
            <w:tcBorders>
              <w:top w:val="single" w:sz="2" w:space="0" w:color="auto"/>
            </w:tcBorders>
          </w:tcPr>
          <w:p w:rsidR="00246B7E" w:rsidRPr="005658A7" w:rsidRDefault="00246B7E" w:rsidP="00246B7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93" w:type="pct"/>
            <w:tcBorders>
              <w:top w:val="single" w:sz="2" w:space="0" w:color="auto"/>
            </w:tcBorders>
          </w:tcPr>
          <w:p w:rsidR="00246B7E" w:rsidRPr="005658A7" w:rsidRDefault="00246B7E" w:rsidP="00246B7E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562" w:type="pct"/>
            <w:tcBorders>
              <w:top w:val="single" w:sz="2" w:space="0" w:color="auto"/>
            </w:tcBorders>
          </w:tcPr>
          <w:p w:rsidR="00246B7E" w:rsidRPr="005658A7" w:rsidRDefault="00246B7E" w:rsidP="00246B7E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455" w:type="pct"/>
          </w:tcPr>
          <w:p w:rsidR="00246B7E" w:rsidRPr="005658A7" w:rsidRDefault="00246B7E" w:rsidP="00246B7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328" w:type="pct"/>
          </w:tcPr>
          <w:p w:rsidR="00246B7E" w:rsidRPr="005658A7" w:rsidRDefault="00246B7E" w:rsidP="00246B7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246B7E" w:rsidRPr="005658A7" w:rsidRDefault="00246B7E" w:rsidP="00246B7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3" w:type="pct"/>
          </w:tcPr>
          <w:p w:rsidR="00246B7E" w:rsidRPr="005658A7" w:rsidRDefault="00246B7E" w:rsidP="00246B7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246B7E" w:rsidRPr="005658A7" w:rsidTr="00246B7E">
        <w:tc>
          <w:tcPr>
            <w:tcW w:w="773" w:type="pct"/>
            <w:tcBorders>
              <w:top w:val="single" w:sz="2" w:space="0" w:color="auto"/>
            </w:tcBorders>
          </w:tcPr>
          <w:p w:rsidR="00246B7E" w:rsidRPr="005658A7" w:rsidRDefault="00246B7E" w:rsidP="00246B7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93" w:type="pct"/>
            <w:tcBorders>
              <w:top w:val="single" w:sz="2" w:space="0" w:color="auto"/>
            </w:tcBorders>
          </w:tcPr>
          <w:p w:rsidR="00246B7E" w:rsidRPr="005658A7" w:rsidRDefault="00246B7E" w:rsidP="00246B7E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562" w:type="pct"/>
            <w:tcBorders>
              <w:top w:val="single" w:sz="2" w:space="0" w:color="auto"/>
            </w:tcBorders>
          </w:tcPr>
          <w:p w:rsidR="00246B7E" w:rsidRPr="005658A7" w:rsidRDefault="00246B7E" w:rsidP="00246B7E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455" w:type="pct"/>
          </w:tcPr>
          <w:p w:rsidR="00246B7E" w:rsidRPr="005658A7" w:rsidRDefault="00246B7E" w:rsidP="00246B7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328" w:type="pct"/>
          </w:tcPr>
          <w:p w:rsidR="00246B7E" w:rsidRPr="005658A7" w:rsidRDefault="00246B7E" w:rsidP="00246B7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246B7E" w:rsidRPr="005658A7" w:rsidRDefault="00246B7E" w:rsidP="00246B7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3" w:type="pct"/>
          </w:tcPr>
          <w:p w:rsidR="00246B7E" w:rsidRPr="005658A7" w:rsidRDefault="00246B7E" w:rsidP="00246B7E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</w:tbl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00791F" w:rsidRPr="005658A7" w:rsidRDefault="0000791F" w:rsidP="002A19B4">
      <w:pPr>
        <w:rPr>
          <w:rFonts w:ascii="Myriad Pro Light" w:hAnsi="Myriad Pro Light"/>
          <w:lang w:val="es-ES_tradnl"/>
        </w:rPr>
      </w:pPr>
    </w:p>
    <w:p w:rsidR="00325A03" w:rsidRPr="005658A7" w:rsidRDefault="00325A03">
      <w:pPr>
        <w:jc w:val="left"/>
        <w:rPr>
          <w:rFonts w:ascii="Myriad Pro Light" w:hAnsi="Myriad Pro Light"/>
          <w:lang w:val="es-ES_tradnl"/>
        </w:rPr>
      </w:pPr>
      <w:r w:rsidRPr="005658A7">
        <w:rPr>
          <w:rFonts w:ascii="Myriad Pro Light" w:hAnsi="Myriad Pro Light"/>
          <w:lang w:val="es-ES_tradnl"/>
        </w:rPr>
        <w:br w:type="page"/>
      </w:r>
    </w:p>
    <w:p w:rsidR="00783189" w:rsidRPr="005658A7" w:rsidRDefault="00E93FA4" w:rsidP="00246B7E">
      <w:pPr>
        <w:pStyle w:val="CITI-TITULO-1"/>
        <w:numPr>
          <w:ilvl w:val="0"/>
          <w:numId w:val="0"/>
        </w:numPr>
        <w:outlineLvl w:val="0"/>
      </w:pPr>
      <w:bookmarkStart w:id="3" w:name="_Toc278736754"/>
      <w:bookmarkStart w:id="4" w:name="_Toc278736823"/>
      <w:bookmarkStart w:id="5" w:name="_Toc278795552"/>
      <w:bookmarkStart w:id="6" w:name="_Toc425415708"/>
      <w:bookmarkStart w:id="7" w:name="_Toc444587929"/>
      <w:r w:rsidRPr="005658A7">
        <w:lastRenderedPageBreak/>
        <w:t>TABLA DE CONTENIDO</w:t>
      </w:r>
      <w:bookmarkEnd w:id="3"/>
      <w:bookmarkEnd w:id="4"/>
      <w:bookmarkEnd w:id="5"/>
      <w:bookmarkEnd w:id="6"/>
      <w:bookmarkEnd w:id="7"/>
    </w:p>
    <w:sdt>
      <w:sdtPr>
        <w:rPr>
          <w:rFonts w:ascii="Myriad Pro Light" w:eastAsia="Times New Roman" w:hAnsi="Myriad Pro Light" w:cs="Times New Roman"/>
          <w:color w:val="auto"/>
          <w:sz w:val="20"/>
          <w:szCs w:val="20"/>
          <w:lang w:val="es-MX" w:eastAsia="es-ES"/>
        </w:rPr>
        <w:id w:val="-1474749407"/>
        <w:docPartObj>
          <w:docPartGallery w:val="Table of Contents"/>
          <w:docPartUnique/>
        </w:docPartObj>
      </w:sdtPr>
      <w:sdtEndPr>
        <w:rPr>
          <w:rFonts w:eastAsia="MS Mincho"/>
        </w:rPr>
      </w:sdtEndPr>
      <w:sdtContent>
        <w:p w:rsidR="00246B7E" w:rsidRDefault="00246B7E" w:rsidP="00246B7E">
          <w:pPr>
            <w:pStyle w:val="TtulodeTDC"/>
            <w:rPr>
              <w:rFonts w:ascii="Myriad Pro Light" w:hAnsi="Myriad Pro Light"/>
              <w:sz w:val="20"/>
              <w:szCs w:val="20"/>
            </w:rPr>
          </w:pPr>
        </w:p>
        <w:p w:rsidR="00246B7E" w:rsidRDefault="00246B7E">
          <w:pPr>
            <w:pStyle w:val="TD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r>
            <w:rPr>
              <w:bCs w:val="0"/>
              <w:caps/>
              <w:szCs w:val="20"/>
            </w:rPr>
            <w:fldChar w:fldCharType="begin"/>
          </w:r>
          <w:r>
            <w:rPr>
              <w:bCs w:val="0"/>
              <w:caps/>
              <w:szCs w:val="20"/>
            </w:rPr>
            <w:instrText xml:space="preserve"> TOC \o "1-3" \h \z \u </w:instrText>
          </w:r>
          <w:r>
            <w:rPr>
              <w:bCs w:val="0"/>
              <w:caps/>
              <w:szCs w:val="20"/>
            </w:rPr>
            <w:fldChar w:fldCharType="separate"/>
          </w:r>
          <w:hyperlink w:anchor="_Toc444587928" w:history="1">
            <w:r w:rsidRPr="00704779">
              <w:rPr>
                <w:rStyle w:val="Hipervnculo"/>
                <w:noProof/>
              </w:rPr>
              <w:t>HISTORIAL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_Toc444587928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B7E" w:rsidRDefault="003C75B8">
          <w:pPr>
            <w:pStyle w:val="TD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444587929" w:history="1">
            <w:r w:rsidR="00246B7E" w:rsidRPr="00704779">
              <w:rPr>
                <w:rStyle w:val="Hipervnculo"/>
                <w:noProof/>
              </w:rPr>
              <w:t>TABLA DE CONTENIDO</w:t>
            </w:r>
            <w:r w:rsidR="00246B7E">
              <w:rPr>
                <w:noProof/>
                <w:webHidden/>
              </w:rPr>
              <w:tab/>
            </w:r>
            <w:r w:rsidR="00246B7E">
              <w:rPr>
                <w:noProof/>
                <w:webHidden/>
              </w:rPr>
              <w:fldChar w:fldCharType="begin"/>
            </w:r>
            <w:r w:rsidR="00246B7E">
              <w:rPr>
                <w:noProof/>
                <w:webHidden/>
              </w:rPr>
              <w:instrText xml:space="preserve"> PAGEREF _Toc444587929 \h </w:instrText>
            </w:r>
            <w:r w:rsidR="00246B7E">
              <w:rPr>
                <w:noProof/>
                <w:webHidden/>
              </w:rPr>
            </w:r>
            <w:r w:rsidR="00246B7E">
              <w:rPr>
                <w:noProof/>
                <w:webHidden/>
              </w:rPr>
              <w:fldChar w:fldCharType="separate"/>
            </w:r>
            <w:r w:rsidR="00246B7E">
              <w:rPr>
                <w:noProof/>
                <w:webHidden/>
              </w:rPr>
              <w:t>3</w:t>
            </w:r>
            <w:r w:rsidR="00246B7E">
              <w:rPr>
                <w:noProof/>
                <w:webHidden/>
              </w:rPr>
              <w:fldChar w:fldCharType="end"/>
            </w:r>
          </w:hyperlink>
        </w:p>
        <w:p w:rsidR="00246B7E" w:rsidRDefault="003C75B8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444587930" w:history="1">
            <w:r w:rsidR="00246B7E" w:rsidRPr="00704779">
              <w:rPr>
                <w:rStyle w:val="Hipervnculo"/>
                <w:noProof/>
              </w:rPr>
              <w:t>1.</w:t>
            </w:r>
            <w:r w:rsidR="00246B7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46B7E" w:rsidRPr="00704779">
              <w:rPr>
                <w:rStyle w:val="Hipervnculo"/>
                <w:noProof/>
              </w:rPr>
              <w:t>DATOS GENERALES</w:t>
            </w:r>
            <w:r w:rsidR="00246B7E">
              <w:rPr>
                <w:noProof/>
                <w:webHidden/>
              </w:rPr>
              <w:tab/>
            </w:r>
            <w:r w:rsidR="00246B7E">
              <w:rPr>
                <w:noProof/>
                <w:webHidden/>
              </w:rPr>
              <w:fldChar w:fldCharType="begin"/>
            </w:r>
            <w:r w:rsidR="00246B7E">
              <w:rPr>
                <w:noProof/>
                <w:webHidden/>
              </w:rPr>
              <w:instrText xml:space="preserve"> PAGEREF _Toc444587930 \h </w:instrText>
            </w:r>
            <w:r w:rsidR="00246B7E">
              <w:rPr>
                <w:noProof/>
                <w:webHidden/>
              </w:rPr>
            </w:r>
            <w:r w:rsidR="00246B7E">
              <w:rPr>
                <w:noProof/>
                <w:webHidden/>
              </w:rPr>
              <w:fldChar w:fldCharType="separate"/>
            </w:r>
            <w:r w:rsidR="00246B7E">
              <w:rPr>
                <w:noProof/>
                <w:webHidden/>
              </w:rPr>
              <w:t>4</w:t>
            </w:r>
            <w:r w:rsidR="00246B7E">
              <w:rPr>
                <w:noProof/>
                <w:webHidden/>
              </w:rPr>
              <w:fldChar w:fldCharType="end"/>
            </w:r>
          </w:hyperlink>
        </w:p>
        <w:p w:rsidR="00246B7E" w:rsidRDefault="003C75B8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444587931" w:history="1">
            <w:r w:rsidR="00246B7E" w:rsidRPr="00704779">
              <w:rPr>
                <w:rStyle w:val="Hipervnculo"/>
                <w:noProof/>
              </w:rPr>
              <w:t>2.</w:t>
            </w:r>
            <w:r w:rsidR="00246B7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46B7E" w:rsidRPr="00704779">
              <w:rPr>
                <w:rStyle w:val="Hipervnculo"/>
                <w:noProof/>
              </w:rPr>
              <w:t>Checklist de Auditoria</w:t>
            </w:r>
            <w:r w:rsidR="00246B7E">
              <w:rPr>
                <w:noProof/>
                <w:webHidden/>
              </w:rPr>
              <w:tab/>
            </w:r>
            <w:r w:rsidR="00246B7E">
              <w:rPr>
                <w:noProof/>
                <w:webHidden/>
              </w:rPr>
              <w:fldChar w:fldCharType="begin"/>
            </w:r>
            <w:r w:rsidR="00246B7E">
              <w:rPr>
                <w:noProof/>
                <w:webHidden/>
              </w:rPr>
              <w:instrText xml:space="preserve"> PAGEREF _Toc444587931 \h </w:instrText>
            </w:r>
            <w:r w:rsidR="00246B7E">
              <w:rPr>
                <w:noProof/>
                <w:webHidden/>
              </w:rPr>
            </w:r>
            <w:r w:rsidR="00246B7E">
              <w:rPr>
                <w:noProof/>
                <w:webHidden/>
              </w:rPr>
              <w:fldChar w:fldCharType="separate"/>
            </w:r>
            <w:r w:rsidR="00246B7E">
              <w:rPr>
                <w:noProof/>
                <w:webHidden/>
              </w:rPr>
              <w:t>5</w:t>
            </w:r>
            <w:r w:rsidR="00246B7E">
              <w:rPr>
                <w:noProof/>
                <w:webHidden/>
              </w:rPr>
              <w:fldChar w:fldCharType="end"/>
            </w:r>
          </w:hyperlink>
        </w:p>
        <w:p w:rsidR="00246B7E" w:rsidRDefault="003C75B8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444587932" w:history="1">
            <w:r w:rsidR="00246B7E" w:rsidRPr="00704779">
              <w:rPr>
                <w:rStyle w:val="Hipervnculo"/>
                <w:noProof/>
              </w:rPr>
              <w:t>3.</w:t>
            </w:r>
            <w:r w:rsidR="00246B7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46B7E" w:rsidRPr="00704779">
              <w:rPr>
                <w:rStyle w:val="Hipervnculo"/>
                <w:noProof/>
              </w:rPr>
              <w:t>Otras Preguntas</w:t>
            </w:r>
            <w:r w:rsidR="00246B7E">
              <w:rPr>
                <w:noProof/>
                <w:webHidden/>
              </w:rPr>
              <w:tab/>
            </w:r>
            <w:r w:rsidR="00246B7E">
              <w:rPr>
                <w:noProof/>
                <w:webHidden/>
              </w:rPr>
              <w:fldChar w:fldCharType="begin"/>
            </w:r>
            <w:r w:rsidR="00246B7E">
              <w:rPr>
                <w:noProof/>
                <w:webHidden/>
              </w:rPr>
              <w:instrText xml:space="preserve"> PAGEREF _Toc444587932 \h </w:instrText>
            </w:r>
            <w:r w:rsidR="00246B7E">
              <w:rPr>
                <w:noProof/>
                <w:webHidden/>
              </w:rPr>
            </w:r>
            <w:r w:rsidR="00246B7E">
              <w:rPr>
                <w:noProof/>
                <w:webHidden/>
              </w:rPr>
              <w:fldChar w:fldCharType="separate"/>
            </w:r>
            <w:r w:rsidR="00246B7E">
              <w:rPr>
                <w:noProof/>
                <w:webHidden/>
              </w:rPr>
              <w:t>7</w:t>
            </w:r>
            <w:r w:rsidR="00246B7E">
              <w:rPr>
                <w:noProof/>
                <w:webHidden/>
              </w:rPr>
              <w:fldChar w:fldCharType="end"/>
            </w:r>
          </w:hyperlink>
        </w:p>
        <w:p w:rsidR="00246B7E" w:rsidRDefault="003C75B8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444587933" w:history="1">
            <w:r w:rsidR="00246B7E" w:rsidRPr="00704779">
              <w:rPr>
                <w:rStyle w:val="Hipervnculo"/>
                <w:noProof/>
              </w:rPr>
              <w:t>4.</w:t>
            </w:r>
            <w:r w:rsidR="00246B7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46B7E" w:rsidRPr="00704779">
              <w:rPr>
                <w:rStyle w:val="Hipervnculo"/>
                <w:noProof/>
              </w:rPr>
              <w:t>Referencias</w:t>
            </w:r>
            <w:r w:rsidR="00246B7E">
              <w:rPr>
                <w:noProof/>
                <w:webHidden/>
              </w:rPr>
              <w:tab/>
            </w:r>
            <w:r w:rsidR="00246B7E">
              <w:rPr>
                <w:noProof/>
                <w:webHidden/>
              </w:rPr>
              <w:fldChar w:fldCharType="begin"/>
            </w:r>
            <w:r w:rsidR="00246B7E">
              <w:rPr>
                <w:noProof/>
                <w:webHidden/>
              </w:rPr>
              <w:instrText xml:space="preserve"> PAGEREF _Toc444587933 \h </w:instrText>
            </w:r>
            <w:r w:rsidR="00246B7E">
              <w:rPr>
                <w:noProof/>
                <w:webHidden/>
              </w:rPr>
            </w:r>
            <w:r w:rsidR="00246B7E">
              <w:rPr>
                <w:noProof/>
                <w:webHidden/>
              </w:rPr>
              <w:fldChar w:fldCharType="separate"/>
            </w:r>
            <w:r w:rsidR="00246B7E">
              <w:rPr>
                <w:noProof/>
                <w:webHidden/>
              </w:rPr>
              <w:t>9</w:t>
            </w:r>
            <w:r w:rsidR="00246B7E">
              <w:rPr>
                <w:noProof/>
                <w:webHidden/>
              </w:rPr>
              <w:fldChar w:fldCharType="end"/>
            </w:r>
          </w:hyperlink>
        </w:p>
        <w:p w:rsidR="00246B7E" w:rsidRDefault="003C75B8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444587934" w:history="1">
            <w:r w:rsidR="00246B7E" w:rsidRPr="00704779">
              <w:rPr>
                <w:rStyle w:val="Hipervnculo"/>
                <w:noProof/>
              </w:rPr>
              <w:t>5.</w:t>
            </w:r>
            <w:r w:rsidR="00246B7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246B7E" w:rsidRPr="00704779">
              <w:rPr>
                <w:rStyle w:val="Hipervnculo"/>
                <w:noProof/>
              </w:rPr>
              <w:t>Resultados</w:t>
            </w:r>
            <w:r w:rsidR="00246B7E">
              <w:rPr>
                <w:noProof/>
                <w:webHidden/>
              </w:rPr>
              <w:tab/>
            </w:r>
            <w:r w:rsidR="00246B7E">
              <w:rPr>
                <w:noProof/>
                <w:webHidden/>
              </w:rPr>
              <w:fldChar w:fldCharType="begin"/>
            </w:r>
            <w:r w:rsidR="00246B7E">
              <w:rPr>
                <w:noProof/>
                <w:webHidden/>
              </w:rPr>
              <w:instrText xml:space="preserve"> PAGEREF _Toc444587934 \h </w:instrText>
            </w:r>
            <w:r w:rsidR="00246B7E">
              <w:rPr>
                <w:noProof/>
                <w:webHidden/>
              </w:rPr>
            </w:r>
            <w:r w:rsidR="00246B7E">
              <w:rPr>
                <w:noProof/>
                <w:webHidden/>
              </w:rPr>
              <w:fldChar w:fldCharType="separate"/>
            </w:r>
            <w:r w:rsidR="00246B7E">
              <w:rPr>
                <w:noProof/>
                <w:webHidden/>
              </w:rPr>
              <w:t>10</w:t>
            </w:r>
            <w:r w:rsidR="00246B7E">
              <w:rPr>
                <w:noProof/>
                <w:webHidden/>
              </w:rPr>
              <w:fldChar w:fldCharType="end"/>
            </w:r>
          </w:hyperlink>
        </w:p>
        <w:p w:rsidR="00246B7E" w:rsidRDefault="00246B7E" w:rsidP="00246B7E">
          <w:pPr>
            <w:rPr>
              <w:rFonts w:ascii="Myriad Pro Light" w:hAnsi="Myriad Pro Light"/>
              <w:szCs w:val="20"/>
            </w:rPr>
          </w:pPr>
          <w:r>
            <w:rPr>
              <w:rFonts w:ascii="Myriad Pro Light" w:hAnsi="Myriad Pro Light"/>
              <w:bCs/>
              <w:caps/>
              <w:szCs w:val="20"/>
            </w:rPr>
            <w:fldChar w:fldCharType="end"/>
          </w:r>
        </w:p>
      </w:sdtContent>
    </w:sdt>
    <w:p w:rsidR="00246B7E" w:rsidRDefault="00246B7E" w:rsidP="00246B7E">
      <w:pPr>
        <w:outlineLvl w:val="0"/>
        <w:rPr>
          <w:rFonts w:ascii="Myriad Pro Light" w:eastAsia="Times New Roman" w:hAnsi="Myriad Pro Light"/>
          <w:szCs w:val="20"/>
        </w:rPr>
      </w:pPr>
    </w:p>
    <w:p w:rsidR="00783189" w:rsidRPr="005658A7" w:rsidRDefault="00783189" w:rsidP="002A19B4">
      <w:pPr>
        <w:ind w:left="360"/>
        <w:rPr>
          <w:rFonts w:ascii="Myriad Pro Light" w:hAnsi="Myriad Pro Light"/>
          <w:lang w:val="es-ES_tradnl"/>
        </w:rPr>
        <w:sectPr w:rsidR="00783189" w:rsidRPr="005658A7" w:rsidSect="00A159C7">
          <w:headerReference w:type="default" r:id="rId10"/>
          <w:footerReference w:type="default" r:id="rId11"/>
          <w:pgSz w:w="11907" w:h="16840" w:code="9"/>
          <w:pgMar w:top="1701" w:right="1134" w:bottom="1701" w:left="1134" w:header="720" w:footer="142" w:gutter="0"/>
          <w:pgNumType w:start="2"/>
          <w:cols w:space="720"/>
          <w:docGrid w:linePitch="360"/>
        </w:sectPr>
      </w:pPr>
    </w:p>
    <w:p w:rsidR="00E93FA4" w:rsidRPr="005658A7" w:rsidRDefault="00827FEE" w:rsidP="00246B7E">
      <w:pPr>
        <w:pStyle w:val="CITI-TITULO-1"/>
        <w:outlineLvl w:val="0"/>
      </w:pPr>
      <w:bookmarkStart w:id="8" w:name="_Toc425415709"/>
      <w:bookmarkStart w:id="9" w:name="_Toc444587930"/>
      <w:bookmarkStart w:id="10" w:name="_Toc19696891"/>
      <w:r w:rsidRPr="005658A7">
        <w:lastRenderedPageBreak/>
        <w:t>DATOS GENERALES</w:t>
      </w:r>
      <w:bookmarkEnd w:id="8"/>
      <w:bookmarkEnd w:id="9"/>
    </w:p>
    <w:p w:rsidR="00827FEE" w:rsidRPr="005658A7" w:rsidRDefault="00827FEE" w:rsidP="00827FEE">
      <w:pPr>
        <w:pStyle w:val="CITI-NORMAL"/>
      </w:pPr>
      <w:bookmarkStart w:id="11" w:name="_Toc65403954"/>
      <w:bookmarkStart w:id="12" w:name="_Toc96168343"/>
      <w:bookmarkStart w:id="13" w:name="_Toc94593402"/>
    </w:p>
    <w:tbl>
      <w:tblPr>
        <w:tblW w:w="9923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70"/>
        <w:gridCol w:w="3176"/>
        <w:gridCol w:w="3177"/>
      </w:tblGrid>
      <w:tr w:rsidR="00827FEE" w:rsidRPr="005658A7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5658A7" w:rsidRDefault="00827FEE" w:rsidP="00B015E2">
            <w:pPr>
              <w:pStyle w:val="CITI-NORMAL"/>
              <w:rPr>
                <w:b/>
              </w:rPr>
            </w:pPr>
            <w:r w:rsidRPr="005658A7">
              <w:rPr>
                <w:b/>
              </w:rPr>
              <w:br w:type="page"/>
              <w:t>Nombre del Proyecto, Iteración</w:t>
            </w:r>
          </w:p>
        </w:tc>
        <w:tc>
          <w:tcPr>
            <w:tcW w:w="6293" w:type="dxa"/>
            <w:gridSpan w:val="2"/>
          </w:tcPr>
          <w:p w:rsidR="00827FEE" w:rsidRPr="005658A7" w:rsidRDefault="005658A7" w:rsidP="00B015E2">
            <w:pPr>
              <w:pStyle w:val="CITI-NORMAL"/>
              <w:rPr>
                <w:lang w:val="es-MX"/>
              </w:rPr>
            </w:pPr>
            <w:r w:rsidRPr="005658A7">
              <w:rPr>
                <w:lang w:val="es-MX"/>
              </w:rPr>
              <w:t>CNL-O-001: Desarrollo de aplicación Móvil</w:t>
            </w:r>
          </w:p>
        </w:tc>
      </w:tr>
      <w:tr w:rsidR="00827FEE" w:rsidRPr="005658A7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5658A7" w:rsidRDefault="00827FEE" w:rsidP="00B015E2">
            <w:pPr>
              <w:pStyle w:val="CITI-NORMAL"/>
              <w:rPr>
                <w:b/>
                <w:lang w:val="es-MX"/>
              </w:rPr>
            </w:pPr>
            <w:r w:rsidRPr="005658A7">
              <w:rPr>
                <w:b/>
                <w:lang w:val="es-MX"/>
              </w:rPr>
              <w:t>Nombre del Líder de Proyecto</w:t>
            </w:r>
          </w:p>
        </w:tc>
        <w:tc>
          <w:tcPr>
            <w:tcW w:w="6293" w:type="dxa"/>
            <w:gridSpan w:val="2"/>
          </w:tcPr>
          <w:p w:rsidR="00827FEE" w:rsidRPr="005658A7" w:rsidRDefault="005658A7" w:rsidP="00B015E2">
            <w:pPr>
              <w:pStyle w:val="CITI-NORMAL"/>
              <w:rPr>
                <w:lang w:val="es-MX"/>
              </w:rPr>
            </w:pPr>
            <w:r w:rsidRPr="005658A7">
              <w:rPr>
                <w:lang w:val="es-MX"/>
              </w:rPr>
              <w:t>Cristian Mejía</w:t>
            </w:r>
          </w:p>
        </w:tc>
      </w:tr>
      <w:tr w:rsidR="00827FEE" w:rsidRPr="005658A7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5658A7" w:rsidRDefault="00827FEE" w:rsidP="00B015E2">
            <w:pPr>
              <w:pStyle w:val="CITI-NORMAL"/>
              <w:rPr>
                <w:b/>
              </w:rPr>
            </w:pPr>
            <w:r w:rsidRPr="005658A7">
              <w:rPr>
                <w:b/>
              </w:rPr>
              <w:t xml:space="preserve">Etapa Actual del Proyecto </w:t>
            </w:r>
          </w:p>
        </w:tc>
        <w:tc>
          <w:tcPr>
            <w:tcW w:w="6293" w:type="dxa"/>
            <w:gridSpan w:val="2"/>
          </w:tcPr>
          <w:p w:rsidR="00827FEE" w:rsidRPr="005658A7" w:rsidRDefault="005658A7" w:rsidP="00B015E2">
            <w:pPr>
              <w:pStyle w:val="CITI-NORMAL"/>
              <w:rPr>
                <w:lang w:val="es-MX"/>
              </w:rPr>
            </w:pPr>
            <w:r w:rsidRPr="005658A7">
              <w:rPr>
                <w:lang w:val="es-MX"/>
              </w:rPr>
              <w:t>Especificación de Requerimientos</w:t>
            </w:r>
          </w:p>
        </w:tc>
      </w:tr>
      <w:tr w:rsidR="00827FEE" w:rsidRPr="005658A7" w:rsidTr="00F65F54">
        <w:trPr>
          <w:cantSplit/>
          <w:trHeight w:val="69"/>
          <w:tblCellSpacing w:w="20" w:type="dxa"/>
          <w:jc w:val="center"/>
        </w:trPr>
        <w:tc>
          <w:tcPr>
            <w:tcW w:w="3510" w:type="dxa"/>
            <w:vMerge w:val="restart"/>
          </w:tcPr>
          <w:p w:rsidR="00827FEE" w:rsidRPr="005658A7" w:rsidRDefault="00827FEE" w:rsidP="00B015E2">
            <w:pPr>
              <w:pStyle w:val="CITI-NORMAL"/>
              <w:rPr>
                <w:b/>
              </w:rPr>
            </w:pPr>
            <w:r w:rsidRPr="005658A7">
              <w:rPr>
                <w:b/>
              </w:rPr>
              <w:t>Auditados</w:t>
            </w:r>
          </w:p>
        </w:tc>
        <w:tc>
          <w:tcPr>
            <w:tcW w:w="3136" w:type="dxa"/>
          </w:tcPr>
          <w:p w:rsidR="00827FEE" w:rsidRPr="005658A7" w:rsidRDefault="00827FEE" w:rsidP="00B015E2">
            <w:pPr>
              <w:pStyle w:val="CITI-NORMAL"/>
              <w:rPr>
                <w:b/>
              </w:rPr>
            </w:pPr>
            <w:r w:rsidRPr="005658A7">
              <w:rPr>
                <w:b/>
              </w:rPr>
              <w:t>Nombre</w:t>
            </w:r>
          </w:p>
        </w:tc>
        <w:tc>
          <w:tcPr>
            <w:tcW w:w="3117" w:type="dxa"/>
          </w:tcPr>
          <w:p w:rsidR="00827FEE" w:rsidRPr="005658A7" w:rsidRDefault="00827FEE" w:rsidP="00B015E2">
            <w:pPr>
              <w:pStyle w:val="CITI-NORMAL"/>
              <w:rPr>
                <w:b/>
              </w:rPr>
            </w:pPr>
            <w:r w:rsidRPr="005658A7">
              <w:rPr>
                <w:b/>
              </w:rPr>
              <w:t>Rol</w:t>
            </w:r>
          </w:p>
        </w:tc>
      </w:tr>
      <w:tr w:rsidR="00827FEE" w:rsidRPr="005658A7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5658A7" w:rsidRDefault="00827FEE" w:rsidP="00B015E2">
            <w:pPr>
              <w:pStyle w:val="CITI-NORMAL"/>
              <w:rPr>
                <w:b/>
              </w:rPr>
            </w:pPr>
          </w:p>
        </w:tc>
        <w:tc>
          <w:tcPr>
            <w:tcW w:w="3136" w:type="dxa"/>
          </w:tcPr>
          <w:p w:rsidR="00827FEE" w:rsidRPr="005658A7" w:rsidRDefault="005658A7" w:rsidP="00B015E2">
            <w:pPr>
              <w:pStyle w:val="CITI-NORMAL"/>
            </w:pPr>
            <w:r>
              <w:t>Cristhian Mejia</w:t>
            </w:r>
          </w:p>
        </w:tc>
        <w:tc>
          <w:tcPr>
            <w:tcW w:w="3117" w:type="dxa"/>
          </w:tcPr>
          <w:p w:rsidR="00827FEE" w:rsidRPr="005658A7" w:rsidRDefault="005658A7" w:rsidP="00B015E2">
            <w:pPr>
              <w:pStyle w:val="CITI-NORMAL"/>
            </w:pPr>
            <w:r>
              <w:t>Development Coordinator</w:t>
            </w:r>
          </w:p>
        </w:tc>
      </w:tr>
      <w:tr w:rsidR="00827FEE" w:rsidRPr="005658A7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5658A7" w:rsidRDefault="00827FEE" w:rsidP="00B015E2">
            <w:pPr>
              <w:pStyle w:val="CITI-NORMAL"/>
              <w:rPr>
                <w:b/>
              </w:rPr>
            </w:pPr>
          </w:p>
        </w:tc>
        <w:tc>
          <w:tcPr>
            <w:tcW w:w="3136" w:type="dxa"/>
          </w:tcPr>
          <w:p w:rsidR="00827FEE" w:rsidRPr="005658A7" w:rsidRDefault="005658A7" w:rsidP="00B015E2">
            <w:pPr>
              <w:pStyle w:val="CITI-NORMAL"/>
            </w:pPr>
            <w:r>
              <w:t>Abraham Kazunori</w:t>
            </w:r>
          </w:p>
        </w:tc>
        <w:tc>
          <w:tcPr>
            <w:tcW w:w="3117" w:type="dxa"/>
          </w:tcPr>
          <w:p w:rsidR="00827FEE" w:rsidRPr="005658A7" w:rsidRDefault="005658A7" w:rsidP="00B015E2">
            <w:pPr>
              <w:pStyle w:val="CITI-NORMAL"/>
            </w:pPr>
            <w:r>
              <w:t>Development Project Manager</w:t>
            </w:r>
          </w:p>
        </w:tc>
      </w:tr>
      <w:tr w:rsidR="00827FEE" w:rsidRPr="005658A7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5658A7" w:rsidRDefault="00827FEE" w:rsidP="00B015E2">
            <w:pPr>
              <w:pStyle w:val="CITI-NORMAL"/>
              <w:rPr>
                <w:b/>
              </w:rPr>
            </w:pPr>
          </w:p>
        </w:tc>
        <w:tc>
          <w:tcPr>
            <w:tcW w:w="3136" w:type="dxa"/>
          </w:tcPr>
          <w:p w:rsidR="00827FEE" w:rsidRPr="005658A7" w:rsidRDefault="005658A7" w:rsidP="00B015E2">
            <w:pPr>
              <w:pStyle w:val="CITI-NORMAL"/>
            </w:pPr>
            <w:r>
              <w:t>Javier Lopez</w:t>
            </w:r>
          </w:p>
        </w:tc>
        <w:tc>
          <w:tcPr>
            <w:tcW w:w="3117" w:type="dxa"/>
          </w:tcPr>
          <w:p w:rsidR="00827FEE" w:rsidRPr="005658A7" w:rsidRDefault="005658A7" w:rsidP="00B015E2">
            <w:pPr>
              <w:pStyle w:val="CITI-NORMAL"/>
            </w:pPr>
            <w:r>
              <w:t>Tester</w:t>
            </w:r>
          </w:p>
        </w:tc>
      </w:tr>
      <w:tr w:rsidR="00827FEE" w:rsidRPr="005658A7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5658A7" w:rsidRDefault="00827FEE" w:rsidP="00B015E2">
            <w:pPr>
              <w:pStyle w:val="CITI-NORMAL"/>
              <w:rPr>
                <w:b/>
              </w:rPr>
            </w:pPr>
            <w:r w:rsidRPr="005658A7">
              <w:rPr>
                <w:b/>
              </w:rPr>
              <w:t>Alcance de la Auditoría</w:t>
            </w:r>
          </w:p>
        </w:tc>
        <w:tc>
          <w:tcPr>
            <w:tcW w:w="6293" w:type="dxa"/>
            <w:gridSpan w:val="2"/>
          </w:tcPr>
          <w:p w:rsidR="00827FEE" w:rsidRPr="005658A7" w:rsidRDefault="00827FEE" w:rsidP="00B015E2">
            <w:pPr>
              <w:pStyle w:val="CITI-NORMAL"/>
            </w:pPr>
            <w:r w:rsidRPr="005658A7">
              <w:t>Evaluar objetivamente los procesos</w:t>
            </w:r>
          </w:p>
        </w:tc>
      </w:tr>
      <w:tr w:rsidR="00827FEE" w:rsidRPr="005658A7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5658A7" w:rsidRDefault="00827FEE" w:rsidP="00B015E2">
            <w:pPr>
              <w:pStyle w:val="CITI-NORMAL"/>
              <w:rPr>
                <w:b/>
              </w:rPr>
            </w:pPr>
            <w:r w:rsidRPr="005658A7">
              <w:rPr>
                <w:b/>
              </w:rPr>
              <w:t>Fecha de la Auditoría</w:t>
            </w:r>
          </w:p>
        </w:tc>
        <w:tc>
          <w:tcPr>
            <w:tcW w:w="6293" w:type="dxa"/>
            <w:gridSpan w:val="2"/>
          </w:tcPr>
          <w:p w:rsidR="00827FEE" w:rsidRPr="005658A7" w:rsidRDefault="005658A7" w:rsidP="00B015E2">
            <w:pPr>
              <w:pStyle w:val="CITI-NORMAL"/>
            </w:pPr>
            <w:r>
              <w:t>15/09/2015</w:t>
            </w:r>
          </w:p>
        </w:tc>
      </w:tr>
      <w:tr w:rsidR="00827FEE" w:rsidRPr="005658A7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5658A7" w:rsidRDefault="00827FEE" w:rsidP="00B015E2">
            <w:pPr>
              <w:pStyle w:val="CITI-NORMAL"/>
              <w:rPr>
                <w:b/>
              </w:rPr>
            </w:pPr>
            <w:r w:rsidRPr="005658A7">
              <w:rPr>
                <w:b/>
              </w:rPr>
              <w:t>Nombre del Auditor</w:t>
            </w:r>
          </w:p>
        </w:tc>
        <w:tc>
          <w:tcPr>
            <w:tcW w:w="6293" w:type="dxa"/>
            <w:gridSpan w:val="2"/>
          </w:tcPr>
          <w:p w:rsidR="00827FEE" w:rsidRPr="005658A7" w:rsidRDefault="005658A7" w:rsidP="00B015E2">
            <w:pPr>
              <w:pStyle w:val="CITI-NORMAL"/>
            </w:pPr>
            <w:r>
              <w:t>Cristhian Méndez</w:t>
            </w:r>
          </w:p>
        </w:tc>
      </w:tr>
      <w:tr w:rsidR="00827FEE" w:rsidRPr="005658A7" w:rsidTr="00F65F54">
        <w:trPr>
          <w:cantSplit/>
          <w:trHeight w:val="69"/>
          <w:tblCellSpacing w:w="20" w:type="dxa"/>
          <w:jc w:val="center"/>
        </w:trPr>
        <w:tc>
          <w:tcPr>
            <w:tcW w:w="3510" w:type="dxa"/>
            <w:vMerge w:val="restart"/>
          </w:tcPr>
          <w:p w:rsidR="00827FEE" w:rsidRPr="005658A7" w:rsidRDefault="00827FEE" w:rsidP="00B015E2">
            <w:pPr>
              <w:pStyle w:val="CITI-NORMAL"/>
              <w:rPr>
                <w:b/>
              </w:rPr>
            </w:pPr>
            <w:r w:rsidRPr="005658A7">
              <w:rPr>
                <w:b/>
              </w:rPr>
              <w:t xml:space="preserve">Observadores </w:t>
            </w:r>
          </w:p>
        </w:tc>
        <w:tc>
          <w:tcPr>
            <w:tcW w:w="3136" w:type="dxa"/>
          </w:tcPr>
          <w:p w:rsidR="00827FEE" w:rsidRPr="005658A7" w:rsidRDefault="00827FEE" w:rsidP="00B015E2">
            <w:pPr>
              <w:pStyle w:val="CITI-NORMAL"/>
              <w:rPr>
                <w:b/>
              </w:rPr>
            </w:pPr>
            <w:r w:rsidRPr="005658A7">
              <w:rPr>
                <w:b/>
              </w:rPr>
              <w:t>Nombre</w:t>
            </w:r>
          </w:p>
        </w:tc>
        <w:tc>
          <w:tcPr>
            <w:tcW w:w="3117" w:type="dxa"/>
          </w:tcPr>
          <w:p w:rsidR="00827FEE" w:rsidRPr="005658A7" w:rsidRDefault="00827FEE" w:rsidP="00B015E2">
            <w:pPr>
              <w:pStyle w:val="CITI-NORMAL"/>
              <w:rPr>
                <w:b/>
              </w:rPr>
            </w:pPr>
            <w:r w:rsidRPr="005658A7">
              <w:rPr>
                <w:b/>
              </w:rPr>
              <w:t>Rol</w:t>
            </w:r>
          </w:p>
        </w:tc>
      </w:tr>
      <w:tr w:rsidR="00827FEE" w:rsidRPr="005658A7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5658A7" w:rsidRDefault="00827FEE" w:rsidP="00B015E2">
            <w:pPr>
              <w:pStyle w:val="CITI-NORMAL"/>
            </w:pPr>
          </w:p>
        </w:tc>
        <w:tc>
          <w:tcPr>
            <w:tcW w:w="3136" w:type="dxa"/>
          </w:tcPr>
          <w:p w:rsidR="00827FEE" w:rsidRPr="005658A7" w:rsidRDefault="005658A7" w:rsidP="00B015E2">
            <w:pPr>
              <w:pStyle w:val="CITI-NORMAL"/>
            </w:pPr>
            <w:r>
              <w:t>N/A</w:t>
            </w:r>
          </w:p>
        </w:tc>
        <w:tc>
          <w:tcPr>
            <w:tcW w:w="3117" w:type="dxa"/>
          </w:tcPr>
          <w:p w:rsidR="00827FEE" w:rsidRPr="005658A7" w:rsidRDefault="005658A7" w:rsidP="00B015E2">
            <w:pPr>
              <w:pStyle w:val="CITI-NORMAL"/>
            </w:pPr>
            <w:r>
              <w:t>N/A</w:t>
            </w:r>
          </w:p>
        </w:tc>
      </w:tr>
      <w:tr w:rsidR="00827FEE" w:rsidRPr="005658A7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5658A7" w:rsidRDefault="00827FEE" w:rsidP="00B015E2">
            <w:pPr>
              <w:pStyle w:val="CITI-NORMAL"/>
            </w:pPr>
          </w:p>
        </w:tc>
        <w:tc>
          <w:tcPr>
            <w:tcW w:w="3136" w:type="dxa"/>
          </w:tcPr>
          <w:p w:rsidR="00827FEE" w:rsidRPr="005658A7" w:rsidRDefault="005658A7" w:rsidP="00B015E2">
            <w:pPr>
              <w:pStyle w:val="CITI-NORMAL"/>
            </w:pPr>
            <w:r>
              <w:t>N/A</w:t>
            </w:r>
          </w:p>
        </w:tc>
        <w:tc>
          <w:tcPr>
            <w:tcW w:w="3117" w:type="dxa"/>
          </w:tcPr>
          <w:p w:rsidR="00827FEE" w:rsidRPr="005658A7" w:rsidRDefault="005658A7" w:rsidP="00B015E2">
            <w:pPr>
              <w:pStyle w:val="CITI-NORMAL"/>
            </w:pPr>
            <w:r>
              <w:t>N/A</w:t>
            </w:r>
          </w:p>
        </w:tc>
      </w:tr>
      <w:tr w:rsidR="00827FEE" w:rsidRPr="005658A7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5658A7" w:rsidRDefault="00827FEE" w:rsidP="00B015E2">
            <w:pPr>
              <w:pStyle w:val="CITI-NORMAL"/>
            </w:pPr>
          </w:p>
        </w:tc>
        <w:tc>
          <w:tcPr>
            <w:tcW w:w="3136" w:type="dxa"/>
          </w:tcPr>
          <w:p w:rsidR="00827FEE" w:rsidRPr="005658A7" w:rsidRDefault="005658A7" w:rsidP="00B015E2">
            <w:pPr>
              <w:pStyle w:val="CITI-NORMAL"/>
            </w:pPr>
            <w:r>
              <w:t>N/A</w:t>
            </w:r>
          </w:p>
        </w:tc>
        <w:tc>
          <w:tcPr>
            <w:tcW w:w="3117" w:type="dxa"/>
          </w:tcPr>
          <w:p w:rsidR="00827FEE" w:rsidRPr="005658A7" w:rsidRDefault="005658A7" w:rsidP="00B015E2">
            <w:pPr>
              <w:pStyle w:val="CITI-NORMAL"/>
            </w:pPr>
            <w:r>
              <w:t>N/A</w:t>
            </w:r>
          </w:p>
        </w:tc>
      </w:tr>
    </w:tbl>
    <w:p w:rsidR="00827FEE" w:rsidRPr="005658A7" w:rsidRDefault="00827FEE" w:rsidP="00827FEE">
      <w:pPr>
        <w:pStyle w:val="CITI-NORMAL"/>
      </w:pPr>
    </w:p>
    <w:p w:rsidR="00827FEE" w:rsidRPr="005658A7" w:rsidRDefault="00827FEE" w:rsidP="00246B7E">
      <w:pPr>
        <w:pStyle w:val="CITI-TITULO-1"/>
        <w:outlineLvl w:val="0"/>
      </w:pPr>
      <w:bookmarkStart w:id="14" w:name="_Toc425415710"/>
      <w:bookmarkStart w:id="15" w:name="_Toc444587931"/>
      <w:r w:rsidRPr="005658A7">
        <w:lastRenderedPageBreak/>
        <w:t>Checklist de Auditoria</w:t>
      </w:r>
      <w:bookmarkEnd w:id="14"/>
      <w:bookmarkEnd w:id="15"/>
      <w:r w:rsidRPr="005658A7">
        <w:t xml:space="preserve"> </w:t>
      </w:r>
    </w:p>
    <w:p w:rsidR="00325A03" w:rsidRPr="005658A7" w:rsidRDefault="00325A03" w:rsidP="00325A03">
      <w:pPr>
        <w:pStyle w:val="CITI-NORMAL"/>
      </w:pPr>
    </w:p>
    <w:tbl>
      <w:tblPr>
        <w:tblW w:w="5374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1"/>
        <w:gridCol w:w="518"/>
        <w:gridCol w:w="677"/>
        <w:gridCol w:w="583"/>
        <w:gridCol w:w="614"/>
        <w:gridCol w:w="592"/>
        <w:gridCol w:w="3268"/>
      </w:tblGrid>
      <w:tr w:rsidR="00827FEE" w:rsidRPr="005658A7" w:rsidTr="0001096B">
        <w:trPr>
          <w:cantSplit/>
          <w:tblCellSpacing w:w="20" w:type="dxa"/>
          <w:jc w:val="center"/>
        </w:trPr>
        <w:sdt>
          <w:sdtPr>
            <w:rPr>
              <w:rFonts w:ascii="Myriad Pro Light" w:hAnsi="Myriad Pro Light"/>
              <w:b/>
              <w:sz w:val="22"/>
              <w:szCs w:val="22"/>
            </w:rPr>
            <w:alias w:val="Title"/>
            <w:tag w:val=""/>
            <w:id w:val="1841657796"/>
            <w:placeholder>
              <w:docPart w:val="A22DB870D6A94F6EA90A2B8816C76BE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1954" w:type="pct"/>
              </w:tcPr>
              <w:p w:rsidR="00827FEE" w:rsidRPr="005658A7" w:rsidRDefault="000E3F58" w:rsidP="00F65F54">
                <w:pPr>
                  <w:rPr>
                    <w:rFonts w:ascii="Myriad Pro Light" w:hAnsi="Myriad Pro Light"/>
                    <w:b/>
                    <w:sz w:val="22"/>
                    <w:szCs w:val="22"/>
                  </w:rPr>
                </w:pPr>
                <w:r w:rsidRPr="005658A7">
                  <w:rPr>
                    <w:rFonts w:ascii="Myriad Pro Light" w:hAnsi="Myriad Pro Light"/>
                    <w:b/>
                    <w:sz w:val="22"/>
                    <w:szCs w:val="22"/>
                  </w:rPr>
                  <w:t>Especificación de Requerimientos de Software</w:t>
                </w:r>
              </w:p>
            </w:tc>
          </w:sdtContent>
        </w:sdt>
        <w:tc>
          <w:tcPr>
            <w:tcW w:w="236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4"/>
              </w:rPr>
              <w:t>Ad</w:t>
            </w:r>
          </w:p>
        </w:tc>
        <w:tc>
          <w:tcPr>
            <w:tcW w:w="305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b/>
                <w:sz w:val="24"/>
              </w:rPr>
            </w:pPr>
            <w:proofErr w:type="spellStart"/>
            <w:r w:rsidRPr="005658A7">
              <w:rPr>
                <w:rFonts w:ascii="Myriad Pro Light" w:hAnsi="Myriad Pro Light"/>
                <w:b/>
                <w:sz w:val="24"/>
              </w:rPr>
              <w:t>NAd</w:t>
            </w:r>
            <w:proofErr w:type="spellEnd"/>
          </w:p>
        </w:tc>
        <w:tc>
          <w:tcPr>
            <w:tcW w:w="257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4"/>
              </w:rPr>
              <w:t>NM</w:t>
            </w:r>
          </w:p>
        </w:tc>
        <w:tc>
          <w:tcPr>
            <w:tcW w:w="27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4"/>
              </w:rPr>
              <w:t>N/A</w:t>
            </w:r>
          </w:p>
        </w:tc>
        <w:tc>
          <w:tcPr>
            <w:tcW w:w="262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4"/>
              </w:rPr>
              <w:t>N/E</w:t>
            </w:r>
          </w:p>
        </w:tc>
        <w:tc>
          <w:tcPr>
            <w:tcW w:w="1556" w:type="pct"/>
          </w:tcPr>
          <w:p w:rsidR="00827FEE" w:rsidRPr="005658A7" w:rsidRDefault="004470DC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4"/>
              </w:rPr>
              <w:t>Comentarios</w:t>
            </w:r>
          </w:p>
        </w:tc>
      </w:tr>
      <w:tr w:rsidR="00827FEE" w:rsidRPr="005658A7" w:rsidTr="0001096B">
        <w:trPr>
          <w:cantSplit/>
          <w:tblCellSpacing w:w="20" w:type="dxa"/>
          <w:jc w:val="center"/>
        </w:trPr>
        <w:tc>
          <w:tcPr>
            <w:tcW w:w="1954" w:type="pct"/>
          </w:tcPr>
          <w:p w:rsidR="00827FEE" w:rsidRPr="005658A7" w:rsidRDefault="00B51D17" w:rsidP="000E3F58">
            <w:pPr>
              <w:numPr>
                <w:ilvl w:val="0"/>
                <w:numId w:val="27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¿</w:t>
            </w:r>
            <w:r w:rsidR="000E3F58" w:rsidRPr="005658A7">
              <w:rPr>
                <w:rFonts w:ascii="Myriad Pro Light" w:hAnsi="Myriad Pro Light"/>
                <w:sz w:val="22"/>
                <w:szCs w:val="22"/>
              </w:rPr>
              <w:t>El DA realizo la Especificación de Requerimientos de Software</w:t>
            </w:r>
            <w:r w:rsidR="00325A03" w:rsidRPr="005658A7">
              <w:rPr>
                <w:rFonts w:ascii="Myriad Pro Light" w:hAnsi="Myriad Pro Light"/>
                <w:sz w:val="22"/>
                <w:szCs w:val="22"/>
              </w:rPr>
              <w:t>?</w:t>
            </w:r>
          </w:p>
        </w:tc>
        <w:tc>
          <w:tcPr>
            <w:tcW w:w="236" w:type="pct"/>
          </w:tcPr>
          <w:p w:rsidR="00827FEE" w:rsidRPr="005658A7" w:rsidRDefault="001D6DDA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asilla1"/>
            <w:r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>
              <w:rPr>
                <w:rFonts w:ascii="Myriad Pro Light" w:hAnsi="Myriad Pro Light"/>
                <w:sz w:val="24"/>
              </w:rPr>
              <w:fldChar w:fldCharType="end"/>
            </w:r>
            <w:bookmarkEnd w:id="16"/>
          </w:p>
        </w:tc>
        <w:tc>
          <w:tcPr>
            <w:tcW w:w="305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7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7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2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556" w:type="pct"/>
          </w:tcPr>
          <w:p w:rsidR="00827FEE" w:rsidRPr="005658A7" w:rsidRDefault="001D6DDA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  <w:r w:rsidRPr="001D6DDA">
              <w:rPr>
                <w:rFonts w:ascii="Myriad Pro Light" w:hAnsi="Myriad Pro Light"/>
                <w:sz w:val="24"/>
              </w:rPr>
              <w:t>ERS-CNL-O-001-App Móvil-2015.07.30</w:t>
            </w:r>
          </w:p>
        </w:tc>
      </w:tr>
      <w:tr w:rsidR="000E3F58" w:rsidRPr="005658A7" w:rsidTr="0001096B">
        <w:trPr>
          <w:cantSplit/>
          <w:tblCellSpacing w:w="20" w:type="dxa"/>
          <w:jc w:val="center"/>
        </w:trPr>
        <w:tc>
          <w:tcPr>
            <w:tcW w:w="1954" w:type="pct"/>
          </w:tcPr>
          <w:p w:rsidR="000E3F58" w:rsidRPr="005658A7" w:rsidRDefault="000E3F58" w:rsidP="000E3F58">
            <w:pPr>
              <w:numPr>
                <w:ilvl w:val="0"/>
                <w:numId w:val="27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 xml:space="preserve">¿Se </w:t>
            </w:r>
            <w:r w:rsidR="001D6DDA" w:rsidRPr="005658A7">
              <w:rPr>
                <w:rFonts w:ascii="Myriad Pro Light" w:hAnsi="Myriad Pro Light"/>
                <w:sz w:val="22"/>
                <w:szCs w:val="22"/>
              </w:rPr>
              <w:t>realizó</w:t>
            </w:r>
            <w:r w:rsidRPr="005658A7">
              <w:rPr>
                <w:rFonts w:ascii="Myriad Pro Light" w:hAnsi="Myriad Pro Light"/>
                <w:sz w:val="22"/>
                <w:szCs w:val="22"/>
              </w:rPr>
              <w:t xml:space="preserve"> una revisión por pares de la ERS con el DC y DA?</w:t>
            </w:r>
          </w:p>
        </w:tc>
        <w:tc>
          <w:tcPr>
            <w:tcW w:w="236" w:type="pct"/>
          </w:tcPr>
          <w:p w:rsidR="000E3F58" w:rsidRPr="005658A7" w:rsidRDefault="000E3F58" w:rsidP="000E3F58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05" w:type="pct"/>
          </w:tcPr>
          <w:p w:rsidR="000E3F58" w:rsidRPr="005658A7" w:rsidRDefault="000E3F58" w:rsidP="000E3F58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7" w:type="pct"/>
          </w:tcPr>
          <w:p w:rsidR="000E3F58" w:rsidRPr="005658A7" w:rsidRDefault="000E3F58" w:rsidP="000E3F58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74" w:type="pct"/>
          </w:tcPr>
          <w:p w:rsidR="000E3F58" w:rsidRPr="005658A7" w:rsidRDefault="000E3F58" w:rsidP="000E3F58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2" w:type="pct"/>
          </w:tcPr>
          <w:p w:rsidR="000E3F58" w:rsidRPr="005658A7" w:rsidRDefault="000E3F58" w:rsidP="000E3F58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556" w:type="pct"/>
          </w:tcPr>
          <w:p w:rsidR="000E3F58" w:rsidRPr="005658A7" w:rsidRDefault="000E3F58" w:rsidP="000E3F58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01096B" w:rsidRPr="005658A7" w:rsidTr="0001096B">
        <w:trPr>
          <w:cantSplit/>
          <w:tblCellSpacing w:w="20" w:type="dxa"/>
          <w:jc w:val="center"/>
        </w:trPr>
        <w:tc>
          <w:tcPr>
            <w:tcW w:w="1954" w:type="pct"/>
          </w:tcPr>
          <w:p w:rsidR="0001096B" w:rsidRPr="005658A7" w:rsidRDefault="0001096B" w:rsidP="00291E2C">
            <w:pPr>
              <w:numPr>
                <w:ilvl w:val="0"/>
                <w:numId w:val="27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>
              <w:rPr>
                <w:rFonts w:ascii="Myriad Pro Light" w:hAnsi="Myriad Pro Light"/>
                <w:sz w:val="22"/>
                <w:szCs w:val="22"/>
              </w:rPr>
              <w:t>¿</w:t>
            </w:r>
            <w:r w:rsidR="00291E2C">
              <w:rPr>
                <w:rFonts w:ascii="Myriad Pro Light" w:hAnsi="Myriad Pro Light"/>
                <w:sz w:val="22"/>
                <w:szCs w:val="22"/>
              </w:rPr>
              <w:t>Al equipo de trabajo le parecieron viables los requerimientos establecidos en la ERS</w:t>
            </w:r>
            <w:r>
              <w:rPr>
                <w:rFonts w:ascii="Myriad Pro Light" w:hAnsi="Myriad Pro Light"/>
                <w:sz w:val="22"/>
                <w:szCs w:val="22"/>
              </w:rPr>
              <w:t>?</w:t>
            </w:r>
          </w:p>
        </w:tc>
        <w:tc>
          <w:tcPr>
            <w:tcW w:w="236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05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7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74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2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556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01096B" w:rsidRPr="005658A7" w:rsidTr="0001096B">
        <w:trPr>
          <w:cantSplit/>
          <w:tblCellSpacing w:w="20" w:type="dxa"/>
          <w:jc w:val="center"/>
        </w:trPr>
        <w:tc>
          <w:tcPr>
            <w:tcW w:w="1954" w:type="pct"/>
          </w:tcPr>
          <w:p w:rsidR="0001096B" w:rsidRPr="005658A7" w:rsidRDefault="0001096B" w:rsidP="0001096B">
            <w:pPr>
              <w:numPr>
                <w:ilvl w:val="0"/>
                <w:numId w:val="27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(Si existieron modificaciones)¿Se registraron modificaciones  realizadas por el DA de la ERS en el historial de revisiones</w:t>
            </w:r>
          </w:p>
        </w:tc>
        <w:tc>
          <w:tcPr>
            <w:tcW w:w="236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05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7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74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2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556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01096B" w:rsidRPr="005658A7" w:rsidTr="0001096B">
        <w:trPr>
          <w:cantSplit/>
          <w:tblCellSpacing w:w="20" w:type="dxa"/>
          <w:jc w:val="center"/>
        </w:trPr>
        <w:tc>
          <w:tcPr>
            <w:tcW w:w="1954" w:type="pct"/>
          </w:tcPr>
          <w:p w:rsidR="0001096B" w:rsidRPr="005658A7" w:rsidRDefault="0001096B" w:rsidP="0001096B">
            <w:pPr>
              <w:numPr>
                <w:ilvl w:val="0"/>
                <w:numId w:val="27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¿Se encuentra las evidencias de notificación para la aprobació</w:t>
            </w:r>
            <w:r>
              <w:rPr>
                <w:rFonts w:ascii="Myriad Pro Light" w:hAnsi="Myriad Pro Light"/>
                <w:sz w:val="22"/>
                <w:szCs w:val="22"/>
              </w:rPr>
              <w:t xml:space="preserve">n de la </w:t>
            </w:r>
            <w:proofErr w:type="gramStart"/>
            <w:r>
              <w:rPr>
                <w:rFonts w:ascii="Myriad Pro Light" w:hAnsi="Myriad Pro Light"/>
                <w:sz w:val="22"/>
                <w:szCs w:val="22"/>
              </w:rPr>
              <w:t xml:space="preserve">ERS </w:t>
            </w:r>
            <w:r w:rsidRPr="005658A7">
              <w:rPr>
                <w:rFonts w:ascii="Myriad Pro Light" w:hAnsi="Myriad Pro Light"/>
                <w:sz w:val="22"/>
                <w:szCs w:val="22"/>
              </w:rPr>
              <w:t>?</w:t>
            </w:r>
            <w:proofErr w:type="gramEnd"/>
            <w:r w:rsidRPr="005658A7">
              <w:rPr>
                <w:rFonts w:ascii="Myriad Pro Light" w:hAnsi="Myriad Pro Light"/>
                <w:sz w:val="22"/>
                <w:szCs w:val="22"/>
              </w:rPr>
              <w:t xml:space="preserve"> </w:t>
            </w:r>
          </w:p>
        </w:tc>
        <w:tc>
          <w:tcPr>
            <w:tcW w:w="236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05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7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74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2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556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01096B" w:rsidRPr="005658A7" w:rsidTr="0001096B">
        <w:trPr>
          <w:cantSplit/>
          <w:tblCellSpacing w:w="20" w:type="dxa"/>
          <w:jc w:val="center"/>
        </w:trPr>
        <w:tc>
          <w:tcPr>
            <w:tcW w:w="1954" w:type="pct"/>
          </w:tcPr>
          <w:p w:rsidR="0001096B" w:rsidRPr="005658A7" w:rsidRDefault="0001096B" w:rsidP="0001096B">
            <w:pPr>
              <w:numPr>
                <w:ilvl w:val="0"/>
                <w:numId w:val="27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¿Si se realizaron modificaciones a la ERS identificadas por el cliente se encuentra disponible el registro de estas en el historial de revisiones?</w:t>
            </w:r>
          </w:p>
        </w:tc>
        <w:tc>
          <w:tcPr>
            <w:tcW w:w="236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05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7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74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2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556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01096B" w:rsidRPr="005658A7" w:rsidTr="0001096B">
        <w:trPr>
          <w:cantSplit/>
          <w:tblCellSpacing w:w="20" w:type="dxa"/>
          <w:jc w:val="center"/>
        </w:trPr>
        <w:tc>
          <w:tcPr>
            <w:tcW w:w="1954" w:type="pct"/>
          </w:tcPr>
          <w:p w:rsidR="0001096B" w:rsidRPr="005658A7" w:rsidRDefault="0001096B" w:rsidP="0001096B">
            <w:pPr>
              <w:numPr>
                <w:ilvl w:val="0"/>
                <w:numId w:val="27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 xml:space="preserve">¿Se encuentra una restimación de Horas disponible (Horas estimadas de Desarrollo y </w:t>
            </w:r>
            <w:proofErr w:type="spellStart"/>
            <w:r w:rsidRPr="005658A7">
              <w:rPr>
                <w:rFonts w:ascii="Myriad Pro Light" w:hAnsi="Myriad Pro Light"/>
                <w:sz w:val="22"/>
                <w:szCs w:val="22"/>
              </w:rPr>
              <w:t>Testing</w:t>
            </w:r>
            <w:proofErr w:type="spellEnd"/>
            <w:r w:rsidRPr="005658A7">
              <w:rPr>
                <w:rFonts w:ascii="Myriad Pro Light" w:hAnsi="Myriad Pro Light"/>
                <w:sz w:val="22"/>
                <w:szCs w:val="22"/>
              </w:rPr>
              <w:t xml:space="preserve"> así como el resumen de estimaciones)?</w:t>
            </w:r>
          </w:p>
        </w:tc>
        <w:tc>
          <w:tcPr>
            <w:tcW w:w="236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05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7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74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2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556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01096B" w:rsidRPr="005658A7" w:rsidTr="0001096B">
        <w:trPr>
          <w:cantSplit/>
          <w:tblCellSpacing w:w="20" w:type="dxa"/>
          <w:jc w:val="center"/>
        </w:trPr>
        <w:tc>
          <w:tcPr>
            <w:tcW w:w="1954" w:type="pct"/>
          </w:tcPr>
          <w:p w:rsidR="0001096B" w:rsidRPr="005658A7" w:rsidRDefault="0001096B" w:rsidP="0001096B">
            <w:pPr>
              <w:numPr>
                <w:ilvl w:val="0"/>
                <w:numId w:val="27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¿Se revisó y  ajustó el Plan integral de Proyecto vs la ERS aprobada y se encuentra evidencia en el historial de revisiones del plan integral?</w:t>
            </w:r>
          </w:p>
        </w:tc>
        <w:tc>
          <w:tcPr>
            <w:tcW w:w="236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05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7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74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2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556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01096B" w:rsidRPr="005658A7" w:rsidTr="0001096B">
        <w:trPr>
          <w:cantSplit/>
          <w:tblCellSpacing w:w="20" w:type="dxa"/>
          <w:jc w:val="center"/>
        </w:trPr>
        <w:tc>
          <w:tcPr>
            <w:tcW w:w="1954" w:type="pct"/>
          </w:tcPr>
          <w:p w:rsidR="0001096B" w:rsidRPr="005658A7" w:rsidRDefault="0001096B" w:rsidP="0001096B">
            <w:pPr>
              <w:numPr>
                <w:ilvl w:val="0"/>
                <w:numId w:val="27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¿El DA realizó la Especificación Técnica?</w:t>
            </w:r>
          </w:p>
        </w:tc>
        <w:tc>
          <w:tcPr>
            <w:tcW w:w="236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05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7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74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2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556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01096B" w:rsidRPr="005658A7" w:rsidTr="0001096B">
        <w:trPr>
          <w:cantSplit/>
          <w:tblCellSpacing w:w="20" w:type="dxa"/>
          <w:jc w:val="center"/>
        </w:trPr>
        <w:tc>
          <w:tcPr>
            <w:tcW w:w="1954" w:type="pct"/>
          </w:tcPr>
          <w:p w:rsidR="0001096B" w:rsidRPr="005658A7" w:rsidRDefault="0001096B" w:rsidP="0001096B">
            <w:pPr>
              <w:numPr>
                <w:ilvl w:val="0"/>
                <w:numId w:val="27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¿El DA realizó el Modelo de datos (Diseño detallado)?</w:t>
            </w:r>
          </w:p>
        </w:tc>
        <w:tc>
          <w:tcPr>
            <w:tcW w:w="236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05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7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74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2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556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01096B" w:rsidRPr="005658A7" w:rsidTr="0001096B">
        <w:trPr>
          <w:cantSplit/>
          <w:tblCellSpacing w:w="20" w:type="dxa"/>
          <w:jc w:val="center"/>
        </w:trPr>
        <w:tc>
          <w:tcPr>
            <w:tcW w:w="1954" w:type="pct"/>
          </w:tcPr>
          <w:p w:rsidR="0001096B" w:rsidRPr="005658A7" w:rsidRDefault="0001096B" w:rsidP="0001096B">
            <w:pPr>
              <w:numPr>
                <w:ilvl w:val="0"/>
                <w:numId w:val="27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¿Se realizó una revisión por pares de la especificación Técnica y Modelo de datos (diseño detallado) y se encuentra registrado en el historial de revisiones, esta revisión la realizo el DC y DA?</w:t>
            </w:r>
          </w:p>
        </w:tc>
        <w:tc>
          <w:tcPr>
            <w:tcW w:w="236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05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7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74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2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556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01096B" w:rsidRPr="005658A7" w:rsidTr="0001096B">
        <w:trPr>
          <w:cantSplit/>
          <w:tblCellSpacing w:w="20" w:type="dxa"/>
          <w:jc w:val="center"/>
        </w:trPr>
        <w:tc>
          <w:tcPr>
            <w:tcW w:w="1954" w:type="pct"/>
          </w:tcPr>
          <w:p w:rsidR="0001096B" w:rsidRPr="005658A7" w:rsidRDefault="0001096B" w:rsidP="0001096B">
            <w:pPr>
              <w:numPr>
                <w:ilvl w:val="0"/>
                <w:numId w:val="27"/>
              </w:numPr>
              <w:jc w:val="left"/>
              <w:rPr>
                <w:rFonts w:ascii="Myriad Pro Light" w:hAnsi="Myriad Pro Light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lastRenderedPageBreak/>
              <w:t>¿El DA realizó la Matriz de trazabilidad y coinciden los Id de los requerimientos funcionales y no funcionales con la ERS?</w:t>
            </w:r>
          </w:p>
        </w:tc>
        <w:tc>
          <w:tcPr>
            <w:tcW w:w="236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05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7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74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2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556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01096B" w:rsidRPr="005658A7" w:rsidTr="0001096B">
        <w:trPr>
          <w:cantSplit/>
          <w:tblCellSpacing w:w="20" w:type="dxa"/>
          <w:jc w:val="center"/>
        </w:trPr>
        <w:tc>
          <w:tcPr>
            <w:tcW w:w="1954" w:type="pct"/>
          </w:tcPr>
          <w:p w:rsidR="0001096B" w:rsidRPr="005658A7" w:rsidRDefault="0001096B" w:rsidP="0001096B">
            <w:pPr>
              <w:numPr>
                <w:ilvl w:val="0"/>
                <w:numId w:val="27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 xml:space="preserve">¿El DPM notifico al área de </w:t>
            </w:r>
            <w:proofErr w:type="spellStart"/>
            <w:r w:rsidRPr="005658A7">
              <w:rPr>
                <w:rFonts w:ascii="Myriad Pro Light" w:hAnsi="Myriad Pro Light"/>
                <w:sz w:val="22"/>
                <w:szCs w:val="22"/>
              </w:rPr>
              <w:t>Testing</w:t>
            </w:r>
            <w:proofErr w:type="spellEnd"/>
            <w:r>
              <w:rPr>
                <w:rFonts w:ascii="Myriad Pro Light" w:hAnsi="Myriad Pro Light"/>
                <w:sz w:val="22"/>
                <w:szCs w:val="22"/>
              </w:rPr>
              <w:t xml:space="preserve"> de la ERS</w:t>
            </w:r>
            <w:r w:rsidRPr="005658A7">
              <w:rPr>
                <w:rFonts w:ascii="Myriad Pro Light" w:hAnsi="Myriad Pro Light"/>
                <w:sz w:val="22"/>
                <w:szCs w:val="22"/>
              </w:rPr>
              <w:t>?</w:t>
            </w:r>
          </w:p>
        </w:tc>
        <w:tc>
          <w:tcPr>
            <w:tcW w:w="236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05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7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74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2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556" w:type="pct"/>
          </w:tcPr>
          <w:p w:rsidR="0001096B" w:rsidRPr="005658A7" w:rsidRDefault="0001096B" w:rsidP="0001096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</w:tbl>
    <w:p w:rsidR="00827FEE" w:rsidRPr="005658A7" w:rsidRDefault="00827FEE" w:rsidP="00246B7E">
      <w:pPr>
        <w:pStyle w:val="CITI-TITULO-1"/>
        <w:outlineLvl w:val="0"/>
      </w:pPr>
      <w:bookmarkStart w:id="17" w:name="_Toc425415711"/>
      <w:bookmarkStart w:id="18" w:name="_Toc444587932"/>
      <w:r w:rsidRPr="005658A7">
        <w:lastRenderedPageBreak/>
        <w:t>Otras Preguntas</w:t>
      </w:r>
      <w:bookmarkEnd w:id="17"/>
      <w:bookmarkEnd w:id="18"/>
    </w:p>
    <w:p w:rsidR="00827FEE" w:rsidRPr="005658A7" w:rsidRDefault="00827FEE" w:rsidP="00827FEE">
      <w:pPr>
        <w:pStyle w:val="CITI-NORMAL"/>
      </w:pPr>
    </w:p>
    <w:tbl>
      <w:tblPr>
        <w:tblW w:w="5374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86"/>
        <w:gridCol w:w="503"/>
        <w:gridCol w:w="677"/>
        <w:gridCol w:w="583"/>
        <w:gridCol w:w="614"/>
        <w:gridCol w:w="592"/>
        <w:gridCol w:w="3388"/>
      </w:tblGrid>
      <w:tr w:rsidR="00827FEE" w:rsidRPr="005658A7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5658A7" w:rsidRDefault="00827FEE" w:rsidP="00F65F54">
            <w:pPr>
              <w:rPr>
                <w:rFonts w:ascii="Myriad Pro Light" w:hAnsi="Myriad Pro Light"/>
                <w:b/>
                <w:sz w:val="22"/>
                <w:szCs w:val="22"/>
              </w:rPr>
            </w:pPr>
            <w:bookmarkStart w:id="19" w:name="_Toc7587326"/>
            <w:bookmarkEnd w:id="11"/>
            <w:bookmarkEnd w:id="12"/>
            <w:r w:rsidRPr="005658A7">
              <w:rPr>
                <w:rFonts w:ascii="Myriad Pro Light" w:hAnsi="Myriad Pro Light"/>
                <w:b/>
                <w:sz w:val="22"/>
                <w:szCs w:val="22"/>
              </w:rPr>
              <w:t>Otras preguntas</w:t>
            </w:r>
          </w:p>
        </w:tc>
        <w:tc>
          <w:tcPr>
            <w:tcW w:w="237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4"/>
              </w:rPr>
              <w:t>Ad</w:t>
            </w:r>
          </w:p>
        </w:tc>
        <w:tc>
          <w:tcPr>
            <w:tcW w:w="307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b/>
                <w:sz w:val="24"/>
              </w:rPr>
            </w:pPr>
            <w:proofErr w:type="spellStart"/>
            <w:r w:rsidRPr="005658A7">
              <w:rPr>
                <w:rFonts w:ascii="Myriad Pro Light" w:hAnsi="Myriad Pro Light"/>
                <w:b/>
                <w:sz w:val="24"/>
              </w:rPr>
              <w:t>NAd</w:t>
            </w:r>
            <w:proofErr w:type="spellEnd"/>
          </w:p>
        </w:tc>
        <w:tc>
          <w:tcPr>
            <w:tcW w:w="25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4"/>
              </w:rPr>
              <w:t>NM</w:t>
            </w:r>
          </w:p>
        </w:tc>
        <w:tc>
          <w:tcPr>
            <w:tcW w:w="272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4"/>
              </w:rPr>
              <w:t>N/A</w:t>
            </w:r>
          </w:p>
        </w:tc>
        <w:tc>
          <w:tcPr>
            <w:tcW w:w="266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4"/>
              </w:rPr>
              <w:t>N/E</w:t>
            </w:r>
          </w:p>
        </w:tc>
        <w:tc>
          <w:tcPr>
            <w:tcW w:w="1560" w:type="pct"/>
          </w:tcPr>
          <w:p w:rsidR="00827FEE" w:rsidRPr="005658A7" w:rsidRDefault="003D166F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4"/>
              </w:rPr>
              <w:t>Comentarios</w:t>
            </w:r>
          </w:p>
        </w:tc>
      </w:tr>
      <w:tr w:rsidR="00827FEE" w:rsidRPr="005658A7" w:rsidTr="00F65F54">
        <w:trPr>
          <w:cantSplit/>
          <w:tblCellSpacing w:w="20" w:type="dxa"/>
          <w:jc w:val="center"/>
        </w:trPr>
        <w:tc>
          <w:tcPr>
            <w:tcW w:w="4963" w:type="pct"/>
            <w:gridSpan w:val="7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2"/>
                <w:szCs w:val="22"/>
              </w:rPr>
              <w:t>Administración de la Configuración</w:t>
            </w:r>
          </w:p>
        </w:tc>
      </w:tr>
      <w:tr w:rsidR="00827FEE" w:rsidRPr="005658A7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5658A7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¿Están Identificados los elementos de Configuración?</w:t>
            </w:r>
          </w:p>
        </w:tc>
        <w:tc>
          <w:tcPr>
            <w:tcW w:w="237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827FEE" w:rsidRPr="005658A7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5658A7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 xml:space="preserve">¿Se ha establecido el sistema de gestión de Configuración? </w:t>
            </w:r>
          </w:p>
        </w:tc>
        <w:tc>
          <w:tcPr>
            <w:tcW w:w="237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827FEE" w:rsidRPr="005658A7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5658A7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¿Se creó la línea base de esta fase?</w:t>
            </w:r>
          </w:p>
        </w:tc>
        <w:tc>
          <w:tcPr>
            <w:tcW w:w="237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827FEE" w:rsidRPr="005658A7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5658A7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¿Se lleva un registro de los cambios de las solicitudes de cambio a los documentos y un control de los elementos de configuración?</w:t>
            </w:r>
            <w:r w:rsidR="003E2FE9">
              <w:rPr>
                <w:rFonts w:ascii="Myriad Pro Light" w:hAnsi="Myriad Pro Light"/>
                <w:sz w:val="22"/>
                <w:szCs w:val="22"/>
              </w:rPr>
              <w:t xml:space="preserve"> </w:t>
            </w:r>
            <w:r w:rsidR="003E2FE9" w:rsidRPr="003E2FE9">
              <w:rPr>
                <w:rFonts w:ascii="Myriad Pro Light" w:hAnsi="Myriad Pro Light"/>
                <w:i/>
                <w:sz w:val="22"/>
                <w:szCs w:val="22"/>
              </w:rPr>
              <w:t>Cambios en general al proyecto</w:t>
            </w:r>
          </w:p>
        </w:tc>
        <w:tc>
          <w:tcPr>
            <w:tcW w:w="237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827FEE" w:rsidRPr="005658A7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5658A7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¿Se realizaron las auditorias físicas y funcionales?</w:t>
            </w:r>
          </w:p>
        </w:tc>
        <w:tc>
          <w:tcPr>
            <w:tcW w:w="237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827FEE" w:rsidRPr="005658A7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5658A7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¿Se establecieron registros de las auditorias físicas y funcionales?</w:t>
            </w:r>
          </w:p>
        </w:tc>
        <w:tc>
          <w:tcPr>
            <w:tcW w:w="237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</w:tbl>
    <w:p w:rsidR="005F6B80" w:rsidRPr="005658A7" w:rsidRDefault="005F6B80" w:rsidP="001B46EF">
      <w:pPr>
        <w:pStyle w:val="CITI-SUBTITULO"/>
        <w:numPr>
          <w:ilvl w:val="0"/>
          <w:numId w:val="0"/>
        </w:numPr>
        <w:outlineLvl w:val="1"/>
        <w:rPr>
          <w:sz w:val="20"/>
          <w:szCs w:val="20"/>
        </w:rPr>
      </w:pPr>
    </w:p>
    <w:p w:rsidR="005F6B80" w:rsidRPr="005658A7" w:rsidRDefault="005F6B80" w:rsidP="001B46EF">
      <w:pPr>
        <w:pStyle w:val="CITI-SUBTITULO"/>
        <w:numPr>
          <w:ilvl w:val="0"/>
          <w:numId w:val="0"/>
        </w:numPr>
        <w:outlineLvl w:val="1"/>
        <w:rPr>
          <w:sz w:val="20"/>
          <w:szCs w:val="20"/>
        </w:rPr>
      </w:pPr>
    </w:p>
    <w:tbl>
      <w:tblPr>
        <w:tblW w:w="5374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46"/>
        <w:gridCol w:w="503"/>
        <w:gridCol w:w="677"/>
        <w:gridCol w:w="583"/>
        <w:gridCol w:w="614"/>
        <w:gridCol w:w="592"/>
        <w:gridCol w:w="3628"/>
      </w:tblGrid>
      <w:tr w:rsidR="00827FEE" w:rsidRPr="005658A7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bookmarkEnd w:id="10"/>
          <w:bookmarkEnd w:id="13"/>
          <w:bookmarkEnd w:id="19"/>
          <w:p w:rsidR="00827FEE" w:rsidRPr="005658A7" w:rsidRDefault="00827FEE" w:rsidP="00F65F54">
            <w:pPr>
              <w:rPr>
                <w:rFonts w:ascii="Myriad Pro Light" w:hAnsi="Myriad Pro Light"/>
                <w:b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b/>
                <w:sz w:val="22"/>
                <w:szCs w:val="22"/>
              </w:rPr>
              <w:t>Otras preguntas</w:t>
            </w:r>
          </w:p>
        </w:tc>
        <w:tc>
          <w:tcPr>
            <w:tcW w:w="227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4"/>
              </w:rPr>
              <w:t>Ad</w:t>
            </w:r>
          </w:p>
        </w:tc>
        <w:tc>
          <w:tcPr>
            <w:tcW w:w="293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b/>
                <w:sz w:val="24"/>
              </w:rPr>
            </w:pPr>
            <w:proofErr w:type="spellStart"/>
            <w:r w:rsidRPr="005658A7">
              <w:rPr>
                <w:rFonts w:ascii="Myriad Pro Light" w:hAnsi="Myriad Pro Light"/>
                <w:b/>
                <w:sz w:val="24"/>
              </w:rPr>
              <w:t>NAd</w:t>
            </w:r>
            <w:proofErr w:type="spellEnd"/>
          </w:p>
        </w:tc>
        <w:tc>
          <w:tcPr>
            <w:tcW w:w="24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4"/>
              </w:rPr>
              <w:t>NM</w:t>
            </w:r>
          </w:p>
        </w:tc>
        <w:tc>
          <w:tcPr>
            <w:tcW w:w="260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4"/>
              </w:rPr>
              <w:t>N/A</w:t>
            </w:r>
          </w:p>
        </w:tc>
        <w:tc>
          <w:tcPr>
            <w:tcW w:w="25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4"/>
              </w:rPr>
              <w:t>N/E</w:t>
            </w:r>
          </w:p>
        </w:tc>
        <w:tc>
          <w:tcPr>
            <w:tcW w:w="1702" w:type="pct"/>
          </w:tcPr>
          <w:p w:rsidR="00827FEE" w:rsidRPr="005658A7" w:rsidRDefault="00F450C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4"/>
              </w:rPr>
              <w:t>Comentarios</w:t>
            </w:r>
          </w:p>
        </w:tc>
      </w:tr>
      <w:tr w:rsidR="00827FEE" w:rsidRPr="005658A7" w:rsidTr="00F65F54">
        <w:trPr>
          <w:cantSplit/>
          <w:tblCellSpacing w:w="20" w:type="dxa"/>
          <w:jc w:val="center"/>
        </w:trPr>
        <w:tc>
          <w:tcPr>
            <w:tcW w:w="4963" w:type="pct"/>
            <w:gridSpan w:val="7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2"/>
                <w:szCs w:val="22"/>
              </w:rPr>
              <w:t>Medición y Análisis</w:t>
            </w:r>
          </w:p>
        </w:tc>
      </w:tr>
      <w:tr w:rsidR="00827FEE" w:rsidRPr="005658A7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5658A7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¿Están establecidos los objetivos de medición?</w:t>
            </w:r>
          </w:p>
        </w:tc>
        <w:tc>
          <w:tcPr>
            <w:tcW w:w="227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827FEE" w:rsidRPr="005658A7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5658A7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 xml:space="preserve">¿Se especificaron  las formulas o mediciones? </w:t>
            </w:r>
          </w:p>
        </w:tc>
        <w:tc>
          <w:tcPr>
            <w:tcW w:w="227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827FEE" w:rsidRPr="005658A7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5658A7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¿Se especificaron los procedimientos de recolección y almacenamiento de información?</w:t>
            </w:r>
          </w:p>
        </w:tc>
        <w:tc>
          <w:tcPr>
            <w:tcW w:w="227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827FEE" w:rsidRPr="005658A7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5658A7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¿Se especificaron los procedimientos de análisis?</w:t>
            </w:r>
          </w:p>
        </w:tc>
        <w:tc>
          <w:tcPr>
            <w:tcW w:w="227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827FEE" w:rsidRPr="005658A7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5658A7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¿Se obtuvieron los resultados de la medición?</w:t>
            </w:r>
          </w:p>
        </w:tc>
        <w:tc>
          <w:tcPr>
            <w:tcW w:w="227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827FEE" w:rsidRPr="005658A7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5658A7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¿Se analizaron los resultados obtenidos?</w:t>
            </w:r>
          </w:p>
        </w:tc>
        <w:tc>
          <w:tcPr>
            <w:tcW w:w="227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827FEE" w:rsidRPr="005658A7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5658A7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¿Se almacenaron los resultados obtenidos?</w:t>
            </w:r>
          </w:p>
        </w:tc>
        <w:tc>
          <w:tcPr>
            <w:tcW w:w="227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  <w:tr w:rsidR="00827FEE" w:rsidRPr="005658A7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5658A7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Myriad Pro Light" w:hAnsi="Myriad Pro Light"/>
                <w:sz w:val="22"/>
                <w:szCs w:val="22"/>
              </w:rPr>
            </w:pPr>
            <w:r w:rsidRPr="005658A7">
              <w:rPr>
                <w:rFonts w:ascii="Myriad Pro Light" w:hAnsi="Myriad Pro Light"/>
                <w:sz w:val="22"/>
                <w:szCs w:val="22"/>
              </w:rPr>
              <w:t>¿Se comunicaron los resultados de las mediciones a los interesados?</w:t>
            </w:r>
          </w:p>
        </w:tc>
        <w:tc>
          <w:tcPr>
            <w:tcW w:w="227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58A7">
              <w:rPr>
                <w:rFonts w:ascii="Myriad Pro Light" w:hAnsi="Myriad Pro Light"/>
                <w:sz w:val="24"/>
              </w:rPr>
              <w:instrText xml:space="preserve"> FORMCHECKBOX </w:instrText>
            </w:r>
            <w:r w:rsidR="003C75B8">
              <w:rPr>
                <w:rFonts w:ascii="Myriad Pro Light" w:hAnsi="Myriad Pro Light"/>
                <w:sz w:val="24"/>
              </w:rPr>
            </w:r>
            <w:r w:rsidR="003C75B8">
              <w:rPr>
                <w:rFonts w:ascii="Myriad Pro Light" w:hAnsi="Myriad Pro Light"/>
                <w:sz w:val="24"/>
              </w:rPr>
              <w:fldChar w:fldCharType="separate"/>
            </w:r>
            <w:r w:rsidRPr="005658A7">
              <w:rPr>
                <w:rFonts w:ascii="Myriad Pro Light" w:hAnsi="Myriad Pro Light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Pr="005658A7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Myriad Pro Light" w:hAnsi="Myriad Pro Light"/>
                <w:sz w:val="24"/>
              </w:rPr>
            </w:pPr>
          </w:p>
        </w:tc>
      </w:tr>
    </w:tbl>
    <w:p w:rsidR="00246B7E" w:rsidRDefault="00246B7E" w:rsidP="00246B7E">
      <w:pPr>
        <w:pStyle w:val="CITI-NORMAL"/>
      </w:pPr>
      <w:bookmarkStart w:id="20" w:name="_Toc425415712"/>
    </w:p>
    <w:p w:rsidR="00246B7E" w:rsidRDefault="00246B7E" w:rsidP="00246B7E">
      <w:pPr>
        <w:pStyle w:val="CITI-NORMAL"/>
      </w:pPr>
    </w:p>
    <w:p w:rsidR="00246B7E" w:rsidRDefault="00246B7E" w:rsidP="00246B7E">
      <w:pPr>
        <w:pStyle w:val="CITI-NORMAL"/>
      </w:pPr>
    </w:p>
    <w:tbl>
      <w:tblPr>
        <w:tblW w:w="5374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1"/>
        <w:gridCol w:w="489"/>
        <w:gridCol w:w="617"/>
        <w:gridCol w:w="521"/>
        <w:gridCol w:w="553"/>
        <w:gridCol w:w="541"/>
        <w:gridCol w:w="3871"/>
      </w:tblGrid>
      <w:tr w:rsidR="00212195" w:rsidTr="002D62F1">
        <w:trPr>
          <w:cantSplit/>
          <w:tblCellSpacing w:w="20" w:type="dxa"/>
          <w:jc w:val="center"/>
        </w:trPr>
        <w:tc>
          <w:tcPr>
            <w:tcW w:w="1827" w:type="pct"/>
          </w:tcPr>
          <w:p w:rsidR="00212195" w:rsidRPr="00AD085F" w:rsidRDefault="00212195" w:rsidP="002D62F1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Otras preguntas</w:t>
            </w:r>
          </w:p>
        </w:tc>
        <w:tc>
          <w:tcPr>
            <w:tcW w:w="222" w:type="pct"/>
          </w:tcPr>
          <w:p w:rsidR="00212195" w:rsidRPr="00AD085F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Ad</w:t>
            </w:r>
          </w:p>
        </w:tc>
        <w:tc>
          <w:tcPr>
            <w:tcW w:w="286" w:type="pct"/>
          </w:tcPr>
          <w:p w:rsidR="00212195" w:rsidRPr="00AD085F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proofErr w:type="spellStart"/>
            <w:r w:rsidRPr="00AD085F">
              <w:rPr>
                <w:rFonts w:ascii="Arial Narrow" w:hAnsi="Arial Narrow"/>
                <w:b/>
                <w:sz w:val="24"/>
              </w:rPr>
              <w:t>NAd</w:t>
            </w:r>
            <w:proofErr w:type="spellEnd"/>
          </w:p>
        </w:tc>
        <w:tc>
          <w:tcPr>
            <w:tcW w:w="238" w:type="pct"/>
          </w:tcPr>
          <w:p w:rsidR="00212195" w:rsidRPr="00AD085F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NM</w:t>
            </w:r>
          </w:p>
        </w:tc>
        <w:tc>
          <w:tcPr>
            <w:tcW w:w="254" w:type="pct"/>
          </w:tcPr>
          <w:p w:rsidR="00212195" w:rsidRPr="00AD085F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N/A</w:t>
            </w:r>
          </w:p>
        </w:tc>
        <w:tc>
          <w:tcPr>
            <w:tcW w:w="248" w:type="pct"/>
          </w:tcPr>
          <w:p w:rsidR="00212195" w:rsidRPr="00AD085F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N/E</w:t>
            </w:r>
          </w:p>
        </w:tc>
        <w:tc>
          <w:tcPr>
            <w:tcW w:w="1770" w:type="pct"/>
          </w:tcPr>
          <w:p w:rsidR="00212195" w:rsidRPr="00AD085F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Comentario</w:t>
            </w:r>
          </w:p>
        </w:tc>
      </w:tr>
      <w:tr w:rsidR="00212195" w:rsidTr="002D62F1">
        <w:trPr>
          <w:cantSplit/>
          <w:tblCellSpacing w:w="20" w:type="dxa"/>
          <w:jc w:val="center"/>
        </w:trPr>
        <w:tc>
          <w:tcPr>
            <w:tcW w:w="4961" w:type="pct"/>
            <w:gridSpan w:val="7"/>
          </w:tcPr>
          <w:p w:rsidR="00212195" w:rsidRPr="00AD085F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Control y Seguimiento.</w:t>
            </w:r>
          </w:p>
        </w:tc>
      </w:tr>
      <w:tr w:rsidR="00212195" w:rsidTr="002D62F1">
        <w:trPr>
          <w:cantSplit/>
          <w:tblCellSpacing w:w="20" w:type="dxa"/>
          <w:jc w:val="center"/>
        </w:trPr>
        <w:tc>
          <w:tcPr>
            <w:tcW w:w="1827" w:type="pct"/>
          </w:tcPr>
          <w:p w:rsidR="00212195" w:rsidRPr="007635B1" w:rsidRDefault="00212195" w:rsidP="00212195">
            <w:pPr>
              <w:numPr>
                <w:ilvl w:val="0"/>
                <w:numId w:val="3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¿Hay riesgos registrados y actualizados en el plan integral de proyecto pestaña 10  Gestión de Riesgos? </w:t>
            </w:r>
          </w:p>
        </w:tc>
        <w:tc>
          <w:tcPr>
            <w:tcW w:w="222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212195" w:rsidTr="002D62F1">
        <w:trPr>
          <w:cantSplit/>
          <w:tblCellSpacing w:w="20" w:type="dxa"/>
          <w:jc w:val="center"/>
        </w:trPr>
        <w:tc>
          <w:tcPr>
            <w:tcW w:w="1827" w:type="pct"/>
          </w:tcPr>
          <w:p w:rsidR="00212195" w:rsidRDefault="00212195" w:rsidP="00212195">
            <w:pPr>
              <w:numPr>
                <w:ilvl w:val="0"/>
                <w:numId w:val="3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¿Se registraron las reuniones con gerencia/equipo de proyecto/cliente en la pestaña 11.1 Reuniones de seguimiento del plan integral de proyecto según la periodicidad definida en el plan de comunicación y datos? </w:t>
            </w:r>
          </w:p>
        </w:tc>
        <w:tc>
          <w:tcPr>
            <w:tcW w:w="222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212195" w:rsidTr="002D62F1">
        <w:trPr>
          <w:cantSplit/>
          <w:tblCellSpacing w:w="20" w:type="dxa"/>
          <w:jc w:val="center"/>
        </w:trPr>
        <w:tc>
          <w:tcPr>
            <w:tcW w:w="1827" w:type="pct"/>
          </w:tcPr>
          <w:p w:rsidR="00212195" w:rsidRPr="007635B1" w:rsidRDefault="00212195" w:rsidP="00212195">
            <w:pPr>
              <w:numPr>
                <w:ilvl w:val="0"/>
                <w:numId w:val="3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¿Derivada de las reuniones de seguimiento se registraron acuerdos en la pestaña </w:t>
            </w:r>
            <w:r w:rsidRPr="00664346">
              <w:rPr>
                <w:rFonts w:ascii="Arial Narrow" w:hAnsi="Arial Narrow"/>
                <w:sz w:val="22"/>
                <w:szCs w:val="22"/>
              </w:rPr>
              <w:t>11.2 Acuerdos</w:t>
            </w:r>
            <w:r>
              <w:rPr>
                <w:rFonts w:ascii="Arial Narrow" w:hAnsi="Arial Narrow"/>
                <w:sz w:val="22"/>
                <w:szCs w:val="22"/>
              </w:rPr>
              <w:t xml:space="preserve"> del plan integral de proyecto?</w:t>
            </w:r>
          </w:p>
        </w:tc>
        <w:tc>
          <w:tcPr>
            <w:tcW w:w="222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212195" w:rsidTr="002D62F1">
        <w:trPr>
          <w:cantSplit/>
          <w:tblCellSpacing w:w="20" w:type="dxa"/>
          <w:jc w:val="center"/>
        </w:trPr>
        <w:tc>
          <w:tcPr>
            <w:tcW w:w="1827" w:type="pct"/>
          </w:tcPr>
          <w:p w:rsidR="00212195" w:rsidRPr="007635B1" w:rsidRDefault="00212195" w:rsidP="00212195">
            <w:pPr>
              <w:numPr>
                <w:ilvl w:val="0"/>
                <w:numId w:val="3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obtuvieron indicadores de proyecto según el plan?</w:t>
            </w:r>
          </w:p>
        </w:tc>
        <w:tc>
          <w:tcPr>
            <w:tcW w:w="222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212195" w:rsidTr="002D62F1">
        <w:trPr>
          <w:cantSplit/>
          <w:tblCellSpacing w:w="20" w:type="dxa"/>
          <w:jc w:val="center"/>
        </w:trPr>
        <w:tc>
          <w:tcPr>
            <w:tcW w:w="1827" w:type="pct"/>
          </w:tcPr>
          <w:p w:rsidR="00212195" w:rsidRPr="007635B1" w:rsidRDefault="00212195" w:rsidP="00212195">
            <w:pPr>
              <w:numPr>
                <w:ilvl w:val="0"/>
                <w:numId w:val="3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¿Derivado de las reuniones se encuentra la minuta correspondiente?</w:t>
            </w:r>
          </w:p>
        </w:tc>
        <w:tc>
          <w:tcPr>
            <w:tcW w:w="222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212195" w:rsidTr="002D62F1">
        <w:trPr>
          <w:cantSplit/>
          <w:tblCellSpacing w:w="20" w:type="dxa"/>
          <w:jc w:val="center"/>
        </w:trPr>
        <w:tc>
          <w:tcPr>
            <w:tcW w:w="1827" w:type="pct"/>
          </w:tcPr>
          <w:p w:rsidR="00212195" w:rsidRPr="007635B1" w:rsidRDefault="00212195" w:rsidP="00212195">
            <w:pPr>
              <w:numPr>
                <w:ilvl w:val="0"/>
                <w:numId w:val="3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¿El plan integral de proyecto se encuentra actualizado?</w:t>
            </w:r>
          </w:p>
        </w:tc>
        <w:tc>
          <w:tcPr>
            <w:tcW w:w="222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>
              <w:rPr>
                <w:rFonts w:ascii="Arial Narrow" w:hAnsi="Arial Narrow"/>
                <w:sz w:val="24"/>
              </w:rPr>
            </w:r>
            <w:r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212195" w:rsidRDefault="00212195" w:rsidP="002D62F1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</w:tbl>
    <w:p w:rsidR="00246B7E" w:rsidRDefault="00246B7E" w:rsidP="00246B7E">
      <w:pPr>
        <w:pStyle w:val="CITI-NORMAL"/>
      </w:pPr>
      <w:bookmarkStart w:id="21" w:name="_GoBack"/>
      <w:bookmarkEnd w:id="21"/>
    </w:p>
    <w:p w:rsidR="00246B7E" w:rsidRDefault="00246B7E" w:rsidP="00246B7E">
      <w:pPr>
        <w:pStyle w:val="CITI-NORMAL"/>
      </w:pPr>
    </w:p>
    <w:p w:rsidR="00084B45" w:rsidRPr="005658A7" w:rsidRDefault="00827FEE" w:rsidP="00246B7E">
      <w:pPr>
        <w:pStyle w:val="CITI-TITULO-1"/>
        <w:outlineLvl w:val="0"/>
      </w:pPr>
      <w:bookmarkStart w:id="22" w:name="_Toc444587933"/>
      <w:r w:rsidRPr="005658A7">
        <w:lastRenderedPageBreak/>
        <w:t>Referencias</w:t>
      </w:r>
      <w:bookmarkEnd w:id="20"/>
      <w:bookmarkEnd w:id="22"/>
    </w:p>
    <w:p w:rsidR="00827FEE" w:rsidRPr="005658A7" w:rsidRDefault="00827FEE" w:rsidP="00827FEE">
      <w:pPr>
        <w:pStyle w:val="CITI-NORMAL"/>
        <w:rPr>
          <w:lang w:val="es-ES_tradnl"/>
        </w:rPr>
      </w:pPr>
    </w:p>
    <w:p w:rsidR="00827FEE" w:rsidRPr="005658A7" w:rsidRDefault="00827FEE" w:rsidP="002509B3">
      <w:pPr>
        <w:pStyle w:val="CITI-NORMAL"/>
      </w:pPr>
    </w:p>
    <w:tbl>
      <w:tblPr>
        <w:tblpPr w:leftFromText="141" w:rightFromText="141" w:vertAnchor="page" w:horzAnchor="margin" w:tblpXSpec="center" w:tblpY="3198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7"/>
        <w:gridCol w:w="1803"/>
        <w:gridCol w:w="6330"/>
      </w:tblGrid>
      <w:tr w:rsidR="00325A03" w:rsidRPr="005658A7" w:rsidTr="00325A03">
        <w:tc>
          <w:tcPr>
            <w:tcW w:w="1135" w:type="dxa"/>
          </w:tcPr>
          <w:p w:rsidR="00325A03" w:rsidRPr="005658A7" w:rsidRDefault="00325A03" w:rsidP="00325A03">
            <w:pPr>
              <w:jc w:val="center"/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4"/>
              </w:rPr>
              <w:t>Acrónimo</w:t>
            </w:r>
          </w:p>
        </w:tc>
        <w:tc>
          <w:tcPr>
            <w:tcW w:w="1811" w:type="dxa"/>
          </w:tcPr>
          <w:p w:rsidR="00325A03" w:rsidRPr="005658A7" w:rsidRDefault="00325A03" w:rsidP="00325A03">
            <w:pPr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4"/>
              </w:rPr>
              <w:t>Significado</w:t>
            </w:r>
          </w:p>
        </w:tc>
        <w:tc>
          <w:tcPr>
            <w:tcW w:w="6414" w:type="dxa"/>
          </w:tcPr>
          <w:p w:rsidR="00325A03" w:rsidRPr="005658A7" w:rsidRDefault="00325A03" w:rsidP="00325A03">
            <w:pPr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4"/>
              </w:rPr>
              <w:t>Descripción</w:t>
            </w:r>
          </w:p>
        </w:tc>
      </w:tr>
      <w:tr w:rsidR="00325A03" w:rsidRPr="005658A7" w:rsidTr="00325A03">
        <w:tc>
          <w:tcPr>
            <w:tcW w:w="1135" w:type="dxa"/>
          </w:tcPr>
          <w:p w:rsidR="00325A03" w:rsidRPr="005658A7" w:rsidRDefault="00325A03" w:rsidP="00325A03">
            <w:pPr>
              <w:jc w:val="center"/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4"/>
              </w:rPr>
              <w:t>Ad</w:t>
            </w:r>
          </w:p>
        </w:tc>
        <w:tc>
          <w:tcPr>
            <w:tcW w:w="1811" w:type="dxa"/>
          </w:tcPr>
          <w:p w:rsidR="00325A03" w:rsidRPr="005658A7" w:rsidRDefault="00325A03" w:rsidP="00325A03">
            <w:pPr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t>Adecuado</w:t>
            </w:r>
          </w:p>
        </w:tc>
        <w:tc>
          <w:tcPr>
            <w:tcW w:w="6414" w:type="dxa"/>
          </w:tcPr>
          <w:p w:rsidR="00325A03" w:rsidRPr="005658A7" w:rsidRDefault="00325A03" w:rsidP="00325A03">
            <w:pPr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t>La práctica está acorde con el proceso definido.</w:t>
            </w:r>
          </w:p>
        </w:tc>
      </w:tr>
      <w:tr w:rsidR="00325A03" w:rsidRPr="005658A7" w:rsidTr="00325A03">
        <w:tc>
          <w:tcPr>
            <w:tcW w:w="1135" w:type="dxa"/>
          </w:tcPr>
          <w:p w:rsidR="00325A03" w:rsidRPr="005658A7" w:rsidRDefault="00325A03" w:rsidP="00325A03">
            <w:pPr>
              <w:jc w:val="center"/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4"/>
              </w:rPr>
              <w:t>N/Ad</w:t>
            </w:r>
          </w:p>
        </w:tc>
        <w:tc>
          <w:tcPr>
            <w:tcW w:w="1811" w:type="dxa"/>
          </w:tcPr>
          <w:p w:rsidR="00325A03" w:rsidRPr="005658A7" w:rsidRDefault="00325A03" w:rsidP="00325A03">
            <w:pPr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t>No Adecuado</w:t>
            </w:r>
          </w:p>
        </w:tc>
        <w:tc>
          <w:tcPr>
            <w:tcW w:w="6414" w:type="dxa"/>
          </w:tcPr>
          <w:p w:rsidR="00325A03" w:rsidRPr="005658A7" w:rsidRDefault="00325A03" w:rsidP="00325A03">
            <w:pPr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t>La práctica tiene una desviación respecto del proceso definido.</w:t>
            </w:r>
          </w:p>
        </w:tc>
      </w:tr>
      <w:tr w:rsidR="00325A03" w:rsidRPr="005658A7" w:rsidTr="00325A03">
        <w:tc>
          <w:tcPr>
            <w:tcW w:w="1135" w:type="dxa"/>
          </w:tcPr>
          <w:p w:rsidR="00325A03" w:rsidRPr="005658A7" w:rsidRDefault="00325A03" w:rsidP="00325A03">
            <w:pPr>
              <w:jc w:val="center"/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4"/>
              </w:rPr>
              <w:t>NM</w:t>
            </w:r>
          </w:p>
        </w:tc>
        <w:tc>
          <w:tcPr>
            <w:tcW w:w="1811" w:type="dxa"/>
          </w:tcPr>
          <w:p w:rsidR="00325A03" w:rsidRPr="005658A7" w:rsidRDefault="00325A03" w:rsidP="00325A03">
            <w:pPr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t>Necesita Mejora</w:t>
            </w:r>
          </w:p>
        </w:tc>
        <w:tc>
          <w:tcPr>
            <w:tcW w:w="6414" w:type="dxa"/>
          </w:tcPr>
          <w:p w:rsidR="00325A03" w:rsidRPr="005658A7" w:rsidRDefault="00325A03" w:rsidP="00325A03">
            <w:pPr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t>La práctica cumple mínimamente con el proceso, pero necesita optimizarse.</w:t>
            </w:r>
          </w:p>
        </w:tc>
      </w:tr>
      <w:tr w:rsidR="00325A03" w:rsidRPr="005658A7" w:rsidTr="00325A03">
        <w:tc>
          <w:tcPr>
            <w:tcW w:w="1135" w:type="dxa"/>
          </w:tcPr>
          <w:p w:rsidR="00325A03" w:rsidRPr="005658A7" w:rsidRDefault="00325A03" w:rsidP="00325A03">
            <w:pPr>
              <w:jc w:val="center"/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4"/>
              </w:rPr>
              <w:t>N/A</w:t>
            </w:r>
          </w:p>
        </w:tc>
        <w:tc>
          <w:tcPr>
            <w:tcW w:w="1811" w:type="dxa"/>
          </w:tcPr>
          <w:p w:rsidR="00325A03" w:rsidRPr="005658A7" w:rsidRDefault="00325A03" w:rsidP="00325A03">
            <w:pPr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t>No Aplica</w:t>
            </w:r>
          </w:p>
        </w:tc>
        <w:tc>
          <w:tcPr>
            <w:tcW w:w="6414" w:type="dxa"/>
          </w:tcPr>
          <w:p w:rsidR="00325A03" w:rsidRPr="005658A7" w:rsidRDefault="00325A03" w:rsidP="00325A03">
            <w:pPr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t>La práctica no corresponde ser evaluada en el momento de la ejecución de la auditoría.</w:t>
            </w:r>
          </w:p>
        </w:tc>
      </w:tr>
      <w:tr w:rsidR="00325A03" w:rsidRPr="005658A7" w:rsidTr="00325A03">
        <w:tc>
          <w:tcPr>
            <w:tcW w:w="1135" w:type="dxa"/>
          </w:tcPr>
          <w:p w:rsidR="00325A03" w:rsidRPr="005658A7" w:rsidRDefault="00325A03" w:rsidP="00325A03">
            <w:pPr>
              <w:jc w:val="center"/>
              <w:rPr>
                <w:rFonts w:ascii="Myriad Pro Light" w:hAnsi="Myriad Pro Light"/>
                <w:b/>
                <w:sz w:val="24"/>
              </w:rPr>
            </w:pPr>
            <w:r w:rsidRPr="005658A7">
              <w:rPr>
                <w:rFonts w:ascii="Myriad Pro Light" w:hAnsi="Myriad Pro Light"/>
                <w:b/>
                <w:sz w:val="24"/>
              </w:rPr>
              <w:t>N/E</w:t>
            </w:r>
          </w:p>
        </w:tc>
        <w:tc>
          <w:tcPr>
            <w:tcW w:w="1811" w:type="dxa"/>
          </w:tcPr>
          <w:p w:rsidR="00325A03" w:rsidRPr="005658A7" w:rsidRDefault="00325A03" w:rsidP="00325A03">
            <w:pPr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t>No se encuentra</w:t>
            </w:r>
          </w:p>
        </w:tc>
        <w:tc>
          <w:tcPr>
            <w:tcW w:w="6414" w:type="dxa"/>
          </w:tcPr>
          <w:p w:rsidR="00325A03" w:rsidRPr="005658A7" w:rsidRDefault="00325A03" w:rsidP="00325A03">
            <w:pPr>
              <w:rPr>
                <w:rFonts w:ascii="Myriad Pro Light" w:hAnsi="Myriad Pro Light"/>
                <w:sz w:val="24"/>
              </w:rPr>
            </w:pPr>
            <w:r w:rsidRPr="005658A7">
              <w:rPr>
                <w:rFonts w:ascii="Myriad Pro Light" w:hAnsi="Myriad Pro Light"/>
                <w:sz w:val="24"/>
              </w:rPr>
              <w:t>Debería incluirse y no se tiene.</w:t>
            </w:r>
          </w:p>
        </w:tc>
      </w:tr>
    </w:tbl>
    <w:p w:rsidR="00827FEE" w:rsidRPr="005658A7" w:rsidRDefault="00827FEE" w:rsidP="00827FEE">
      <w:pPr>
        <w:pStyle w:val="CITI-NORMAL"/>
        <w:rPr>
          <w:lang w:val="es-MX"/>
        </w:rPr>
      </w:pPr>
    </w:p>
    <w:p w:rsidR="00827FEE" w:rsidRPr="005658A7" w:rsidRDefault="00827FEE" w:rsidP="00246B7E">
      <w:pPr>
        <w:pStyle w:val="CITI-TITULO-1"/>
        <w:outlineLvl w:val="0"/>
      </w:pPr>
      <w:bookmarkStart w:id="23" w:name="_Toc425415713"/>
      <w:bookmarkStart w:id="24" w:name="_Toc444587934"/>
      <w:r w:rsidRPr="005658A7">
        <w:lastRenderedPageBreak/>
        <w:t>Resultados</w:t>
      </w:r>
      <w:bookmarkEnd w:id="23"/>
      <w:bookmarkEnd w:id="24"/>
    </w:p>
    <w:p w:rsidR="00827FEE" w:rsidRPr="005658A7" w:rsidRDefault="00827FEE" w:rsidP="00827FEE">
      <w:pPr>
        <w:pStyle w:val="CITI-NORMAL"/>
      </w:pPr>
    </w:p>
    <w:tbl>
      <w:tblPr>
        <w:tblW w:w="10206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27FEE" w:rsidRPr="005658A7" w:rsidTr="00F65F54">
        <w:trPr>
          <w:tblCellSpacing w:w="20" w:type="dxa"/>
          <w:jc w:val="center"/>
        </w:trPr>
        <w:tc>
          <w:tcPr>
            <w:tcW w:w="10126" w:type="dxa"/>
            <w:shd w:val="clear" w:color="auto" w:fill="D9D9D9"/>
          </w:tcPr>
          <w:p w:rsidR="00827FEE" w:rsidRPr="005658A7" w:rsidRDefault="00827FEE" w:rsidP="00F65F54">
            <w:pPr>
              <w:jc w:val="center"/>
              <w:rPr>
                <w:rFonts w:ascii="Myriad Pro Light" w:hAnsi="Myriad Pro Light" w:cs="Arial"/>
              </w:rPr>
            </w:pPr>
            <w:r w:rsidRPr="005658A7">
              <w:rPr>
                <w:rFonts w:ascii="Myriad Pro Light" w:hAnsi="Myriad Pro Light"/>
                <w:b/>
                <w:u w:val="single"/>
              </w:rPr>
              <w:t>Resultados de la Auditoría</w:t>
            </w:r>
          </w:p>
        </w:tc>
      </w:tr>
      <w:tr w:rsidR="00827FEE" w:rsidRPr="005658A7" w:rsidTr="00F65F54">
        <w:trPr>
          <w:tblCellSpacing w:w="20" w:type="dxa"/>
          <w:jc w:val="center"/>
        </w:trPr>
        <w:tc>
          <w:tcPr>
            <w:tcW w:w="10126" w:type="dxa"/>
          </w:tcPr>
          <w:p w:rsidR="00827FEE" w:rsidRPr="005658A7" w:rsidRDefault="00827FEE" w:rsidP="00F65F54">
            <w:pPr>
              <w:rPr>
                <w:rFonts w:ascii="Myriad Pro Light" w:hAnsi="Myriad Pro Light"/>
                <w:b/>
                <w:u w:val="single"/>
              </w:rPr>
            </w:pPr>
            <w:r w:rsidRPr="005658A7">
              <w:rPr>
                <w:rFonts w:ascii="Myriad Pro Light" w:hAnsi="Myriad Pro Light"/>
                <w:b/>
                <w:u w:val="single"/>
              </w:rPr>
              <w:t>Buenas Prácticas Observadas:</w:t>
            </w:r>
          </w:p>
          <w:p w:rsidR="00827FEE" w:rsidRPr="005658A7" w:rsidRDefault="00827FEE" w:rsidP="00F65F54">
            <w:pPr>
              <w:rPr>
                <w:rFonts w:ascii="Myriad Pro Light" w:hAnsi="Myriad Pro Light"/>
                <w:u w:val="single"/>
              </w:rPr>
            </w:pPr>
          </w:p>
          <w:p w:rsidR="00827FEE" w:rsidRPr="005658A7" w:rsidRDefault="00827FEE" w:rsidP="00F65F54">
            <w:pPr>
              <w:rPr>
                <w:rFonts w:ascii="Myriad Pro Light" w:hAnsi="Myriad Pro Light"/>
                <w:u w:val="single"/>
              </w:rPr>
            </w:pPr>
          </w:p>
          <w:p w:rsidR="00827FEE" w:rsidRPr="005658A7" w:rsidRDefault="00827FEE" w:rsidP="00F65F54">
            <w:pPr>
              <w:rPr>
                <w:rFonts w:ascii="Myriad Pro Light" w:hAnsi="Myriad Pro Light"/>
                <w:u w:val="single"/>
              </w:rPr>
            </w:pPr>
          </w:p>
          <w:p w:rsidR="00827FEE" w:rsidRPr="005658A7" w:rsidRDefault="00827FEE" w:rsidP="00F65F54">
            <w:pPr>
              <w:rPr>
                <w:rFonts w:ascii="Myriad Pro Light" w:hAnsi="Myriad Pro Light"/>
                <w:u w:val="single"/>
              </w:rPr>
            </w:pPr>
          </w:p>
          <w:p w:rsidR="00827FEE" w:rsidRPr="005658A7" w:rsidRDefault="00827FEE" w:rsidP="00F65F54">
            <w:pPr>
              <w:rPr>
                <w:rFonts w:ascii="Myriad Pro Light" w:hAnsi="Myriad Pro Light"/>
                <w:u w:val="single"/>
              </w:rPr>
            </w:pPr>
          </w:p>
          <w:p w:rsidR="00827FEE" w:rsidRPr="005658A7" w:rsidRDefault="00827FEE" w:rsidP="00F65F54">
            <w:pPr>
              <w:rPr>
                <w:rFonts w:ascii="Myriad Pro Light" w:hAnsi="Myriad Pro Light"/>
                <w:b/>
                <w:u w:val="single"/>
              </w:rPr>
            </w:pPr>
          </w:p>
        </w:tc>
      </w:tr>
      <w:tr w:rsidR="00827FEE" w:rsidRPr="005658A7" w:rsidTr="00F65F54">
        <w:trPr>
          <w:trHeight w:val="1212"/>
          <w:tblCellSpacing w:w="20" w:type="dxa"/>
          <w:jc w:val="center"/>
        </w:trPr>
        <w:tc>
          <w:tcPr>
            <w:tcW w:w="10126" w:type="dxa"/>
          </w:tcPr>
          <w:p w:rsidR="00827FEE" w:rsidRPr="005658A7" w:rsidRDefault="00827FEE" w:rsidP="00F65F54">
            <w:pPr>
              <w:rPr>
                <w:rFonts w:ascii="Myriad Pro Light" w:hAnsi="Myriad Pro Light"/>
                <w:b/>
                <w:u w:val="single"/>
              </w:rPr>
            </w:pPr>
            <w:r w:rsidRPr="005658A7">
              <w:rPr>
                <w:rFonts w:ascii="Myriad Pro Light" w:hAnsi="Myriad Pro Light"/>
                <w:b/>
                <w:u w:val="single"/>
              </w:rPr>
              <w:t>Sugerencias de Mejora:</w:t>
            </w:r>
          </w:p>
          <w:p w:rsidR="00827FEE" w:rsidRPr="005658A7" w:rsidRDefault="00827FEE" w:rsidP="00F65F54">
            <w:pPr>
              <w:rPr>
                <w:rFonts w:ascii="Myriad Pro Light" w:hAnsi="Myriad Pro Light"/>
                <w:u w:val="single"/>
              </w:rPr>
            </w:pPr>
          </w:p>
          <w:p w:rsidR="00827FEE" w:rsidRPr="005658A7" w:rsidRDefault="00827FEE" w:rsidP="00F65F54">
            <w:pPr>
              <w:rPr>
                <w:rFonts w:ascii="Myriad Pro Light" w:hAnsi="Myriad Pro Light"/>
                <w:u w:val="single"/>
              </w:rPr>
            </w:pPr>
          </w:p>
          <w:p w:rsidR="00827FEE" w:rsidRPr="005658A7" w:rsidRDefault="00827FEE" w:rsidP="00F65F54">
            <w:pPr>
              <w:rPr>
                <w:rFonts w:ascii="Myriad Pro Light" w:hAnsi="Myriad Pro Light"/>
                <w:u w:val="single"/>
              </w:rPr>
            </w:pPr>
          </w:p>
          <w:p w:rsidR="00827FEE" w:rsidRPr="005658A7" w:rsidRDefault="00827FEE" w:rsidP="00F65F54">
            <w:pPr>
              <w:pStyle w:val="Encabezado"/>
              <w:rPr>
                <w:rFonts w:ascii="Myriad Pro Light" w:hAnsi="Myriad Pro Light" w:cs="Arial"/>
                <w:sz w:val="20"/>
              </w:rPr>
            </w:pPr>
          </w:p>
          <w:p w:rsidR="00827FEE" w:rsidRPr="005658A7" w:rsidRDefault="00827FEE" w:rsidP="00F65F54">
            <w:pPr>
              <w:pStyle w:val="Encabezado"/>
              <w:rPr>
                <w:rFonts w:ascii="Myriad Pro Light" w:hAnsi="Myriad Pro Light" w:cs="Arial"/>
                <w:sz w:val="20"/>
              </w:rPr>
            </w:pPr>
          </w:p>
          <w:p w:rsidR="00827FEE" w:rsidRPr="005658A7" w:rsidRDefault="00827FEE" w:rsidP="00F65F54">
            <w:pPr>
              <w:pStyle w:val="Encabezado"/>
              <w:rPr>
                <w:rFonts w:ascii="Myriad Pro Light" w:hAnsi="Myriad Pro Light" w:cs="Arial"/>
                <w:sz w:val="20"/>
              </w:rPr>
            </w:pPr>
          </w:p>
        </w:tc>
      </w:tr>
    </w:tbl>
    <w:p w:rsidR="00827FEE" w:rsidRPr="005658A7" w:rsidRDefault="00827FEE" w:rsidP="00827FEE">
      <w:pPr>
        <w:pStyle w:val="CITI-NORMAL"/>
      </w:pPr>
    </w:p>
    <w:sectPr w:rsidR="00827FEE" w:rsidRPr="005658A7">
      <w:pgSz w:w="11907" w:h="16840" w:code="9"/>
      <w:pgMar w:top="1701" w:right="1134" w:bottom="1701" w:left="1134" w:header="720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5B8" w:rsidRDefault="003C75B8">
      <w:r>
        <w:separator/>
      </w:r>
    </w:p>
  </w:endnote>
  <w:endnote w:type="continuationSeparator" w:id="0">
    <w:p w:rsidR="003C75B8" w:rsidRDefault="003C7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BF4" w:rsidRDefault="005D2BF4" w:rsidP="00E93FA4">
    <w:pPr>
      <w:pStyle w:val="Piedepgina"/>
      <w:jc w:val="right"/>
    </w:pPr>
    <w:r>
      <w:rPr>
        <w:rFonts w:ascii="Tahoma" w:hAnsi="Tahoma" w:cs="Tahoma"/>
        <w:sz w:val="24"/>
        <w:lang w:val="es-AR"/>
      </w:rPr>
      <w:fldChar w:fldCharType="begin"/>
    </w:r>
    <w:r>
      <w:rPr>
        <w:rFonts w:ascii="Tahoma" w:hAnsi="Tahoma" w:cs="Tahoma"/>
        <w:sz w:val="24"/>
        <w:lang w:val="es-AR"/>
      </w:rPr>
      <w:instrText xml:space="preserve"> TIME \@ "MMMM' de 'yyyy" </w:instrText>
    </w:r>
    <w:r>
      <w:rPr>
        <w:rFonts w:ascii="Tahoma" w:hAnsi="Tahoma" w:cs="Tahoma"/>
        <w:sz w:val="24"/>
        <w:lang w:val="es-AR"/>
      </w:rPr>
      <w:fldChar w:fldCharType="separate"/>
    </w:r>
    <w:r w:rsidR="00212195">
      <w:rPr>
        <w:rFonts w:ascii="Tahoma" w:hAnsi="Tahoma" w:cs="Tahoma"/>
        <w:noProof/>
        <w:sz w:val="24"/>
        <w:lang w:val="es-AR"/>
      </w:rPr>
      <w:t>Marzo de 2016</w:t>
    </w:r>
    <w:r>
      <w:rPr>
        <w:rFonts w:ascii="Tahoma" w:hAnsi="Tahoma" w:cs="Tahoma"/>
        <w:sz w:val="24"/>
        <w:lang w:val="es-A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BF4" w:rsidRDefault="005D2BF4">
    <w:pPr>
      <w:pStyle w:val="Piedepgina"/>
      <w:jc w:val="right"/>
    </w:pPr>
  </w:p>
  <w:tbl>
    <w:tblPr>
      <w:tblW w:w="9790" w:type="dxa"/>
      <w:tblBorders>
        <w:top w:val="single" w:sz="2" w:space="0" w:color="003366"/>
        <w:left w:val="single" w:sz="2" w:space="0" w:color="003366"/>
        <w:bottom w:val="single" w:sz="2" w:space="0" w:color="003366"/>
        <w:right w:val="single" w:sz="2" w:space="0" w:color="003366"/>
        <w:insideH w:val="single" w:sz="2" w:space="0" w:color="003366"/>
        <w:insideV w:val="single" w:sz="2" w:space="0" w:color="003366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910"/>
      <w:gridCol w:w="2880"/>
    </w:tblGrid>
    <w:tr w:rsidR="005D2BF4" w:rsidTr="00E10D59">
      <w:tc>
        <w:tcPr>
          <w:tcW w:w="6910" w:type="dxa"/>
        </w:tcPr>
        <w:p w:rsidR="005D2BF4" w:rsidRPr="00D91556" w:rsidRDefault="005D2BF4" w:rsidP="00E10D59">
          <w:pPr>
            <w:tabs>
              <w:tab w:val="left" w:pos="1190"/>
            </w:tabs>
            <w:rPr>
              <w:rFonts w:ascii="Tahoma" w:hAnsi="Tahoma" w:cs="Tahoma"/>
              <w:color w:val="999999"/>
              <w:sz w:val="16"/>
              <w:szCs w:val="16"/>
            </w:rPr>
          </w:pPr>
          <w:r>
            <w:rPr>
              <w:rFonts w:ascii="Tahoma" w:hAnsi="Tahoma" w:cs="Tahoma"/>
              <w:color w:val="999999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color w:val="999999"/>
              <w:sz w:val="16"/>
              <w:szCs w:val="16"/>
            </w:rPr>
            <w:instrText xml:space="preserve"> DOCPROPERTY  Tema  \* MERGEFORMAT </w:instrText>
          </w:r>
          <w:r>
            <w:rPr>
              <w:rFonts w:ascii="Tahoma" w:hAnsi="Tahoma" w:cs="Tahoma"/>
              <w:color w:val="999999"/>
              <w:sz w:val="16"/>
              <w:szCs w:val="16"/>
            </w:rPr>
            <w:fldChar w:fldCharType="separate"/>
          </w:r>
          <w:r>
            <w:rPr>
              <w:rFonts w:ascii="Tahoma" w:hAnsi="Tahoma" w:cs="Tahoma"/>
              <w:color w:val="999999"/>
              <w:sz w:val="16"/>
              <w:szCs w:val="16"/>
            </w:rPr>
            <w:t>Checklist de Especificación de Requerimientos</w:t>
          </w:r>
          <w:r>
            <w:rPr>
              <w:rFonts w:ascii="Tahoma" w:hAnsi="Tahoma" w:cs="Tahoma"/>
              <w:color w:val="999999"/>
              <w:sz w:val="16"/>
              <w:szCs w:val="16"/>
            </w:rPr>
            <w:fldChar w:fldCharType="end"/>
          </w:r>
        </w:p>
      </w:tc>
      <w:tc>
        <w:tcPr>
          <w:tcW w:w="2880" w:type="dxa"/>
        </w:tcPr>
        <w:p w:rsidR="005D2BF4" w:rsidRDefault="005D2BF4" w:rsidP="00E10D59">
          <w:pPr>
            <w:pStyle w:val="Piedepgina"/>
            <w:tabs>
              <w:tab w:val="right" w:pos="2163"/>
              <w:tab w:val="right" w:pos="8789"/>
            </w:tabs>
            <w:rPr>
              <w:rFonts w:ascii="Tahoma" w:hAnsi="Tahoma" w:cs="Tahoma"/>
              <w:color w:val="999999"/>
              <w:sz w:val="16"/>
              <w:lang w:val="es-AR" w:eastAsia="es-ES"/>
            </w:rPr>
          </w:pPr>
          <w:r>
            <w:rPr>
              <w:rFonts w:ascii="Tahoma" w:hAnsi="Tahoma" w:cs="Tahoma"/>
              <w:color w:val="999999"/>
              <w:sz w:val="16"/>
              <w:lang w:val="es-AR" w:eastAsia="es-ES"/>
            </w:rPr>
            <w:t xml:space="preserve">REVISIÓN: </w:t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fldChar w:fldCharType="begin"/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instrText xml:space="preserve"> DOCPROPERTY  "Registro Revisión"  \* MERGEFORMAT </w:instrText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fldChar w:fldCharType="separate"/>
          </w:r>
          <w:r w:rsidR="00246B7E">
            <w:rPr>
              <w:rFonts w:ascii="Tahoma" w:hAnsi="Tahoma" w:cs="Tahoma"/>
              <w:color w:val="999999"/>
              <w:sz w:val="16"/>
              <w:lang w:val="es-AR" w:eastAsia="es-ES"/>
            </w:rPr>
            <w:t>v1.2</w:t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fldChar w:fldCharType="end"/>
          </w:r>
        </w:p>
      </w:tc>
    </w:tr>
  </w:tbl>
  <w:p w:rsidR="005D2BF4" w:rsidRDefault="005D2BF4">
    <w:pPr>
      <w:pStyle w:val="Piedepgina"/>
      <w:jc w:val="right"/>
    </w:pPr>
    <w:r>
      <w:t xml:space="preserve">Pág. </w:t>
    </w:r>
    <w:r>
      <w:rPr>
        <w:b/>
        <w:sz w:val="24"/>
      </w:rPr>
      <w:fldChar w:fldCharType="begin"/>
    </w:r>
    <w:r>
      <w:rPr>
        <w:b/>
      </w:rPr>
      <w:instrText xml:space="preserve"> PAGE </w:instrText>
    </w:r>
    <w:r>
      <w:rPr>
        <w:b/>
        <w:sz w:val="24"/>
      </w:rPr>
      <w:fldChar w:fldCharType="separate"/>
    </w:r>
    <w:r w:rsidR="00212195">
      <w:rPr>
        <w:b/>
        <w:noProof/>
      </w:rPr>
      <w:t>10</w:t>
    </w:r>
    <w:r>
      <w:rPr>
        <w:b/>
        <w:sz w:val="24"/>
      </w:rPr>
      <w:fldChar w:fldCharType="end"/>
    </w:r>
    <w:r>
      <w:t xml:space="preserve"> de </w:t>
    </w:r>
    <w:r>
      <w:rPr>
        <w:b/>
        <w:sz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</w:rPr>
      <w:fldChar w:fldCharType="separate"/>
    </w:r>
    <w:r w:rsidR="00212195">
      <w:rPr>
        <w:b/>
        <w:noProof/>
      </w:rPr>
      <w:t>10</w:t>
    </w:r>
    <w:r>
      <w:rPr>
        <w:b/>
        <w:sz w:val="24"/>
      </w:rPr>
      <w:fldChar w:fldCharType="end"/>
    </w:r>
  </w:p>
  <w:p w:rsidR="005D2BF4" w:rsidRPr="00BB304D" w:rsidRDefault="005D2BF4" w:rsidP="00C7196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5B8" w:rsidRDefault="003C75B8">
      <w:r>
        <w:separator/>
      </w:r>
    </w:p>
  </w:footnote>
  <w:footnote w:type="continuationSeparator" w:id="0">
    <w:p w:rsidR="003C75B8" w:rsidRDefault="003C75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BF4" w:rsidRDefault="005D2BF4">
    <w:pPr>
      <w:jc w:val="left"/>
    </w:pPr>
  </w:p>
  <w:tbl>
    <w:tblPr>
      <w:tblW w:w="9790" w:type="dxa"/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  <w:insideH w:val="single" w:sz="2" w:space="0" w:color="000080"/>
        <w:insideV w:val="single" w:sz="2" w:space="0" w:color="000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"/>
      <w:gridCol w:w="7598"/>
      <w:gridCol w:w="1980"/>
    </w:tblGrid>
    <w:tr w:rsidR="005D2BF4" w:rsidRPr="00005F56" w:rsidTr="00005F56">
      <w:tc>
        <w:tcPr>
          <w:tcW w:w="212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5D2BF4" w:rsidRPr="00005F56" w:rsidRDefault="005D2BF4">
          <w:pPr>
            <w:rPr>
              <w:rFonts w:ascii="Myriad Pro Light" w:hAnsi="Myriad Pro Light" w:cs="Tahoma"/>
              <w:lang w:val="es-AR"/>
            </w:rPr>
          </w:pPr>
        </w:p>
        <w:p w:rsidR="005D2BF4" w:rsidRPr="00005F56" w:rsidRDefault="005D2BF4">
          <w:pPr>
            <w:rPr>
              <w:rFonts w:ascii="Myriad Pro Light" w:hAnsi="Myriad Pro Light" w:cs="Tahoma"/>
              <w:lang w:val="es-AR"/>
            </w:rPr>
          </w:pPr>
        </w:p>
        <w:p w:rsidR="005D2BF4" w:rsidRPr="00005F56" w:rsidRDefault="005D2BF4">
          <w:pPr>
            <w:rPr>
              <w:rFonts w:ascii="Myriad Pro Light" w:hAnsi="Myriad Pro Light" w:cs="Tahoma"/>
              <w:lang w:val="es-AR"/>
            </w:rPr>
          </w:pPr>
        </w:p>
      </w:tc>
      <w:tc>
        <w:tcPr>
          <w:tcW w:w="7598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5D2BF4" w:rsidRPr="00005F56" w:rsidRDefault="005D2BF4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>CLIENTE</w:t>
          </w:r>
          <w:r w:rsidRPr="00005F56">
            <w:rPr>
              <w:rFonts w:ascii="Myriad Pro Light" w:hAnsi="Myriad Pro Light" w:cs="Tahoma"/>
              <w:color w:val="999999"/>
              <w:sz w:val="24"/>
            </w:rPr>
            <w:t>:</w:t>
          </w:r>
          <w:r>
            <w:rPr>
              <w:rFonts w:ascii="Myriad Pro Light" w:hAnsi="Myriad Pro Light" w:cs="Tahoma"/>
              <w:color w:val="999999"/>
              <w:sz w:val="24"/>
            </w:rPr>
            <w:t xml:space="preserve">       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begin"/>
          </w:r>
          <w:r>
            <w:rPr>
              <w:rFonts w:ascii="Myriad Pro Light" w:hAnsi="Myriad Pro Light" w:cs="Tahoma"/>
              <w:color w:val="999999"/>
              <w:sz w:val="24"/>
            </w:rPr>
            <w:instrText xml:space="preserve"> DOCPROPERTY  Cliente  \* MERGEFORMAT </w:instrTex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separate"/>
          </w:r>
          <w:r w:rsidR="00246B7E">
            <w:rPr>
              <w:rFonts w:ascii="Myriad Pro Light" w:hAnsi="Myriad Pro Light" w:cs="Tahoma"/>
              <w:color w:val="999999"/>
              <w:sz w:val="24"/>
            </w:rPr>
            <w:t>[Cliente]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end"/>
          </w:r>
        </w:p>
        <w:p w:rsidR="005D2BF4" w:rsidRDefault="005D2BF4" w:rsidP="008922DD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>PROYECTO:</w:t>
          </w:r>
          <w:r w:rsidRPr="00005F56">
            <w:rPr>
              <w:rFonts w:ascii="Myriad Pro Light" w:hAnsi="Myriad Pro Light" w:cs="Tahoma"/>
              <w:color w:val="999999"/>
              <w:sz w:val="24"/>
            </w:rPr>
            <w:t xml:space="preserve"> </w:t>
          </w:r>
          <w:r>
            <w:rPr>
              <w:rFonts w:ascii="Myriad Pro Light" w:hAnsi="Myriad Pro Light" w:cs="Tahoma"/>
              <w:color w:val="999999"/>
              <w:sz w:val="24"/>
            </w:rPr>
            <w:t xml:space="preserve"> 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begin"/>
          </w:r>
          <w:r>
            <w:rPr>
              <w:rFonts w:ascii="Myriad Pro Light" w:hAnsi="Myriad Pro Light" w:cs="Tahoma"/>
              <w:color w:val="999999"/>
              <w:sz w:val="24"/>
            </w:rPr>
            <w:instrText xml:space="preserve"> DOCPROPERTY  Proyecto  \* MERGEFORMAT </w:instrTex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separate"/>
          </w:r>
          <w:r w:rsidR="00246B7E">
            <w:rPr>
              <w:rFonts w:ascii="Myriad Pro Light" w:hAnsi="Myriad Pro Light" w:cs="Tahoma"/>
              <w:color w:val="999999"/>
              <w:sz w:val="24"/>
            </w:rPr>
            <w:t>[Proyecto]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end"/>
          </w:r>
        </w:p>
        <w:p w:rsidR="005D2BF4" w:rsidRPr="008E4252" w:rsidRDefault="005D2BF4" w:rsidP="001070BD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 xml:space="preserve">TEMA:           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begin"/>
          </w:r>
          <w:r>
            <w:rPr>
              <w:rFonts w:ascii="Myriad Pro Light" w:hAnsi="Myriad Pro Light" w:cs="Tahoma"/>
              <w:color w:val="999999"/>
              <w:sz w:val="24"/>
            </w:rPr>
            <w:instrText xml:space="preserve"> DOCPROPERTY  Tema  \* MERGEFORMAT </w:instrTex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separate"/>
          </w:r>
          <w:r>
            <w:rPr>
              <w:rFonts w:ascii="Myriad Pro Light" w:hAnsi="Myriad Pro Light" w:cs="Tahoma"/>
              <w:color w:val="999999"/>
              <w:sz w:val="24"/>
            </w:rPr>
            <w:t>Checklist de Especificación de Requerimientos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end"/>
          </w:r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5D2BF4" w:rsidRPr="00005F56" w:rsidRDefault="005D2BF4">
          <w:pPr>
            <w:rPr>
              <w:rFonts w:ascii="Myriad Pro Light" w:hAnsi="Myriad Pro Light" w:cs="Tahoma"/>
            </w:rPr>
          </w:pPr>
          <w:r w:rsidRPr="00005F56">
            <w:rPr>
              <w:rFonts w:ascii="Myriad Pro Light" w:hAnsi="Myriad Pro Light"/>
              <w:noProof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0D9B68F7" wp14:editId="1E168D25">
                <wp:simplePos x="0" y="0"/>
                <wp:positionH relativeFrom="column">
                  <wp:posOffset>412750</wp:posOffset>
                </wp:positionH>
                <wp:positionV relativeFrom="paragraph">
                  <wp:posOffset>16510</wp:posOffset>
                </wp:positionV>
                <wp:extent cx="398145" cy="457200"/>
                <wp:effectExtent l="0" t="0" r="1905" b="0"/>
                <wp:wrapNone/>
                <wp:docPr id="1" name="Picture 14" descr="CITI_SIMBOLO_BAJA-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TI_SIMBOLO_BAJA-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14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D2BF4" w:rsidRPr="00005F56">
      <w:tc>
        <w:tcPr>
          <w:tcW w:w="7810" w:type="dxa"/>
          <w:gridSpan w:val="2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5D2BF4" w:rsidRPr="00005F56" w:rsidRDefault="005D2BF4">
          <w:pPr>
            <w:rPr>
              <w:rFonts w:ascii="Myriad Pro Light" w:hAnsi="Myriad Pro Light" w:cs="Tahoma"/>
            </w:rPr>
          </w:pPr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5D2BF4" w:rsidRPr="00005F56" w:rsidRDefault="005D2BF4">
          <w:pPr>
            <w:pStyle w:val="Piedepgina"/>
            <w:jc w:val="center"/>
            <w:rPr>
              <w:rFonts w:ascii="Myriad Pro Light" w:hAnsi="Myriad Pro Light" w:cs="Tahoma"/>
              <w:color w:val="000080"/>
              <w:sz w:val="18"/>
              <w:lang w:eastAsia="es-ES"/>
            </w:rPr>
          </w:pP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begin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</w:instrText>
          </w:r>
          <w:r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>DOCPROPERTY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"Registro Seguridad"  \* MERGEFORMAT 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separate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t>CONFIDENCIAL</w: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end"/>
          </w:r>
        </w:p>
      </w:tc>
    </w:tr>
  </w:tbl>
  <w:p w:rsidR="005D2BF4" w:rsidRDefault="005D2BF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C73"/>
    <w:multiLevelType w:val="hybridMultilevel"/>
    <w:tmpl w:val="003A0AA4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059F"/>
    <w:multiLevelType w:val="multilevel"/>
    <w:tmpl w:val="7E3AF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5.%2"/>
      <w:lvlJc w:val="left"/>
      <w:pPr>
        <w:tabs>
          <w:tab w:val="num" w:pos="1191"/>
        </w:tabs>
        <w:ind w:left="720" w:hanging="323"/>
      </w:pPr>
      <w:rPr>
        <w:rFonts w:hint="default"/>
      </w:rPr>
    </w:lvl>
    <w:lvl w:ilvl="2">
      <w:start w:val="1"/>
      <w:numFmt w:val="decimal"/>
      <w:pStyle w:val="Ttulo3"/>
      <w:lvlText w:val="4.1.%3"/>
      <w:lvlJc w:val="left"/>
      <w:pPr>
        <w:tabs>
          <w:tab w:val="num" w:pos="1191"/>
        </w:tabs>
        <w:ind w:left="720" w:firstLine="7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B282401"/>
    <w:multiLevelType w:val="hybridMultilevel"/>
    <w:tmpl w:val="DF48762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EF045DA"/>
    <w:multiLevelType w:val="hybridMultilevel"/>
    <w:tmpl w:val="E08C01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71980"/>
    <w:multiLevelType w:val="hybridMultilevel"/>
    <w:tmpl w:val="1BF8430A"/>
    <w:lvl w:ilvl="0" w:tplc="5EF68D60">
      <w:start w:val="2"/>
      <w:numFmt w:val="none"/>
      <w:lvlText w:val="2.2"/>
      <w:lvlJc w:val="left"/>
      <w:pPr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69F0218"/>
    <w:multiLevelType w:val="multilevel"/>
    <w:tmpl w:val="D7ECFEF0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CITI-SUBTITULO"/>
      <w:lvlText w:val="%1.%2."/>
      <w:lvlJc w:val="left"/>
      <w:pPr>
        <w:tabs>
          <w:tab w:val="num" w:pos="1134"/>
        </w:tabs>
        <w:ind w:left="113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7FB3252"/>
    <w:multiLevelType w:val="hybridMultilevel"/>
    <w:tmpl w:val="3D182C66"/>
    <w:lvl w:ilvl="0" w:tplc="8E9C5FEA">
      <w:start w:val="2"/>
      <w:numFmt w:val="decimal"/>
      <w:lvlText w:val="%1.1"/>
      <w:lvlJc w:val="left"/>
      <w:pPr>
        <w:ind w:left="151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37" w:hanging="360"/>
      </w:pPr>
    </w:lvl>
    <w:lvl w:ilvl="2" w:tplc="53EE46D2">
      <w:start w:val="1"/>
      <w:numFmt w:val="decimal"/>
      <w:lvlText w:val="2.1.%3"/>
      <w:lvlJc w:val="left"/>
      <w:pPr>
        <w:ind w:left="2737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1AE4578C"/>
    <w:multiLevelType w:val="hybridMultilevel"/>
    <w:tmpl w:val="A4D63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F5CE9"/>
    <w:multiLevelType w:val="multilevel"/>
    <w:tmpl w:val="A96E7ACA"/>
    <w:lvl w:ilvl="0">
      <w:start w:val="1"/>
      <w:numFmt w:val="decimal"/>
      <w:pStyle w:val="numerad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0080BA0"/>
    <w:multiLevelType w:val="hybridMultilevel"/>
    <w:tmpl w:val="550C1DDC"/>
    <w:lvl w:ilvl="0" w:tplc="4DF2C162">
      <w:start w:val="1"/>
      <w:numFmt w:val="bullet"/>
      <w:pStyle w:val="VietaBlanca2"/>
      <w:lvlText w:val="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sz w:val="16"/>
      </w:rPr>
    </w:lvl>
    <w:lvl w:ilvl="1" w:tplc="D95AE9A6">
      <w:start w:val="1"/>
      <w:numFmt w:val="bullet"/>
      <w:pStyle w:val="VietaNegra1"/>
      <w:lvlText w:val="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b w:val="0"/>
        <w:i w:val="0"/>
        <w:spacing w:val="0"/>
        <w:w w:val="100"/>
        <w:position w:val="0"/>
        <w:sz w:val="32"/>
      </w:rPr>
    </w:lvl>
    <w:lvl w:ilvl="2" w:tplc="1C507962">
      <w:start w:val="1"/>
      <w:numFmt w:val="bullet"/>
      <w:lvlText w:val=""/>
      <w:lvlJc w:val="left"/>
      <w:pPr>
        <w:tabs>
          <w:tab w:val="num" w:pos="1505"/>
        </w:tabs>
        <w:ind w:left="1486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4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3202D24"/>
    <w:multiLevelType w:val="hybridMultilevel"/>
    <w:tmpl w:val="D484587C"/>
    <w:lvl w:ilvl="0" w:tplc="25627BE4">
      <w:start w:val="1"/>
      <w:numFmt w:val="none"/>
      <w:lvlText w:val="4.1"/>
      <w:lvlJc w:val="left"/>
      <w:pPr>
        <w:tabs>
          <w:tab w:val="num" w:pos="760"/>
        </w:tabs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566A2"/>
    <w:multiLevelType w:val="hybridMultilevel"/>
    <w:tmpl w:val="CC84851C"/>
    <w:lvl w:ilvl="0" w:tplc="8A7AD0EE">
      <w:start w:val="2"/>
      <w:numFmt w:val="decimal"/>
      <w:lvlText w:val="%1.1"/>
      <w:lvlJc w:val="left"/>
      <w:pPr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359427B4"/>
    <w:multiLevelType w:val="multilevel"/>
    <w:tmpl w:val="D1869A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3" w15:restartNumberingAfterBreak="0">
    <w:nsid w:val="3E823520"/>
    <w:multiLevelType w:val="multilevel"/>
    <w:tmpl w:val="A3603F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80E75D3"/>
    <w:multiLevelType w:val="hybridMultilevel"/>
    <w:tmpl w:val="6BB46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C7BC7"/>
    <w:multiLevelType w:val="multilevel"/>
    <w:tmpl w:val="403CD0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5A4C5B39"/>
    <w:multiLevelType w:val="hybridMultilevel"/>
    <w:tmpl w:val="B4B89E2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6B503D21"/>
    <w:multiLevelType w:val="hybridMultilevel"/>
    <w:tmpl w:val="E5826444"/>
    <w:lvl w:ilvl="0" w:tplc="0409000F">
      <w:start w:val="1"/>
      <w:numFmt w:val="decimal"/>
      <w:lvlText w:val="%1."/>
      <w:lvlJc w:val="left"/>
      <w:pPr>
        <w:ind w:left="48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89" w:hanging="360"/>
      </w:pPr>
    </w:lvl>
    <w:lvl w:ilvl="2" w:tplc="080A001B" w:tentative="1">
      <w:start w:val="1"/>
      <w:numFmt w:val="lowerRoman"/>
      <w:lvlText w:val="%3."/>
      <w:lvlJc w:val="right"/>
      <w:pPr>
        <w:ind w:left="1209" w:hanging="180"/>
      </w:pPr>
    </w:lvl>
    <w:lvl w:ilvl="3" w:tplc="080A000F" w:tentative="1">
      <w:start w:val="1"/>
      <w:numFmt w:val="decimal"/>
      <w:lvlText w:val="%4."/>
      <w:lvlJc w:val="left"/>
      <w:pPr>
        <w:ind w:left="1929" w:hanging="360"/>
      </w:pPr>
    </w:lvl>
    <w:lvl w:ilvl="4" w:tplc="080A0019" w:tentative="1">
      <w:start w:val="1"/>
      <w:numFmt w:val="lowerLetter"/>
      <w:lvlText w:val="%5."/>
      <w:lvlJc w:val="left"/>
      <w:pPr>
        <w:ind w:left="2649" w:hanging="360"/>
      </w:pPr>
    </w:lvl>
    <w:lvl w:ilvl="5" w:tplc="080A001B" w:tentative="1">
      <w:start w:val="1"/>
      <w:numFmt w:val="lowerRoman"/>
      <w:lvlText w:val="%6."/>
      <w:lvlJc w:val="right"/>
      <w:pPr>
        <w:ind w:left="3369" w:hanging="180"/>
      </w:pPr>
    </w:lvl>
    <w:lvl w:ilvl="6" w:tplc="080A000F" w:tentative="1">
      <w:start w:val="1"/>
      <w:numFmt w:val="decimal"/>
      <w:lvlText w:val="%7."/>
      <w:lvlJc w:val="left"/>
      <w:pPr>
        <w:ind w:left="4089" w:hanging="360"/>
      </w:pPr>
    </w:lvl>
    <w:lvl w:ilvl="7" w:tplc="080A0019" w:tentative="1">
      <w:start w:val="1"/>
      <w:numFmt w:val="lowerLetter"/>
      <w:lvlText w:val="%8."/>
      <w:lvlJc w:val="left"/>
      <w:pPr>
        <w:ind w:left="4809" w:hanging="360"/>
      </w:pPr>
    </w:lvl>
    <w:lvl w:ilvl="8" w:tplc="080A001B" w:tentative="1">
      <w:start w:val="1"/>
      <w:numFmt w:val="lowerRoman"/>
      <w:lvlText w:val="%9."/>
      <w:lvlJc w:val="right"/>
      <w:pPr>
        <w:ind w:left="5529" w:hanging="180"/>
      </w:pPr>
    </w:lvl>
  </w:abstractNum>
  <w:abstractNum w:abstractNumId="18" w15:restartNumberingAfterBreak="0">
    <w:nsid w:val="6F031F7D"/>
    <w:multiLevelType w:val="hybridMultilevel"/>
    <w:tmpl w:val="5CE6612C"/>
    <w:lvl w:ilvl="0" w:tplc="7E54C4B4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D45922"/>
    <w:multiLevelType w:val="multilevel"/>
    <w:tmpl w:val="7BCE3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752E3382"/>
    <w:multiLevelType w:val="multilevel"/>
    <w:tmpl w:val="A3603F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754E7B9D"/>
    <w:multiLevelType w:val="multilevel"/>
    <w:tmpl w:val="20EA0A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5616EF"/>
    <w:multiLevelType w:val="hybridMultilevel"/>
    <w:tmpl w:val="CF4C2FE2"/>
    <w:lvl w:ilvl="0" w:tplc="4C4ED066">
      <w:start w:val="1"/>
      <w:numFmt w:val="decimal"/>
      <w:lvlText w:val="6.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D21EC8"/>
    <w:multiLevelType w:val="hybridMultilevel"/>
    <w:tmpl w:val="40569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276D62"/>
    <w:multiLevelType w:val="hybridMultilevel"/>
    <w:tmpl w:val="8DB84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C32BE"/>
    <w:multiLevelType w:val="hybridMultilevel"/>
    <w:tmpl w:val="B8A076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058D1"/>
    <w:multiLevelType w:val="hybridMultilevel"/>
    <w:tmpl w:val="0F5C7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666F0"/>
    <w:multiLevelType w:val="hybridMultilevel"/>
    <w:tmpl w:val="2A9E4A82"/>
    <w:lvl w:ilvl="0" w:tplc="52B2F030">
      <w:start w:val="1"/>
      <w:numFmt w:val="decimal"/>
      <w:pStyle w:val="CITI-TITULO-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2"/>
  </w:num>
  <w:num w:numId="13">
    <w:abstractNumId w:val="2"/>
  </w:num>
  <w:num w:numId="14">
    <w:abstractNumId w:val="5"/>
  </w:num>
  <w:num w:numId="15">
    <w:abstractNumId w:val="5"/>
  </w:num>
  <w:num w:numId="16">
    <w:abstractNumId w:val="5"/>
  </w:num>
  <w:num w:numId="17">
    <w:abstractNumId w:val="1"/>
  </w:num>
  <w:num w:numId="18">
    <w:abstractNumId w:val="25"/>
  </w:num>
  <w:num w:numId="19">
    <w:abstractNumId w:val="24"/>
  </w:num>
  <w:num w:numId="20">
    <w:abstractNumId w:val="7"/>
  </w:num>
  <w:num w:numId="21">
    <w:abstractNumId w:val="3"/>
  </w:num>
  <w:num w:numId="22">
    <w:abstractNumId w:val="23"/>
  </w:num>
  <w:num w:numId="23">
    <w:abstractNumId w:val="26"/>
  </w:num>
  <w:num w:numId="24">
    <w:abstractNumId w:val="14"/>
  </w:num>
  <w:num w:numId="25">
    <w:abstractNumId w:val="9"/>
  </w:num>
  <w:num w:numId="26">
    <w:abstractNumId w:val="8"/>
  </w:num>
  <w:num w:numId="27">
    <w:abstractNumId w:val="19"/>
  </w:num>
  <w:num w:numId="28">
    <w:abstractNumId w:val="15"/>
  </w:num>
  <w:num w:numId="29">
    <w:abstractNumId w:val="13"/>
  </w:num>
  <w:num w:numId="30">
    <w:abstractNumId w:val="22"/>
  </w:num>
  <w:num w:numId="31">
    <w:abstractNumId w:val="17"/>
  </w:num>
  <w:num w:numId="32">
    <w:abstractNumId w:val="5"/>
  </w:num>
  <w:num w:numId="33">
    <w:abstractNumId w:val="18"/>
  </w:num>
  <w:num w:numId="34">
    <w:abstractNumId w:val="27"/>
  </w:num>
  <w:num w:numId="35">
    <w:abstractNumId w:val="27"/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10"/>
    <w:rsid w:val="000047DF"/>
    <w:rsid w:val="00005F56"/>
    <w:rsid w:val="0000791F"/>
    <w:rsid w:val="0001096B"/>
    <w:rsid w:val="00012563"/>
    <w:rsid w:val="00032B3C"/>
    <w:rsid w:val="00032E73"/>
    <w:rsid w:val="0004033B"/>
    <w:rsid w:val="00081CF5"/>
    <w:rsid w:val="00083124"/>
    <w:rsid w:val="00084B45"/>
    <w:rsid w:val="000956D5"/>
    <w:rsid w:val="000A1419"/>
    <w:rsid w:val="000A5F7D"/>
    <w:rsid w:val="000B053D"/>
    <w:rsid w:val="000B2A15"/>
    <w:rsid w:val="000C0722"/>
    <w:rsid w:val="000C5F99"/>
    <w:rsid w:val="000D1B28"/>
    <w:rsid w:val="000D4FC4"/>
    <w:rsid w:val="000E00F3"/>
    <w:rsid w:val="000E3D95"/>
    <w:rsid w:val="000E3F58"/>
    <w:rsid w:val="000F079E"/>
    <w:rsid w:val="000F5CEC"/>
    <w:rsid w:val="001070BD"/>
    <w:rsid w:val="0011549E"/>
    <w:rsid w:val="001375B8"/>
    <w:rsid w:val="00145993"/>
    <w:rsid w:val="00195C3A"/>
    <w:rsid w:val="001B0245"/>
    <w:rsid w:val="001B46EF"/>
    <w:rsid w:val="001C4A8F"/>
    <w:rsid w:val="001D3819"/>
    <w:rsid w:val="001D6DDA"/>
    <w:rsid w:val="001E4B99"/>
    <w:rsid w:val="001E6DA6"/>
    <w:rsid w:val="001E70FF"/>
    <w:rsid w:val="002015B8"/>
    <w:rsid w:val="00212195"/>
    <w:rsid w:val="00216C60"/>
    <w:rsid w:val="00224BCD"/>
    <w:rsid w:val="002361CB"/>
    <w:rsid w:val="0023746D"/>
    <w:rsid w:val="00246B7E"/>
    <w:rsid w:val="00247A3A"/>
    <w:rsid w:val="002509B3"/>
    <w:rsid w:val="00254599"/>
    <w:rsid w:val="00291E2C"/>
    <w:rsid w:val="002A19B4"/>
    <w:rsid w:val="002A3D05"/>
    <w:rsid w:val="002A677C"/>
    <w:rsid w:val="002B4FDC"/>
    <w:rsid w:val="002E3D8C"/>
    <w:rsid w:val="00310DDF"/>
    <w:rsid w:val="003145D3"/>
    <w:rsid w:val="003173F1"/>
    <w:rsid w:val="00325A03"/>
    <w:rsid w:val="00334DC2"/>
    <w:rsid w:val="00347AE9"/>
    <w:rsid w:val="00355162"/>
    <w:rsid w:val="00374634"/>
    <w:rsid w:val="00383009"/>
    <w:rsid w:val="0039455B"/>
    <w:rsid w:val="00395F04"/>
    <w:rsid w:val="00397722"/>
    <w:rsid w:val="003A0EE2"/>
    <w:rsid w:val="003A626A"/>
    <w:rsid w:val="003B6BD7"/>
    <w:rsid w:val="003C75B8"/>
    <w:rsid w:val="003D166F"/>
    <w:rsid w:val="003D460E"/>
    <w:rsid w:val="003E2FE9"/>
    <w:rsid w:val="003F6783"/>
    <w:rsid w:val="00403A70"/>
    <w:rsid w:val="00406143"/>
    <w:rsid w:val="00423F89"/>
    <w:rsid w:val="0043375F"/>
    <w:rsid w:val="00440B1B"/>
    <w:rsid w:val="00441936"/>
    <w:rsid w:val="0044336D"/>
    <w:rsid w:val="004470DC"/>
    <w:rsid w:val="00451270"/>
    <w:rsid w:val="00460EE3"/>
    <w:rsid w:val="0047023C"/>
    <w:rsid w:val="004A04C1"/>
    <w:rsid w:val="004A5CC6"/>
    <w:rsid w:val="004B6AD7"/>
    <w:rsid w:val="004E4910"/>
    <w:rsid w:val="004F1B0C"/>
    <w:rsid w:val="004F5AA7"/>
    <w:rsid w:val="00511F87"/>
    <w:rsid w:val="00516417"/>
    <w:rsid w:val="00521781"/>
    <w:rsid w:val="00527826"/>
    <w:rsid w:val="0054757F"/>
    <w:rsid w:val="00550848"/>
    <w:rsid w:val="005658A7"/>
    <w:rsid w:val="005679DA"/>
    <w:rsid w:val="00572AC4"/>
    <w:rsid w:val="00575DE0"/>
    <w:rsid w:val="0058002B"/>
    <w:rsid w:val="005810FE"/>
    <w:rsid w:val="0058333E"/>
    <w:rsid w:val="00593141"/>
    <w:rsid w:val="00595651"/>
    <w:rsid w:val="005A2838"/>
    <w:rsid w:val="005A79BA"/>
    <w:rsid w:val="005D2BF4"/>
    <w:rsid w:val="005D4F97"/>
    <w:rsid w:val="005E6C86"/>
    <w:rsid w:val="005F6B80"/>
    <w:rsid w:val="00613DC5"/>
    <w:rsid w:val="00636339"/>
    <w:rsid w:val="00640419"/>
    <w:rsid w:val="00652B63"/>
    <w:rsid w:val="0065328C"/>
    <w:rsid w:val="0065520F"/>
    <w:rsid w:val="00657851"/>
    <w:rsid w:val="0066740C"/>
    <w:rsid w:val="00673824"/>
    <w:rsid w:val="00676F46"/>
    <w:rsid w:val="006939F6"/>
    <w:rsid w:val="006A1673"/>
    <w:rsid w:val="006A2794"/>
    <w:rsid w:val="006E27EC"/>
    <w:rsid w:val="006E29C9"/>
    <w:rsid w:val="00736E11"/>
    <w:rsid w:val="007416F0"/>
    <w:rsid w:val="00760019"/>
    <w:rsid w:val="00763CA3"/>
    <w:rsid w:val="00766578"/>
    <w:rsid w:val="007801B0"/>
    <w:rsid w:val="00783189"/>
    <w:rsid w:val="00790D1C"/>
    <w:rsid w:val="007927E8"/>
    <w:rsid w:val="00795DE9"/>
    <w:rsid w:val="007B2FF6"/>
    <w:rsid w:val="007D21A2"/>
    <w:rsid w:val="007E3740"/>
    <w:rsid w:val="007E51ED"/>
    <w:rsid w:val="00803DAA"/>
    <w:rsid w:val="008046C2"/>
    <w:rsid w:val="00814817"/>
    <w:rsid w:val="00827FEE"/>
    <w:rsid w:val="00836B6F"/>
    <w:rsid w:val="0084255D"/>
    <w:rsid w:val="00850E89"/>
    <w:rsid w:val="008633BF"/>
    <w:rsid w:val="00863D75"/>
    <w:rsid w:val="00865F82"/>
    <w:rsid w:val="0087280C"/>
    <w:rsid w:val="00873FFC"/>
    <w:rsid w:val="0089045A"/>
    <w:rsid w:val="008922DD"/>
    <w:rsid w:val="008A36D7"/>
    <w:rsid w:val="008B18A2"/>
    <w:rsid w:val="008C1E5F"/>
    <w:rsid w:val="008E4252"/>
    <w:rsid w:val="008F239D"/>
    <w:rsid w:val="008F3E7B"/>
    <w:rsid w:val="00900668"/>
    <w:rsid w:val="00900A64"/>
    <w:rsid w:val="00901925"/>
    <w:rsid w:val="00906FE5"/>
    <w:rsid w:val="00907E44"/>
    <w:rsid w:val="00921828"/>
    <w:rsid w:val="00930A02"/>
    <w:rsid w:val="00936AFB"/>
    <w:rsid w:val="0094328B"/>
    <w:rsid w:val="00960112"/>
    <w:rsid w:val="0097279E"/>
    <w:rsid w:val="0098147E"/>
    <w:rsid w:val="00981D42"/>
    <w:rsid w:val="009C25ED"/>
    <w:rsid w:val="009D11EE"/>
    <w:rsid w:val="009E7771"/>
    <w:rsid w:val="009F532D"/>
    <w:rsid w:val="00A045F6"/>
    <w:rsid w:val="00A159C7"/>
    <w:rsid w:val="00A43F0D"/>
    <w:rsid w:val="00A44875"/>
    <w:rsid w:val="00A51DFC"/>
    <w:rsid w:val="00A56249"/>
    <w:rsid w:val="00A744F4"/>
    <w:rsid w:val="00A779B6"/>
    <w:rsid w:val="00A93704"/>
    <w:rsid w:val="00A95010"/>
    <w:rsid w:val="00A95F5D"/>
    <w:rsid w:val="00A96F14"/>
    <w:rsid w:val="00AA0712"/>
    <w:rsid w:val="00AC2161"/>
    <w:rsid w:val="00AD6069"/>
    <w:rsid w:val="00AE7CFC"/>
    <w:rsid w:val="00B015E2"/>
    <w:rsid w:val="00B0510F"/>
    <w:rsid w:val="00B1095F"/>
    <w:rsid w:val="00B2789A"/>
    <w:rsid w:val="00B32EE0"/>
    <w:rsid w:val="00B41655"/>
    <w:rsid w:val="00B44B58"/>
    <w:rsid w:val="00B46BA2"/>
    <w:rsid w:val="00B46D60"/>
    <w:rsid w:val="00B46D7C"/>
    <w:rsid w:val="00B51D17"/>
    <w:rsid w:val="00B64571"/>
    <w:rsid w:val="00B65BB3"/>
    <w:rsid w:val="00B741C6"/>
    <w:rsid w:val="00BA0CDC"/>
    <w:rsid w:val="00BB0451"/>
    <w:rsid w:val="00BB1F7A"/>
    <w:rsid w:val="00BB304D"/>
    <w:rsid w:val="00BD00FB"/>
    <w:rsid w:val="00BE0B72"/>
    <w:rsid w:val="00BE5B86"/>
    <w:rsid w:val="00BF61A9"/>
    <w:rsid w:val="00C0182C"/>
    <w:rsid w:val="00C05D19"/>
    <w:rsid w:val="00C13C1F"/>
    <w:rsid w:val="00C21264"/>
    <w:rsid w:val="00C22A49"/>
    <w:rsid w:val="00C41951"/>
    <w:rsid w:val="00C43413"/>
    <w:rsid w:val="00C44BAA"/>
    <w:rsid w:val="00C4538C"/>
    <w:rsid w:val="00C55250"/>
    <w:rsid w:val="00C576AA"/>
    <w:rsid w:val="00C62AEF"/>
    <w:rsid w:val="00C71967"/>
    <w:rsid w:val="00C905AD"/>
    <w:rsid w:val="00CB34D2"/>
    <w:rsid w:val="00CB4545"/>
    <w:rsid w:val="00CE0E0E"/>
    <w:rsid w:val="00CE17FC"/>
    <w:rsid w:val="00CE7384"/>
    <w:rsid w:val="00CF4F2B"/>
    <w:rsid w:val="00D33429"/>
    <w:rsid w:val="00D40609"/>
    <w:rsid w:val="00D41F45"/>
    <w:rsid w:val="00D569ED"/>
    <w:rsid w:val="00D700DE"/>
    <w:rsid w:val="00D7084E"/>
    <w:rsid w:val="00D91556"/>
    <w:rsid w:val="00DC6903"/>
    <w:rsid w:val="00DE0DD5"/>
    <w:rsid w:val="00DE481C"/>
    <w:rsid w:val="00DE566E"/>
    <w:rsid w:val="00DF5576"/>
    <w:rsid w:val="00E013C4"/>
    <w:rsid w:val="00E10D59"/>
    <w:rsid w:val="00E16DEB"/>
    <w:rsid w:val="00E43C06"/>
    <w:rsid w:val="00E50BDB"/>
    <w:rsid w:val="00E55082"/>
    <w:rsid w:val="00E717F6"/>
    <w:rsid w:val="00E722FF"/>
    <w:rsid w:val="00E84090"/>
    <w:rsid w:val="00E866E8"/>
    <w:rsid w:val="00E93FA4"/>
    <w:rsid w:val="00E97C80"/>
    <w:rsid w:val="00EA4A08"/>
    <w:rsid w:val="00EB4057"/>
    <w:rsid w:val="00EC12CD"/>
    <w:rsid w:val="00EC6657"/>
    <w:rsid w:val="00ED6DBB"/>
    <w:rsid w:val="00EE431F"/>
    <w:rsid w:val="00EF56CE"/>
    <w:rsid w:val="00F10921"/>
    <w:rsid w:val="00F1294F"/>
    <w:rsid w:val="00F150DA"/>
    <w:rsid w:val="00F30098"/>
    <w:rsid w:val="00F37C6A"/>
    <w:rsid w:val="00F450CE"/>
    <w:rsid w:val="00F5651E"/>
    <w:rsid w:val="00F63301"/>
    <w:rsid w:val="00F65F54"/>
    <w:rsid w:val="00F67406"/>
    <w:rsid w:val="00F8236A"/>
    <w:rsid w:val="00F877D6"/>
    <w:rsid w:val="00F97D98"/>
    <w:rsid w:val="00FB178D"/>
    <w:rsid w:val="00FD1047"/>
    <w:rsid w:val="00FE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2F7C9-CF1F-47E7-A63C-C331BBAC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Default Paragraph Font" w:uiPriority="1"/>
    <w:lsdException w:name="Hyperlink" w:uiPriority="99"/>
    <w:lsdException w:name="Strong" w:uiPriority="22"/>
    <w:lsdException w:name="Plain Text" w:uiPriority="99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A03"/>
    <w:pPr>
      <w:jc w:val="both"/>
    </w:pPr>
    <w:rPr>
      <w:rFonts w:ascii="Arial" w:eastAsia="MS Mincho" w:hAnsi="Arial"/>
      <w:szCs w:val="24"/>
      <w:lang w:val="es-MX" w:eastAsia="es-ES"/>
    </w:rPr>
  </w:style>
  <w:style w:type="paragraph" w:styleId="Ttulo1">
    <w:name w:val="heading 1"/>
    <w:basedOn w:val="Normal"/>
    <w:next w:val="Normal"/>
    <w:pPr>
      <w:keepNext/>
      <w:pageBreakBefore/>
      <w:numPr>
        <w:numId w:val="1"/>
      </w:numPr>
      <w:pBdr>
        <w:bottom w:val="single" w:sz="4" w:space="1" w:color="auto"/>
      </w:pBdr>
      <w:spacing w:before="180" w:after="480"/>
      <w:outlineLvl w:val="0"/>
    </w:pPr>
    <w:rPr>
      <w:bCs/>
      <w:caps/>
      <w:spacing w:val="6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next w:val="Normal"/>
    <w:pPr>
      <w:keepNext/>
      <w:numPr>
        <w:ilvl w:val="1"/>
        <w:numId w:val="1"/>
      </w:numPr>
      <w:spacing w:before="360" w:after="240"/>
      <w:jc w:val="both"/>
      <w:outlineLvl w:val="1"/>
    </w:pPr>
    <w:rPr>
      <w:rFonts w:ascii="Arial" w:hAnsi="Arial" w:cs="Arial"/>
      <w:b/>
      <w:bCs/>
      <w:iCs/>
      <w:smallCaps/>
      <w:spacing w:val="2"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  <w:u w:val="single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spacing w:before="240" w:after="60"/>
      <w:outlineLvl w:val="3"/>
    </w:pPr>
    <w:rPr>
      <w:sz w:val="48"/>
      <w:lang w:val="en-GB"/>
    </w:rPr>
  </w:style>
  <w:style w:type="paragraph" w:styleId="Ttulo5">
    <w:name w:val="heading 5"/>
    <w:basedOn w:val="Normal"/>
    <w:next w:val="Normal"/>
    <w:pPr>
      <w:keepNext/>
      <w:numPr>
        <w:ilvl w:val="4"/>
        <w:numId w:val="1"/>
      </w:numPr>
      <w:jc w:val="left"/>
      <w:outlineLvl w:val="4"/>
    </w:pPr>
    <w:rPr>
      <w:b/>
      <w:bCs/>
    </w:rPr>
  </w:style>
  <w:style w:type="paragraph" w:styleId="Ttulo6">
    <w:name w:val="heading 6"/>
    <w:basedOn w:val="Normal"/>
    <w:next w:val="Normal"/>
    <w:pPr>
      <w:keepNext/>
      <w:numPr>
        <w:ilvl w:val="5"/>
        <w:numId w:val="1"/>
      </w:numPr>
      <w:jc w:val="center"/>
      <w:outlineLvl w:val="5"/>
    </w:pPr>
    <w:rPr>
      <w:b/>
      <w:bCs/>
      <w:color w:val="000080"/>
      <w:sz w:val="32"/>
      <w:lang w:val="en-US"/>
    </w:rPr>
  </w:style>
  <w:style w:type="paragraph" w:styleId="Ttulo7">
    <w:name w:val="heading 7"/>
    <w:basedOn w:val="Normal"/>
    <w:next w:val="Normal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pPr>
      <w:keepNext/>
      <w:numPr>
        <w:ilvl w:val="7"/>
        <w:numId w:val="1"/>
      </w:numPr>
      <w:pBdr>
        <w:bottom w:val="single" w:sz="4" w:space="1" w:color="000080"/>
      </w:pBdr>
      <w:spacing w:before="480"/>
      <w:outlineLvl w:val="7"/>
    </w:pPr>
    <w:rPr>
      <w:b/>
      <w:bCs/>
      <w:sz w:val="24"/>
    </w:rPr>
  </w:style>
  <w:style w:type="paragraph" w:styleId="Ttulo9">
    <w:name w:val="heading 9"/>
    <w:basedOn w:val="Normal"/>
    <w:next w:val="Normal"/>
    <w:pPr>
      <w:keepNext/>
      <w:numPr>
        <w:ilvl w:val="8"/>
        <w:numId w:val="1"/>
      </w:numPr>
      <w:tabs>
        <w:tab w:val="left" w:pos="290"/>
      </w:tabs>
      <w:outlineLvl w:val="8"/>
    </w:pPr>
    <w:rPr>
      <w:b/>
      <w:bCs/>
      <w:color w:val="33339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keepNext/>
      <w:pBdr>
        <w:bottom w:val="single" w:sz="4" w:space="1" w:color="000000"/>
      </w:pBdr>
      <w:spacing w:before="180" w:after="480"/>
      <w:ind w:left="431" w:hanging="431"/>
    </w:pPr>
    <w:rPr>
      <w:caps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lang w:eastAsia="x-none"/>
    </w:r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link w:val="SangradetextonormalCar"/>
    <w:pPr>
      <w:ind w:left="360"/>
    </w:pPr>
    <w:rPr>
      <w:i/>
      <w:iCs/>
      <w:lang w:eastAsia="x-none"/>
    </w:rPr>
  </w:style>
  <w:style w:type="paragraph" w:styleId="Textoindependiente">
    <w:name w:val="Body Text"/>
    <w:basedOn w:val="Normal"/>
    <w:link w:val="TextoindependienteCar"/>
    <w:pPr>
      <w:widowControl w:val="0"/>
      <w:overflowPunct w:val="0"/>
      <w:autoSpaceDE w:val="0"/>
      <w:autoSpaceDN w:val="0"/>
      <w:adjustRightInd w:val="0"/>
      <w:spacing w:before="240"/>
      <w:ind w:left="720" w:firstLine="360"/>
      <w:textAlignment w:val="baseline"/>
    </w:pPr>
    <w:rPr>
      <w:szCs w:val="20"/>
      <w:lang w:val="en-US" w:eastAsia="x-none"/>
    </w:rPr>
  </w:style>
  <w:style w:type="paragraph" w:styleId="TDC1">
    <w:name w:val="toc 1"/>
    <w:basedOn w:val="Normal"/>
    <w:next w:val="Normal"/>
    <w:autoRedefine/>
    <w:uiPriority w:val="39"/>
    <w:rsid w:val="00EC6657"/>
    <w:pPr>
      <w:spacing w:before="120" w:after="120"/>
    </w:pPr>
    <w:rPr>
      <w:rFonts w:ascii="Myriad Pro Light" w:hAnsi="Myriad Pro Light"/>
      <w:bCs/>
    </w:rPr>
  </w:style>
  <w:style w:type="paragraph" w:styleId="TDC2">
    <w:name w:val="toc 2"/>
    <w:basedOn w:val="Normal"/>
    <w:next w:val="Normal"/>
    <w:autoRedefine/>
    <w:uiPriority w:val="39"/>
    <w:rsid w:val="001B46EF"/>
    <w:pPr>
      <w:ind w:left="220"/>
    </w:pPr>
    <w:rPr>
      <w:rFonts w:ascii="Myriad Pro Light" w:hAnsi="Myriad Pro Light"/>
      <w:smallCaps/>
    </w:rPr>
  </w:style>
  <w:style w:type="paragraph" w:styleId="TDC3">
    <w:name w:val="toc 3"/>
    <w:basedOn w:val="Normal"/>
    <w:next w:val="Normal"/>
    <w:autoRedefine/>
    <w:uiPriority w:val="39"/>
    <w:rsid w:val="001B46EF"/>
    <w:pPr>
      <w:ind w:left="440"/>
    </w:pPr>
    <w:rPr>
      <w:rFonts w:ascii="Myriad Pro Light" w:hAnsi="Myriad Pro Light"/>
      <w:i/>
      <w:iCs/>
    </w:rPr>
  </w:style>
  <w:style w:type="paragraph" w:styleId="TDC4">
    <w:name w:val="toc 4"/>
    <w:basedOn w:val="Normal"/>
    <w:next w:val="Normal"/>
    <w:autoRedefine/>
    <w:semiHidden/>
    <w:pPr>
      <w:ind w:left="66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8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</w:pPr>
    <w:rPr>
      <w:rFonts w:ascii="Times New Roman" w:hAnsi="Times New Roman"/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extoindependiente2">
    <w:name w:val="Body Text 2"/>
    <w:basedOn w:val="Normal"/>
    <w:rPr>
      <w:i/>
      <w:iCs/>
    </w:rPr>
  </w:style>
  <w:style w:type="paragraph" w:styleId="Textoindependiente3">
    <w:name w:val="Body Text 3"/>
    <w:basedOn w:val="Normal"/>
    <w:rPr>
      <w:i/>
      <w:iCs/>
    </w:rPr>
  </w:style>
  <w:style w:type="paragraph" w:styleId="Sangra2detindependiente">
    <w:name w:val="Body Text Indent 2"/>
    <w:basedOn w:val="Normal"/>
    <w:pPr>
      <w:ind w:left="720" w:hanging="12"/>
    </w:pPr>
    <w:rPr>
      <w:rFonts w:ascii="Verdana" w:hAnsi="Verdana"/>
      <w:sz w:val="16"/>
    </w:rPr>
  </w:style>
  <w:style w:type="paragraph" w:customStyle="1" w:styleId="InfoBlue">
    <w:name w:val="InfoBlue"/>
    <w:basedOn w:val="Normal"/>
    <w:next w:val="Textoindependiente"/>
    <w:autoRedefine/>
    <w:pPr>
      <w:widowControl w:val="0"/>
      <w:spacing w:line="360" w:lineRule="auto"/>
      <w:ind w:left="788"/>
    </w:pPr>
    <w:rPr>
      <w:rFonts w:ascii="Arial Narrow" w:hAnsi="Arial Narrow"/>
      <w:sz w:val="24"/>
      <w:szCs w:val="20"/>
    </w:rPr>
  </w:style>
  <w:style w:type="paragraph" w:customStyle="1" w:styleId="TableText">
    <w:name w:val="Table Text"/>
    <w:basedOn w:val="Normal"/>
    <w:pPr>
      <w:overflowPunct w:val="0"/>
      <w:autoSpaceDE w:val="0"/>
      <w:autoSpaceDN w:val="0"/>
      <w:adjustRightInd w:val="0"/>
      <w:spacing w:after="120"/>
      <w:jc w:val="left"/>
      <w:textAlignment w:val="baseline"/>
    </w:pPr>
    <w:rPr>
      <w:szCs w:val="20"/>
      <w:lang w:val="en-US"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200" w:hanging="200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Ttulodendice">
    <w:name w:val="index heading"/>
    <w:basedOn w:val="Normal"/>
    <w:next w:val="ndice1"/>
    <w:semiHidden/>
  </w:style>
  <w:style w:type="paragraph" w:customStyle="1" w:styleId="Tabletext0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/>
      <w:szCs w:val="20"/>
      <w:lang w:val="en-US"/>
    </w:rPr>
  </w:style>
  <w:style w:type="paragraph" w:styleId="DireccinHTML">
    <w:name w:val="HTML Address"/>
    <w:basedOn w:val="z-Principiodelformulario"/>
    <w:pPr>
      <w:pBdr>
        <w:bottom w:val="none" w:sz="0" w:space="0" w:color="auto"/>
      </w:pBdr>
      <w:spacing w:before="0" w:after="0"/>
      <w:jc w:val="left"/>
    </w:pPr>
    <w:rPr>
      <w:rFonts w:ascii="Times New Roman" w:hAnsi="Times New Roman"/>
      <w:vanish w:val="0"/>
      <w:sz w:val="24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000000"/>
      </w:pBdr>
      <w:spacing w:before="100" w:after="100"/>
      <w:jc w:val="center"/>
    </w:pPr>
    <w:rPr>
      <w:vanish/>
      <w:sz w:val="16"/>
      <w:szCs w:val="16"/>
    </w:rPr>
  </w:style>
  <w:style w:type="paragraph" w:styleId="Textosinformato">
    <w:name w:val="Plain Text"/>
    <w:basedOn w:val="Normal"/>
    <w:link w:val="TextosinformatoCar"/>
    <w:uiPriority w:val="99"/>
    <w:unhideWhenUsed/>
    <w:rsid w:val="00325A03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25A03"/>
    <w:rPr>
      <w:rFonts w:ascii="Consolas" w:eastAsia="MS Mincho" w:hAnsi="Consolas" w:cs="Consolas"/>
      <w:sz w:val="21"/>
      <w:szCs w:val="21"/>
      <w:lang w:val="es-MX" w:eastAsia="es-ES"/>
    </w:rPr>
  </w:style>
  <w:style w:type="paragraph" w:styleId="NormalWeb">
    <w:name w:val="Normal (Web)"/>
    <w:basedOn w:val="Normal"/>
    <w:uiPriority w:val="99"/>
    <w:unhideWhenUsed/>
    <w:rsid w:val="003B6BD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ES"/>
    </w:rPr>
  </w:style>
  <w:style w:type="character" w:customStyle="1" w:styleId="apple-converted-space">
    <w:name w:val="apple-converted-space"/>
    <w:basedOn w:val="Fuentedeprrafopredeter"/>
    <w:rsid w:val="003B6BD7"/>
  </w:style>
  <w:style w:type="character" w:customStyle="1" w:styleId="tooltip">
    <w:name w:val="tooltip"/>
    <w:basedOn w:val="Fuentedeprrafopredeter"/>
    <w:rsid w:val="003B6BD7"/>
  </w:style>
  <w:style w:type="character" w:styleId="Textoennegrita">
    <w:name w:val="Strong"/>
    <w:uiPriority w:val="22"/>
    <w:rsid w:val="00224BCD"/>
    <w:rPr>
      <w:b/>
      <w:bCs/>
    </w:rPr>
  </w:style>
  <w:style w:type="character" w:customStyle="1" w:styleId="PiedepginaCar">
    <w:name w:val="Pie de página Car"/>
    <w:link w:val="Piedepgina"/>
    <w:uiPriority w:val="99"/>
    <w:rsid w:val="00BB304D"/>
    <w:rPr>
      <w:rFonts w:ascii="Arial" w:hAnsi="Arial"/>
      <w:szCs w:val="24"/>
      <w:lang w:val="es-MX"/>
    </w:rPr>
  </w:style>
  <w:style w:type="paragraph" w:customStyle="1" w:styleId="Estilo3">
    <w:name w:val="Estilo3"/>
    <w:basedOn w:val="Normal"/>
    <w:rsid w:val="007E3740"/>
    <w:pPr>
      <w:spacing w:before="120" w:after="120"/>
    </w:pPr>
    <w:rPr>
      <w:szCs w:val="20"/>
    </w:rPr>
  </w:style>
  <w:style w:type="paragraph" w:customStyle="1" w:styleId="ColorfulList-Accent11">
    <w:name w:val="Colorful List - Accent 11"/>
    <w:basedOn w:val="Normal"/>
    <w:uiPriority w:val="34"/>
    <w:rsid w:val="007E3740"/>
    <w:pPr>
      <w:ind w:left="720"/>
      <w:contextualSpacing/>
      <w:jc w:val="left"/>
    </w:pPr>
    <w:rPr>
      <w:rFonts w:ascii="Times New Roman" w:hAnsi="Times New Roman"/>
      <w:szCs w:val="20"/>
    </w:rPr>
  </w:style>
  <w:style w:type="table" w:styleId="Tablaconcuadrcula">
    <w:name w:val="Table Grid"/>
    <w:basedOn w:val="Tablanormal"/>
    <w:rsid w:val="00B05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anormal"/>
    <w:uiPriority w:val="60"/>
    <w:rsid w:val="00B0510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Refdecomentario">
    <w:name w:val="annotation reference"/>
    <w:rsid w:val="00BE0B7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E0B72"/>
    <w:rPr>
      <w:szCs w:val="20"/>
      <w:lang w:val="x-none"/>
    </w:rPr>
  </w:style>
  <w:style w:type="character" w:customStyle="1" w:styleId="TextocomentarioCar">
    <w:name w:val="Texto comentario Car"/>
    <w:link w:val="Textocomentario"/>
    <w:rsid w:val="00BE0B72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E0B72"/>
    <w:rPr>
      <w:b/>
      <w:bCs/>
    </w:rPr>
  </w:style>
  <w:style w:type="character" w:customStyle="1" w:styleId="AsuntodelcomentarioCar">
    <w:name w:val="Asunto del comentario Car"/>
    <w:link w:val="Asuntodelcomentario"/>
    <w:rsid w:val="00BE0B72"/>
    <w:rPr>
      <w:rFonts w:ascii="Arial" w:hAnsi="Arial"/>
      <w:b/>
      <w:bCs/>
      <w:lang w:eastAsia="es-ES"/>
    </w:rPr>
  </w:style>
  <w:style w:type="paragraph" w:styleId="Textodeglobo">
    <w:name w:val="Balloon Text"/>
    <w:basedOn w:val="Normal"/>
    <w:link w:val="TextodegloboCar"/>
    <w:rsid w:val="00BE0B72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rsid w:val="00BE0B72"/>
    <w:rPr>
      <w:rFonts w:ascii="Tahoma" w:hAnsi="Tahoma" w:cs="Tahoma"/>
      <w:sz w:val="16"/>
      <w:szCs w:val="16"/>
      <w:lang w:eastAsia="es-ES"/>
    </w:rPr>
  </w:style>
  <w:style w:type="paragraph" w:customStyle="1" w:styleId="CITI-Portada-Titulo">
    <w:name w:val="CITI-Portada-Titulo"/>
    <w:basedOn w:val="Normal"/>
    <w:qFormat/>
    <w:rsid w:val="00325A03"/>
    <w:pPr>
      <w:jc w:val="right"/>
    </w:pPr>
    <w:rPr>
      <w:rFonts w:ascii="Myriad Pro Light" w:eastAsia="Times New Roman" w:hAnsi="Myriad Pro Light"/>
      <w:sz w:val="52"/>
    </w:rPr>
  </w:style>
  <w:style w:type="paragraph" w:customStyle="1" w:styleId="CITI-TITULO-1">
    <w:name w:val="CITI-TITULO-1"/>
    <w:basedOn w:val="Normal"/>
    <w:qFormat/>
    <w:rsid w:val="00325A03"/>
    <w:pPr>
      <w:pageBreakBefore/>
      <w:numPr>
        <w:numId w:val="34"/>
      </w:numPr>
      <w:pBdr>
        <w:bottom w:val="single" w:sz="4" w:space="1" w:color="auto"/>
      </w:pBdr>
    </w:pPr>
    <w:rPr>
      <w:rFonts w:ascii="Myriad Pro Light" w:hAnsi="Myriad Pro Light"/>
      <w:color w:val="262626"/>
      <w:sz w:val="44"/>
      <w:szCs w:val="52"/>
      <w:lang w:val="es-ES_tradnl"/>
    </w:rPr>
  </w:style>
  <w:style w:type="character" w:customStyle="1" w:styleId="TextoindependienteCar">
    <w:name w:val="Texto independiente Car"/>
    <w:link w:val="Textoindependiente"/>
    <w:rsid w:val="00E93FA4"/>
    <w:rPr>
      <w:rFonts w:ascii="Arial" w:hAnsi="Arial"/>
      <w:lang w:val="en-US"/>
    </w:rPr>
  </w:style>
  <w:style w:type="character" w:customStyle="1" w:styleId="SangradetextonormalCar">
    <w:name w:val="Sangría de texto normal Car"/>
    <w:link w:val="Sangradetextonormal"/>
    <w:rsid w:val="00E93FA4"/>
    <w:rPr>
      <w:rFonts w:ascii="Arial" w:hAnsi="Arial"/>
      <w:i/>
      <w:iCs/>
      <w:szCs w:val="24"/>
      <w:lang w:val="es-MX"/>
    </w:rPr>
  </w:style>
  <w:style w:type="paragraph" w:customStyle="1" w:styleId="CITI-TITULO">
    <w:name w:val="CITI-TITULO"/>
    <w:basedOn w:val="Normal"/>
    <w:qFormat/>
    <w:rsid w:val="00325A03"/>
    <w:pPr>
      <w:pageBreakBefore/>
      <w:pBdr>
        <w:bottom w:val="single" w:sz="4" w:space="1" w:color="auto"/>
      </w:pBdr>
    </w:pPr>
    <w:rPr>
      <w:rFonts w:ascii="Myriad Pro Light" w:hAnsi="Myriad Pro Light"/>
      <w:color w:val="262626"/>
      <w:sz w:val="44"/>
      <w:szCs w:val="52"/>
      <w:lang w:val="es-ES_tradnl"/>
    </w:rPr>
  </w:style>
  <w:style w:type="paragraph" w:customStyle="1" w:styleId="CITI-SUBTITULO">
    <w:name w:val="CITI-SUBTITULO"/>
    <w:basedOn w:val="Normal"/>
    <w:autoRedefine/>
    <w:qFormat/>
    <w:rsid w:val="00325A03"/>
    <w:pPr>
      <w:numPr>
        <w:ilvl w:val="1"/>
        <w:numId w:val="32"/>
      </w:numPr>
      <w:spacing w:before="120" w:after="120"/>
    </w:pPr>
    <w:rPr>
      <w:rFonts w:ascii="Myriad Pro Light" w:hAnsi="Myriad Pro Light"/>
      <w:sz w:val="24"/>
      <w:lang w:val="es-ES_tradnl"/>
    </w:rPr>
  </w:style>
  <w:style w:type="paragraph" w:customStyle="1" w:styleId="CITI-NORMAL">
    <w:name w:val="CITI-NORMAL"/>
    <w:basedOn w:val="Textosinformato"/>
    <w:qFormat/>
    <w:rsid w:val="00325A03"/>
    <w:pPr>
      <w:spacing w:before="120" w:after="120"/>
    </w:pPr>
    <w:rPr>
      <w:rFonts w:ascii="Myriad Pro Light" w:hAnsi="Myriad Pro Light" w:cs="Times New Roman"/>
      <w:sz w:val="20"/>
      <w:szCs w:val="20"/>
      <w:lang w:val="en-US"/>
    </w:rPr>
  </w:style>
  <w:style w:type="paragraph" w:customStyle="1" w:styleId="NormalFirstline1cmBefore3ptAfter3pt">
    <w:name w:val="Normal + First line:  1 cm Before:  3 pt After:  3 pt"/>
    <w:basedOn w:val="Normal"/>
    <w:link w:val="NormalFirstline1cmBefore3ptAfter3ptChar"/>
    <w:rsid w:val="00355162"/>
    <w:pPr>
      <w:spacing w:before="60" w:after="60"/>
      <w:ind w:firstLine="567"/>
    </w:pPr>
    <w:rPr>
      <w:szCs w:val="20"/>
      <w:lang w:val="x-none" w:eastAsia="x-none"/>
    </w:rPr>
  </w:style>
  <w:style w:type="character" w:customStyle="1" w:styleId="NormalFirstline1cmBefore3ptAfter3ptChar">
    <w:name w:val="Normal + First line:  1 cm Before:  3 pt After:  3 pt Char"/>
    <w:link w:val="NormalFirstline1cmBefore3ptAfter3pt"/>
    <w:rsid w:val="00355162"/>
    <w:rPr>
      <w:rFonts w:ascii="Arial" w:hAnsi="Arial"/>
    </w:rPr>
  </w:style>
  <w:style w:type="paragraph" w:styleId="TtulodeTDC">
    <w:name w:val="TOC Heading"/>
    <w:basedOn w:val="Ttulo1"/>
    <w:next w:val="Normal"/>
    <w:uiPriority w:val="39"/>
    <w:unhideWhenUsed/>
    <w:rsid w:val="00783189"/>
    <w:pPr>
      <w:keepLines/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pacing w:val="0"/>
      <w:sz w:val="32"/>
      <w:szCs w:val="32"/>
      <w:lang w:val="en-US" w:eastAsia="en-US"/>
      <w14:shadow w14:blurRad="0" w14:dist="0" w14:dir="0" w14:sx="0" w14:sy="0" w14:kx="0" w14:ky="0" w14:algn="none">
        <w14:srgbClr w14:val="000000"/>
      </w14:shadow>
    </w:rPr>
  </w:style>
  <w:style w:type="paragraph" w:styleId="Prrafodelista">
    <w:name w:val="List Paragraph"/>
    <w:basedOn w:val="Normal"/>
    <w:uiPriority w:val="34"/>
    <w:rsid w:val="0078318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B46EF"/>
    <w:rPr>
      <w:color w:val="808080"/>
    </w:rPr>
  </w:style>
  <w:style w:type="character" w:styleId="nfasis">
    <w:name w:val="Emphasis"/>
    <w:basedOn w:val="Fuentedeprrafopredeter"/>
    <w:rsid w:val="00B44B58"/>
    <w:rPr>
      <w:i/>
      <w:iCs/>
    </w:rPr>
  </w:style>
  <w:style w:type="paragraph" w:customStyle="1" w:styleId="VietaBlanca2">
    <w:name w:val="ViñetaBlanca2"/>
    <w:basedOn w:val="Normal"/>
    <w:rsid w:val="00827FEE"/>
    <w:pPr>
      <w:keepNext/>
      <w:numPr>
        <w:numId w:val="25"/>
      </w:numPr>
      <w:outlineLvl w:val="1"/>
    </w:pPr>
    <w:rPr>
      <w:rFonts w:ascii="Arial Narrow" w:hAnsi="Arial Narrow"/>
      <w:sz w:val="22"/>
      <w:szCs w:val="20"/>
      <w:lang w:val="es-ES"/>
    </w:rPr>
  </w:style>
  <w:style w:type="paragraph" w:customStyle="1" w:styleId="VietaNegra1">
    <w:name w:val="ViñetaNegra1"/>
    <w:basedOn w:val="Normal"/>
    <w:rsid w:val="00827FEE"/>
    <w:pPr>
      <w:keepNext/>
      <w:numPr>
        <w:ilvl w:val="1"/>
        <w:numId w:val="25"/>
      </w:numPr>
      <w:outlineLvl w:val="1"/>
    </w:pPr>
    <w:rPr>
      <w:rFonts w:ascii="Arial Narrow" w:hAnsi="Arial Narrow"/>
      <w:bCs/>
      <w:sz w:val="22"/>
      <w:szCs w:val="20"/>
      <w:lang w:val="es-ES"/>
    </w:rPr>
  </w:style>
  <w:style w:type="paragraph" w:customStyle="1" w:styleId="numerado">
    <w:name w:val="numerado"/>
    <w:basedOn w:val="Normal"/>
    <w:rsid w:val="00827FEE"/>
    <w:pPr>
      <w:numPr>
        <w:numId w:val="26"/>
      </w:numPr>
      <w:spacing w:line="360" w:lineRule="auto"/>
      <w:jc w:val="left"/>
    </w:pPr>
    <w:rPr>
      <w:sz w:val="22"/>
      <w:szCs w:val="20"/>
      <w:lang w:val="es-ES"/>
    </w:rPr>
  </w:style>
  <w:style w:type="paragraph" w:customStyle="1" w:styleId="TITULO-CITI">
    <w:name w:val="TITULO-CITI"/>
    <w:basedOn w:val="Normal"/>
    <w:qFormat/>
    <w:rsid w:val="00325A03"/>
    <w:pPr>
      <w:jc w:val="right"/>
    </w:pPr>
    <w:rPr>
      <w:rFonts w:ascii="Myriad Pro Light" w:hAnsi="Myriad Pro Light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ITI\Documentos\CMMI\CCE\Formatos%20CITI-Eplus\CCE%20-%20DE%20-%20CCE%20-%20Plantilla%20para%20documento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58D1CD14444F66B1CD3F9259DE4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70CC7-B0FA-474A-A389-38C0AD027EB4}"/>
      </w:docPartPr>
      <w:docPartBody>
        <w:p w:rsidR="00B56986" w:rsidRDefault="00627F88">
          <w:r w:rsidRPr="004D1EA4">
            <w:rPr>
              <w:rStyle w:val="Textodelmarcadordeposicin"/>
            </w:rPr>
            <w:t>[Author]</w:t>
          </w:r>
        </w:p>
      </w:docPartBody>
    </w:docPart>
    <w:docPart>
      <w:docPartPr>
        <w:name w:val="0DAC14E517884FE7AD9383810631A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EBF10-E853-4068-9FB6-0ACBADA88733}"/>
      </w:docPartPr>
      <w:docPartBody>
        <w:p w:rsidR="00B56986" w:rsidRDefault="00627F88" w:rsidP="00627F88">
          <w:pPr>
            <w:pStyle w:val="0DAC14E517884FE7AD9383810631A5A8"/>
          </w:pPr>
          <w:r w:rsidRPr="004D1EA4">
            <w:rPr>
              <w:rStyle w:val="Textodelmarcadordeposicin"/>
            </w:rPr>
            <w:t>[Author]</w:t>
          </w:r>
        </w:p>
      </w:docPartBody>
    </w:docPart>
    <w:docPart>
      <w:docPartPr>
        <w:name w:val="A22DB870D6A94F6EA90A2B8816C76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2A794-96A5-4C05-B329-6BCD57F852B5}"/>
      </w:docPartPr>
      <w:docPartBody>
        <w:p w:rsidR="00750959" w:rsidRDefault="00CB4991">
          <w:r w:rsidRPr="00BF312C">
            <w:rPr>
              <w:rStyle w:val="Textodelmarcadordeposicin"/>
            </w:rPr>
            <w:t>[Title]</w:t>
          </w:r>
        </w:p>
      </w:docPartBody>
    </w:docPart>
    <w:docPart>
      <w:docPartPr>
        <w:name w:val="D09386187F684B2C9663CBF9D0229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D63E5-F9D8-471D-B0D1-AFF4A650873B}"/>
      </w:docPartPr>
      <w:docPartBody>
        <w:p w:rsidR="00484975" w:rsidRDefault="009947EC" w:rsidP="009947EC">
          <w:pPr>
            <w:pStyle w:val="D09386187F684B2C9663CBF9D0229338"/>
          </w:pPr>
          <w:r w:rsidRPr="004D1EA4">
            <w:rPr>
              <w:rStyle w:val="Textodelmarcadordeposici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6F"/>
    <w:rsid w:val="00085CD8"/>
    <w:rsid w:val="002D743C"/>
    <w:rsid w:val="003D359C"/>
    <w:rsid w:val="003F5323"/>
    <w:rsid w:val="00484975"/>
    <w:rsid w:val="004D5CC8"/>
    <w:rsid w:val="00627F88"/>
    <w:rsid w:val="006B3991"/>
    <w:rsid w:val="00750959"/>
    <w:rsid w:val="00784238"/>
    <w:rsid w:val="00787A57"/>
    <w:rsid w:val="007C6BEC"/>
    <w:rsid w:val="008848A3"/>
    <w:rsid w:val="0091394A"/>
    <w:rsid w:val="009703F5"/>
    <w:rsid w:val="009722CA"/>
    <w:rsid w:val="009947EC"/>
    <w:rsid w:val="00A0446E"/>
    <w:rsid w:val="00A10575"/>
    <w:rsid w:val="00A676B9"/>
    <w:rsid w:val="00B2779B"/>
    <w:rsid w:val="00B56986"/>
    <w:rsid w:val="00B92183"/>
    <w:rsid w:val="00C6096F"/>
    <w:rsid w:val="00CB4991"/>
    <w:rsid w:val="00E64E2D"/>
    <w:rsid w:val="00E8776E"/>
    <w:rsid w:val="00EA1ED9"/>
    <w:rsid w:val="00F35B11"/>
    <w:rsid w:val="00FC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96F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47EC"/>
  </w:style>
  <w:style w:type="paragraph" w:customStyle="1" w:styleId="D63FAAF9FDD64D5D95E570AEA9BF8031">
    <w:name w:val="D63FAAF9FDD64D5D95E570AEA9BF8031"/>
    <w:rsid w:val="00C6096F"/>
  </w:style>
  <w:style w:type="paragraph" w:customStyle="1" w:styleId="40C339ED0ECE441C9311EE7FF0DC4DAA">
    <w:name w:val="40C339ED0ECE441C9311EE7FF0DC4DAA"/>
    <w:rsid w:val="00EA1ED9"/>
  </w:style>
  <w:style w:type="paragraph" w:customStyle="1" w:styleId="0DAC14E517884FE7AD9383810631A5A8">
    <w:name w:val="0DAC14E517884FE7AD9383810631A5A8"/>
    <w:rsid w:val="00627F88"/>
  </w:style>
  <w:style w:type="paragraph" w:customStyle="1" w:styleId="43637BECB8F145CDACBF00699421D9DD">
    <w:name w:val="43637BECB8F145CDACBF00699421D9DD"/>
    <w:rsid w:val="00F35B11"/>
  </w:style>
  <w:style w:type="paragraph" w:customStyle="1" w:styleId="0A99CB902D5A45CE98E808348945FEB3">
    <w:name w:val="0A99CB902D5A45CE98E808348945FEB3"/>
    <w:rsid w:val="00F35B11"/>
  </w:style>
  <w:style w:type="paragraph" w:customStyle="1" w:styleId="CB51E4FBD60C415F843F2072BF1AB67F">
    <w:name w:val="CB51E4FBD60C415F843F2072BF1AB67F"/>
    <w:rsid w:val="00F35B11"/>
  </w:style>
  <w:style w:type="paragraph" w:customStyle="1" w:styleId="FAF1F523E69F4E11BC72D8A575E5A267">
    <w:name w:val="FAF1F523E69F4E11BC72D8A575E5A267"/>
    <w:rsid w:val="00F35B11"/>
  </w:style>
  <w:style w:type="paragraph" w:customStyle="1" w:styleId="06615939C0CB44D08567284410142BF6">
    <w:name w:val="06615939C0CB44D08567284410142BF6"/>
    <w:rsid w:val="00F35B11"/>
  </w:style>
  <w:style w:type="paragraph" w:customStyle="1" w:styleId="28C1A21E42A14BF9BDDE2FD73E1A135D">
    <w:name w:val="28C1A21E42A14BF9BDDE2FD73E1A135D"/>
    <w:rsid w:val="00F35B11"/>
  </w:style>
  <w:style w:type="paragraph" w:customStyle="1" w:styleId="2BF36906BAFD48798EF84CECF9D07A43">
    <w:name w:val="2BF36906BAFD48798EF84CECF9D07A43"/>
    <w:rsid w:val="00F35B11"/>
  </w:style>
  <w:style w:type="paragraph" w:customStyle="1" w:styleId="EB7012125E44491EBB83DD94A9B96BA1">
    <w:name w:val="EB7012125E44491EBB83DD94A9B96BA1"/>
    <w:rsid w:val="00F35B11"/>
  </w:style>
  <w:style w:type="paragraph" w:customStyle="1" w:styleId="0F9AC0B3CCB84C0082AFB695A6759BE8">
    <w:name w:val="0F9AC0B3CCB84C0082AFB695A6759BE8"/>
    <w:rsid w:val="00F35B11"/>
  </w:style>
  <w:style w:type="paragraph" w:customStyle="1" w:styleId="F8616B9CAF2C4824ABBF46C3407E1524">
    <w:name w:val="F8616B9CAF2C4824ABBF46C3407E1524"/>
    <w:rsid w:val="00F35B11"/>
  </w:style>
  <w:style w:type="paragraph" w:customStyle="1" w:styleId="F3C9ABC3A3594460975916452EAC504B">
    <w:name w:val="F3C9ABC3A3594460975916452EAC504B"/>
    <w:rsid w:val="00F35B11"/>
  </w:style>
  <w:style w:type="paragraph" w:customStyle="1" w:styleId="E6ADEFC7DB5343F0848D580B1D855A0B">
    <w:name w:val="E6ADEFC7DB5343F0848D580B1D855A0B"/>
    <w:rsid w:val="00F35B11"/>
  </w:style>
  <w:style w:type="paragraph" w:customStyle="1" w:styleId="92552EA5EC0B42938A03D97AC34C86F7">
    <w:name w:val="92552EA5EC0B42938A03D97AC34C86F7"/>
    <w:rsid w:val="00F35B11"/>
  </w:style>
  <w:style w:type="paragraph" w:customStyle="1" w:styleId="BCA82C28FDE74364A73DDC3C030B1286">
    <w:name w:val="BCA82C28FDE74364A73DDC3C030B1286"/>
    <w:rsid w:val="00F35B11"/>
  </w:style>
  <w:style w:type="paragraph" w:customStyle="1" w:styleId="9B6E6AC3C5E44EBDBB15BDE691C6DB44">
    <w:name w:val="9B6E6AC3C5E44EBDBB15BDE691C6DB44"/>
    <w:rsid w:val="00F35B11"/>
  </w:style>
  <w:style w:type="paragraph" w:customStyle="1" w:styleId="7CED06C5221F47828D8A72792EA55E90">
    <w:name w:val="7CED06C5221F47828D8A72792EA55E90"/>
    <w:rsid w:val="00F35B11"/>
  </w:style>
  <w:style w:type="paragraph" w:customStyle="1" w:styleId="5C2C01FE42B04E89A7ACC90D368F1BB7">
    <w:name w:val="5C2C01FE42B04E89A7ACC90D368F1BB7"/>
    <w:rsid w:val="00F35B11"/>
  </w:style>
  <w:style w:type="paragraph" w:customStyle="1" w:styleId="7FF2EFFBD33E44729EE669F9730DB3F2">
    <w:name w:val="7FF2EFFBD33E44729EE669F9730DB3F2"/>
    <w:rsid w:val="00F35B11"/>
  </w:style>
  <w:style w:type="paragraph" w:customStyle="1" w:styleId="E8532F4B7A2440A192809976A8FD1E66">
    <w:name w:val="E8532F4B7A2440A192809976A8FD1E66"/>
    <w:rsid w:val="00F35B11"/>
  </w:style>
  <w:style w:type="paragraph" w:customStyle="1" w:styleId="4A7F3920A23946B0BAD5DEB7BF5CC39A">
    <w:name w:val="4A7F3920A23946B0BAD5DEB7BF5CC39A"/>
    <w:rsid w:val="00F35B11"/>
  </w:style>
  <w:style w:type="paragraph" w:customStyle="1" w:styleId="2B408655225C49999FD12DD61996C2CF">
    <w:name w:val="2B408655225C49999FD12DD61996C2CF"/>
    <w:rsid w:val="00F35B11"/>
  </w:style>
  <w:style w:type="paragraph" w:customStyle="1" w:styleId="579FB79F61284F519CC2567D71D2AA96">
    <w:name w:val="579FB79F61284F519CC2567D71D2AA96"/>
    <w:rsid w:val="00F35B11"/>
  </w:style>
  <w:style w:type="paragraph" w:customStyle="1" w:styleId="F21F5C240DC54770BAA53840A573E453">
    <w:name w:val="F21F5C240DC54770BAA53840A573E453"/>
    <w:rsid w:val="00F35B11"/>
  </w:style>
  <w:style w:type="paragraph" w:customStyle="1" w:styleId="7AD656EDF9AC439AA2E5656A63567E78">
    <w:name w:val="7AD656EDF9AC439AA2E5656A63567E78"/>
    <w:rsid w:val="009947EC"/>
    <w:rPr>
      <w:lang w:val="en-US" w:eastAsia="en-US"/>
    </w:rPr>
  </w:style>
  <w:style w:type="paragraph" w:customStyle="1" w:styleId="964BFC53EF684A7FB589D7DBB92C1413">
    <w:name w:val="964BFC53EF684A7FB589D7DBB92C1413"/>
    <w:rsid w:val="009947EC"/>
    <w:rPr>
      <w:lang w:val="en-US" w:eastAsia="en-US"/>
    </w:rPr>
  </w:style>
  <w:style w:type="paragraph" w:customStyle="1" w:styleId="D09386187F684B2C9663CBF9D0229338">
    <w:name w:val="D09386187F684B2C9663CBF9D0229338"/>
    <w:rsid w:val="009947EC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0F8103-D503-45D9-AD3C-83097864E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CCE - DE - CCE - Plantilla para documentos.dot</Template>
  <TotalTime>107</TotalTime>
  <Pages>10</Pages>
  <Words>1633</Words>
  <Characters>7677</Characters>
  <Application>Microsoft Office Word</Application>
  <DocSecurity>0</DocSecurity>
  <Lines>1096</Lines>
  <Paragraphs>664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Requerimientos de Software</vt:lpstr>
      <vt:lpstr>Especificación de Requerimientos de Software</vt:lpstr>
    </vt:vector>
  </TitlesOfParts>
  <Manager>David Treviño</Manager>
  <Company>CITI</Company>
  <LinksUpToDate>false</LinksUpToDate>
  <CharactersWithSpaces>8646</CharactersWithSpaces>
  <SharedDoc>false</SharedDoc>
  <HyperlinkBase/>
  <HLinks>
    <vt:vector size="6" baseType="variant">
      <vt:variant>
        <vt:i4>1179704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_Referencias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 Software</dc:title>
  <dc:subject>Especificación de Requerimientos</dc:subject>
  <dc:creator>Cristhian Mendez</dc:creator>
  <cp:keywords/>
  <cp:lastModifiedBy>Cristhian Martín Méndez</cp:lastModifiedBy>
  <cp:revision>15</cp:revision>
  <cp:lastPrinted>2014-06-27T20:16:00Z</cp:lastPrinted>
  <dcterms:created xsi:type="dcterms:W3CDTF">2015-07-29T16:14:00Z</dcterms:created>
  <dcterms:modified xsi:type="dcterms:W3CDTF">2016-03-04T17:25:00Z</dcterms:modified>
  <cp:category>FO-DE-011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istro Revisión">
    <vt:lpwstr>v1.2</vt:lpwstr>
  </property>
  <property fmtid="{D5CDD505-2E9C-101B-9397-08002B2CF9AE}" pid="3" name="Cliente">
    <vt:lpwstr>[Cliente]</vt:lpwstr>
  </property>
  <property fmtid="{D5CDD505-2E9C-101B-9397-08002B2CF9AE}" pid="4" name="Proyecto">
    <vt:lpwstr>[Proyecto]</vt:lpwstr>
  </property>
  <property fmtid="{D5CDD505-2E9C-101B-9397-08002B2CF9AE}" pid="5" name="Registro Seguridad">
    <vt:lpwstr>CONFIDENCIAL</vt:lpwstr>
  </property>
  <property fmtid="{D5CDD505-2E9C-101B-9397-08002B2CF9AE}" pid="6" name="Tema">
    <vt:lpwstr>Checklist de Especificación de Requerimientos</vt:lpwstr>
  </property>
  <property fmtid="{D5CDD505-2E9C-101B-9397-08002B2CF9AE}" pid="7" name="Registro Emitido por">
    <vt:lpwstr>Cristhian Méendez</vt:lpwstr>
  </property>
  <property fmtid="{D5CDD505-2E9C-101B-9397-08002B2CF9AE}" pid="8" name="Registro Modificado por">
    <vt:lpwstr>[Quién Modifica la política]</vt:lpwstr>
  </property>
  <property fmtid="{D5CDD505-2E9C-101B-9397-08002B2CF9AE}" pid="9" name="Registro Aprobado por">
    <vt:lpwstr>Cristhian Mendez</vt:lpwstr>
  </property>
  <property fmtid="{D5CDD505-2E9C-101B-9397-08002B2CF9AE}" pid="10" name="Propietario">
    <vt:lpwstr> CITI</vt:lpwstr>
  </property>
  <property fmtid="{D5CDD505-2E9C-101B-9397-08002B2CF9AE}" pid="11" name="Req">
    <vt:lpwstr>CMMi</vt:lpwstr>
  </property>
</Properties>
</file>